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2F2630" w:rsidRPr="00DB04A5" w:rsidRDefault="002F2630" w:rsidP="008A2D0B"/>
    <w:p w:rsidR="00594062" w:rsidRPr="00DB04A5" w:rsidRDefault="007570FE" w:rsidP="008A2D0B">
      <w:pPr>
        <w:pStyle w:val="af8"/>
        <w:ind w:firstLine="1044"/>
      </w:pPr>
      <w:r w:rsidRPr="00DB04A5">
        <w:rPr>
          <w:rFonts w:hint="eastAsia"/>
        </w:rPr>
        <w:t>Rays</w:t>
      </w:r>
      <w:r w:rsidRPr="00DB04A5">
        <w:t>'s</w:t>
      </w:r>
      <w:r w:rsidR="00D95979">
        <w:t xml:space="preserve"> </w:t>
      </w:r>
      <w:r w:rsidRPr="00DB04A5">
        <w:t>Note</w:t>
      </w:r>
    </w:p>
    <w:p w:rsidR="00594062" w:rsidRPr="00DB04A5" w:rsidRDefault="00594062" w:rsidP="008A2D0B">
      <w:pPr>
        <w:pStyle w:val="af8"/>
        <w:ind w:firstLine="1044"/>
      </w:pPr>
    </w:p>
    <w:p w:rsidR="00594062" w:rsidRPr="00DB04A5" w:rsidRDefault="007570FE" w:rsidP="008A2D0B">
      <w:pPr>
        <w:pStyle w:val="af8"/>
        <w:ind w:firstLine="1044"/>
      </w:pPr>
      <w:r w:rsidRPr="00DB04A5">
        <w:t>of</w:t>
      </w:r>
    </w:p>
    <w:p w:rsidR="00594062" w:rsidRPr="00DB04A5" w:rsidRDefault="00594062" w:rsidP="008A2D0B">
      <w:pPr>
        <w:pStyle w:val="af8"/>
        <w:ind w:firstLine="1044"/>
      </w:pPr>
    </w:p>
    <w:p w:rsidR="002F2630" w:rsidRPr="00DB04A5" w:rsidRDefault="004941E9" w:rsidP="008A2D0B">
      <w:pPr>
        <w:pStyle w:val="af8"/>
        <w:ind w:firstLine="1044"/>
        <w:rPr>
          <w:szCs w:val="52"/>
        </w:rPr>
      </w:pPr>
      <w:r w:rsidRPr="00DB04A5">
        <w:t>Mybatis</w:t>
      </w:r>
    </w:p>
    <w:p w:rsidR="002F2630" w:rsidRPr="00DB04A5" w:rsidRDefault="002F2630" w:rsidP="008A2D0B"/>
    <w:p w:rsidR="002F2630" w:rsidRPr="00DB04A5" w:rsidRDefault="002F2630" w:rsidP="008A2D0B"/>
    <w:p w:rsidR="00914D09" w:rsidRPr="00DB04A5" w:rsidRDefault="002F2630" w:rsidP="008A2D0B">
      <w:pPr>
        <w:rPr>
          <w:sz w:val="21"/>
          <w:szCs w:val="21"/>
        </w:rPr>
      </w:pPr>
      <w:r w:rsidRPr="00DB04A5">
        <w:br w:type="page"/>
      </w:r>
    </w:p>
    <w:p w:rsidR="00C27F8E" w:rsidRPr="00DB04A5" w:rsidRDefault="00C27F8E" w:rsidP="008A2D0B">
      <w:pPr>
        <w:sectPr w:rsidR="00C27F8E" w:rsidRPr="00DB04A5" w:rsidSect="009C5DF7">
          <w:footerReference w:type="default" r:id="rId8"/>
          <w:headerReference w:type="first" r:id="rId9"/>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pPr>
    </w:p>
    <w:p w:rsidR="00C27F8E" w:rsidRPr="00DB04A5" w:rsidRDefault="00C27F8E" w:rsidP="008A2D0B">
      <w:pPr>
        <w:pStyle w:val="af6"/>
        <w:ind w:firstLine="643"/>
      </w:pPr>
      <w:bookmarkStart w:id="0" w:name="目录"/>
      <w:r w:rsidRPr="00DB04A5">
        <w:rPr>
          <w:rFonts w:hint="eastAsia"/>
        </w:rPr>
        <w:lastRenderedPageBreak/>
        <w:t>目</w:t>
      </w:r>
      <w:r w:rsidRPr="00DB04A5">
        <w:rPr>
          <w:rFonts w:hint="eastAsia"/>
        </w:rPr>
        <w:t xml:space="preserve">  </w:t>
      </w:r>
      <w:r w:rsidRPr="00DB04A5">
        <w:rPr>
          <w:rFonts w:hint="eastAsia"/>
        </w:rPr>
        <w:t>录</w:t>
      </w:r>
      <w:bookmarkEnd w:id="0"/>
    </w:p>
    <w:p w:rsidR="00023893" w:rsidRDefault="00C27F8E">
      <w:pPr>
        <w:pStyle w:val="TOC1"/>
        <w:ind w:firstLine="422"/>
        <w:rPr>
          <w:rFonts w:asciiTheme="minorHAnsi" w:eastAsiaTheme="minorEastAsia" w:hAnsiTheme="minorHAnsi" w:cstheme="minorBidi"/>
          <w:b w:val="0"/>
          <w:bCs w:val="0"/>
          <w:caps w:val="0"/>
          <w:noProof/>
          <w:sz w:val="21"/>
          <w:szCs w:val="22"/>
        </w:rPr>
      </w:pPr>
      <w:r w:rsidRPr="00DB04A5">
        <w:rPr>
          <w:sz w:val="21"/>
          <w:shd w:val="clear" w:color="auto" w:fill="FFFFFF" w:themeFill="background1"/>
        </w:rPr>
        <w:fldChar w:fldCharType="begin"/>
      </w:r>
      <w:r w:rsidRPr="00DB04A5">
        <w:rPr>
          <w:sz w:val="21"/>
          <w:shd w:val="clear" w:color="auto" w:fill="FFFFFF" w:themeFill="background1"/>
        </w:rPr>
        <w:instrText xml:space="preserve"> TOC \o "1-5" \h \z </w:instrText>
      </w:r>
      <w:r w:rsidRPr="00DB04A5">
        <w:rPr>
          <w:sz w:val="21"/>
          <w:shd w:val="clear" w:color="auto" w:fill="FFFFFF" w:themeFill="background1"/>
        </w:rPr>
        <w:fldChar w:fldCharType="separate"/>
      </w:r>
      <w:hyperlink w:anchor="_Toc16604976" w:history="1">
        <w:r w:rsidR="00023893" w:rsidRPr="001D2FF4">
          <w:rPr>
            <w:rStyle w:val="ab"/>
            <w:noProof/>
          </w:rPr>
          <w:t>1. MyBatis概述</w:t>
        </w:r>
        <w:r w:rsidR="00023893">
          <w:rPr>
            <w:noProof/>
            <w:webHidden/>
          </w:rPr>
          <w:tab/>
        </w:r>
        <w:r w:rsidR="00023893">
          <w:rPr>
            <w:noProof/>
            <w:webHidden/>
          </w:rPr>
          <w:fldChar w:fldCharType="begin"/>
        </w:r>
        <w:r w:rsidR="00023893">
          <w:rPr>
            <w:noProof/>
            <w:webHidden/>
          </w:rPr>
          <w:instrText xml:space="preserve"> PAGEREF _Toc16604976 \h </w:instrText>
        </w:r>
        <w:r w:rsidR="00023893">
          <w:rPr>
            <w:noProof/>
            <w:webHidden/>
          </w:rPr>
        </w:r>
        <w:r w:rsidR="00023893">
          <w:rPr>
            <w:noProof/>
            <w:webHidden/>
          </w:rPr>
          <w:fldChar w:fldCharType="separate"/>
        </w:r>
        <w:r w:rsidR="00023893">
          <w:rPr>
            <w:noProof/>
            <w:webHidden/>
          </w:rPr>
          <w:t>2</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77" w:history="1">
        <w:r w:rsidR="00023893" w:rsidRPr="001D2FF4">
          <w:rPr>
            <w:rStyle w:val="ab"/>
            <w:noProof/>
            <w14:scene3d>
              <w14:camera w14:prst="orthographicFront"/>
              <w14:lightRig w14:rig="threePt" w14:dir="t">
                <w14:rot w14:lat="0" w14:lon="0" w14:rev="0"/>
              </w14:lightRig>
            </w14:scene3d>
          </w:rPr>
          <w:t>1.1.</w:t>
        </w:r>
        <w:r w:rsidR="00023893" w:rsidRPr="001D2FF4">
          <w:rPr>
            <w:rStyle w:val="ab"/>
            <w:noProof/>
          </w:rPr>
          <w:t xml:space="preserve"> 简介</w:t>
        </w:r>
        <w:r w:rsidR="00023893">
          <w:rPr>
            <w:noProof/>
            <w:webHidden/>
          </w:rPr>
          <w:tab/>
        </w:r>
        <w:r w:rsidR="00023893">
          <w:rPr>
            <w:noProof/>
            <w:webHidden/>
          </w:rPr>
          <w:fldChar w:fldCharType="begin"/>
        </w:r>
        <w:r w:rsidR="00023893">
          <w:rPr>
            <w:noProof/>
            <w:webHidden/>
          </w:rPr>
          <w:instrText xml:space="preserve"> PAGEREF _Toc16604977 \h </w:instrText>
        </w:r>
        <w:r w:rsidR="00023893">
          <w:rPr>
            <w:noProof/>
            <w:webHidden/>
          </w:rPr>
        </w:r>
        <w:r w:rsidR="00023893">
          <w:rPr>
            <w:noProof/>
            <w:webHidden/>
          </w:rPr>
          <w:fldChar w:fldCharType="separate"/>
        </w:r>
        <w:r w:rsidR="00023893">
          <w:rPr>
            <w:noProof/>
            <w:webHidden/>
          </w:rPr>
          <w:t>2</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78" w:history="1">
        <w:r w:rsidR="00023893" w:rsidRPr="001D2FF4">
          <w:rPr>
            <w:rStyle w:val="ab"/>
            <w:noProof/>
            <w14:scene3d>
              <w14:camera w14:prst="orthographicFront"/>
              <w14:lightRig w14:rig="threePt" w14:dir="t">
                <w14:rot w14:lat="0" w14:lon="0" w14:rev="0"/>
              </w14:lightRig>
            </w14:scene3d>
          </w:rPr>
          <w:t>1.2.</w:t>
        </w:r>
        <w:r w:rsidR="00023893" w:rsidRPr="001D2FF4">
          <w:rPr>
            <w:rStyle w:val="ab"/>
            <w:noProof/>
          </w:rPr>
          <w:t xml:space="preserve"> Hello World</w:t>
        </w:r>
        <w:r w:rsidR="00023893">
          <w:rPr>
            <w:noProof/>
            <w:webHidden/>
          </w:rPr>
          <w:tab/>
        </w:r>
        <w:r w:rsidR="00023893">
          <w:rPr>
            <w:noProof/>
            <w:webHidden/>
          </w:rPr>
          <w:fldChar w:fldCharType="begin"/>
        </w:r>
        <w:r w:rsidR="00023893">
          <w:rPr>
            <w:noProof/>
            <w:webHidden/>
          </w:rPr>
          <w:instrText xml:space="preserve"> PAGEREF _Toc16604978 \h </w:instrText>
        </w:r>
        <w:r w:rsidR="00023893">
          <w:rPr>
            <w:noProof/>
            <w:webHidden/>
          </w:rPr>
        </w:r>
        <w:r w:rsidR="00023893">
          <w:rPr>
            <w:noProof/>
            <w:webHidden/>
          </w:rPr>
          <w:fldChar w:fldCharType="separate"/>
        </w:r>
        <w:r w:rsidR="00023893">
          <w:rPr>
            <w:noProof/>
            <w:webHidden/>
          </w:rPr>
          <w:t>2</w:t>
        </w:r>
        <w:r w:rsidR="00023893">
          <w:rPr>
            <w:noProof/>
            <w:webHidden/>
          </w:rPr>
          <w:fldChar w:fldCharType="end"/>
        </w:r>
      </w:hyperlink>
    </w:p>
    <w:p w:rsidR="00023893" w:rsidRDefault="0094500A">
      <w:pPr>
        <w:pStyle w:val="TOC3"/>
        <w:rPr>
          <w:rFonts w:asciiTheme="minorHAnsi" w:eastAsiaTheme="minorEastAsia" w:hAnsiTheme="minorHAnsi" w:cstheme="minorBidi"/>
          <w:noProof/>
          <w:sz w:val="21"/>
          <w:szCs w:val="22"/>
        </w:rPr>
      </w:pPr>
      <w:hyperlink w:anchor="_Toc16604979" w:history="1">
        <w:r w:rsidR="00023893" w:rsidRPr="001D2FF4">
          <w:rPr>
            <w:rStyle w:val="ab"/>
            <w:noProof/>
            <w14:scene3d>
              <w14:camera w14:prst="orthographicFront"/>
              <w14:lightRig w14:rig="threePt" w14:dir="t">
                <w14:rot w14:lat="0" w14:lon="0" w14:rev="0"/>
              </w14:lightRig>
            </w14:scene3d>
          </w:rPr>
          <w:t>1.2.1.</w:t>
        </w:r>
        <w:r w:rsidR="00023893" w:rsidRPr="001D2FF4">
          <w:rPr>
            <w:rStyle w:val="ab"/>
            <w:noProof/>
          </w:rPr>
          <w:t xml:space="preserve"> xml配置</w:t>
        </w:r>
        <w:r w:rsidR="00023893">
          <w:rPr>
            <w:noProof/>
            <w:webHidden/>
          </w:rPr>
          <w:tab/>
        </w:r>
        <w:r w:rsidR="00023893">
          <w:rPr>
            <w:noProof/>
            <w:webHidden/>
          </w:rPr>
          <w:fldChar w:fldCharType="begin"/>
        </w:r>
        <w:r w:rsidR="00023893">
          <w:rPr>
            <w:noProof/>
            <w:webHidden/>
          </w:rPr>
          <w:instrText xml:space="preserve"> PAGEREF _Toc16604979 \h </w:instrText>
        </w:r>
        <w:r w:rsidR="00023893">
          <w:rPr>
            <w:noProof/>
            <w:webHidden/>
          </w:rPr>
        </w:r>
        <w:r w:rsidR="00023893">
          <w:rPr>
            <w:noProof/>
            <w:webHidden/>
          </w:rPr>
          <w:fldChar w:fldCharType="separate"/>
        </w:r>
        <w:r w:rsidR="00023893">
          <w:rPr>
            <w:noProof/>
            <w:webHidden/>
          </w:rPr>
          <w:t>3</w:t>
        </w:r>
        <w:r w:rsidR="00023893">
          <w:rPr>
            <w:noProof/>
            <w:webHidden/>
          </w:rPr>
          <w:fldChar w:fldCharType="end"/>
        </w:r>
      </w:hyperlink>
    </w:p>
    <w:p w:rsidR="00023893" w:rsidRDefault="0094500A">
      <w:pPr>
        <w:pStyle w:val="TOC3"/>
        <w:rPr>
          <w:rFonts w:asciiTheme="minorHAnsi" w:eastAsiaTheme="minorEastAsia" w:hAnsiTheme="minorHAnsi" w:cstheme="minorBidi"/>
          <w:noProof/>
          <w:sz w:val="21"/>
          <w:szCs w:val="22"/>
        </w:rPr>
      </w:pPr>
      <w:hyperlink w:anchor="_Toc16604980" w:history="1">
        <w:r w:rsidR="00023893" w:rsidRPr="001D2FF4">
          <w:rPr>
            <w:rStyle w:val="ab"/>
            <w:noProof/>
            <w14:scene3d>
              <w14:camera w14:prst="orthographicFront"/>
              <w14:lightRig w14:rig="threePt" w14:dir="t">
                <w14:rot w14:lat="0" w14:lon="0" w14:rev="0"/>
              </w14:lightRig>
            </w14:scene3d>
          </w:rPr>
          <w:t>1.2.2.</w:t>
        </w:r>
        <w:r w:rsidR="00023893" w:rsidRPr="001D2FF4">
          <w:rPr>
            <w:rStyle w:val="ab"/>
            <w:noProof/>
          </w:rPr>
          <w:t xml:space="preserve"> 代码配置</w:t>
        </w:r>
        <w:r w:rsidR="00023893">
          <w:rPr>
            <w:noProof/>
            <w:webHidden/>
          </w:rPr>
          <w:tab/>
        </w:r>
        <w:r w:rsidR="00023893">
          <w:rPr>
            <w:noProof/>
            <w:webHidden/>
          </w:rPr>
          <w:fldChar w:fldCharType="begin"/>
        </w:r>
        <w:r w:rsidR="00023893">
          <w:rPr>
            <w:noProof/>
            <w:webHidden/>
          </w:rPr>
          <w:instrText xml:space="preserve"> PAGEREF _Toc16604980 \h </w:instrText>
        </w:r>
        <w:r w:rsidR="00023893">
          <w:rPr>
            <w:noProof/>
            <w:webHidden/>
          </w:rPr>
        </w:r>
        <w:r w:rsidR="00023893">
          <w:rPr>
            <w:noProof/>
            <w:webHidden/>
          </w:rPr>
          <w:fldChar w:fldCharType="separate"/>
        </w:r>
        <w:r w:rsidR="00023893">
          <w:rPr>
            <w:noProof/>
            <w:webHidden/>
          </w:rPr>
          <w:t>4</w:t>
        </w:r>
        <w:r w:rsidR="00023893">
          <w:rPr>
            <w:noProof/>
            <w:webHidden/>
          </w:rPr>
          <w:fldChar w:fldCharType="end"/>
        </w:r>
      </w:hyperlink>
    </w:p>
    <w:p w:rsidR="00023893" w:rsidRDefault="0094500A">
      <w:pPr>
        <w:pStyle w:val="TOC1"/>
        <w:ind w:firstLine="482"/>
        <w:rPr>
          <w:rFonts w:asciiTheme="minorHAnsi" w:eastAsiaTheme="minorEastAsia" w:hAnsiTheme="minorHAnsi" w:cstheme="minorBidi"/>
          <w:b w:val="0"/>
          <w:bCs w:val="0"/>
          <w:caps w:val="0"/>
          <w:noProof/>
          <w:sz w:val="21"/>
          <w:szCs w:val="22"/>
        </w:rPr>
      </w:pPr>
      <w:hyperlink w:anchor="_Toc16604981" w:history="1">
        <w:r w:rsidR="00023893" w:rsidRPr="001D2FF4">
          <w:rPr>
            <w:rStyle w:val="ab"/>
            <w:noProof/>
          </w:rPr>
          <w:t>2. XML配置</w:t>
        </w:r>
        <w:r w:rsidR="00023893">
          <w:rPr>
            <w:noProof/>
            <w:webHidden/>
          </w:rPr>
          <w:tab/>
        </w:r>
        <w:r w:rsidR="00023893">
          <w:rPr>
            <w:noProof/>
            <w:webHidden/>
          </w:rPr>
          <w:fldChar w:fldCharType="begin"/>
        </w:r>
        <w:r w:rsidR="00023893">
          <w:rPr>
            <w:noProof/>
            <w:webHidden/>
          </w:rPr>
          <w:instrText xml:space="preserve"> PAGEREF _Toc16604981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82" w:history="1">
        <w:r w:rsidR="00023893" w:rsidRPr="001D2FF4">
          <w:rPr>
            <w:rStyle w:val="ab"/>
            <w:noProof/>
            <w14:scene3d>
              <w14:camera w14:prst="orthographicFront"/>
              <w14:lightRig w14:rig="threePt" w14:dir="t">
                <w14:rot w14:lat="0" w14:lon="0" w14:rev="0"/>
              </w14:lightRig>
            </w14:scene3d>
          </w:rPr>
          <w:t>2.1.</w:t>
        </w:r>
        <w:r w:rsidR="00023893" w:rsidRPr="001D2FF4">
          <w:rPr>
            <w:rStyle w:val="ab"/>
            <w:noProof/>
          </w:rPr>
          <w:t xml:space="preserve"> 属性 properties</w:t>
        </w:r>
        <w:r w:rsidR="00023893">
          <w:rPr>
            <w:noProof/>
            <w:webHidden/>
          </w:rPr>
          <w:tab/>
        </w:r>
        <w:r w:rsidR="00023893">
          <w:rPr>
            <w:noProof/>
            <w:webHidden/>
          </w:rPr>
          <w:fldChar w:fldCharType="begin"/>
        </w:r>
        <w:r w:rsidR="00023893">
          <w:rPr>
            <w:noProof/>
            <w:webHidden/>
          </w:rPr>
          <w:instrText xml:space="preserve"> PAGEREF _Toc16604982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83" w:history="1">
        <w:r w:rsidR="00023893" w:rsidRPr="001D2FF4">
          <w:rPr>
            <w:rStyle w:val="ab"/>
            <w:noProof/>
            <w14:scene3d>
              <w14:camera w14:prst="orthographicFront"/>
              <w14:lightRig w14:rig="threePt" w14:dir="t">
                <w14:rot w14:lat="0" w14:lon="0" w14:rev="0"/>
              </w14:lightRig>
            </w14:scene3d>
          </w:rPr>
          <w:t>2.2.</w:t>
        </w:r>
        <w:r w:rsidR="00023893" w:rsidRPr="001D2FF4">
          <w:rPr>
            <w:rStyle w:val="ab"/>
            <w:noProof/>
          </w:rPr>
          <w:t xml:space="preserve"> 设置 settings</w:t>
        </w:r>
        <w:r w:rsidR="00023893">
          <w:rPr>
            <w:noProof/>
            <w:webHidden/>
          </w:rPr>
          <w:tab/>
        </w:r>
        <w:r w:rsidR="00023893">
          <w:rPr>
            <w:noProof/>
            <w:webHidden/>
          </w:rPr>
          <w:fldChar w:fldCharType="begin"/>
        </w:r>
        <w:r w:rsidR="00023893">
          <w:rPr>
            <w:noProof/>
            <w:webHidden/>
          </w:rPr>
          <w:instrText xml:space="preserve"> PAGEREF _Toc16604983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84" w:history="1">
        <w:r w:rsidR="00023893" w:rsidRPr="001D2FF4">
          <w:rPr>
            <w:rStyle w:val="ab"/>
            <w:noProof/>
            <w14:scene3d>
              <w14:camera w14:prst="orthographicFront"/>
              <w14:lightRig w14:rig="threePt" w14:dir="t">
                <w14:rot w14:lat="0" w14:lon="0" w14:rev="0"/>
              </w14:lightRig>
            </w14:scene3d>
          </w:rPr>
          <w:t>2.3.</w:t>
        </w:r>
        <w:r w:rsidR="00023893" w:rsidRPr="001D2FF4">
          <w:rPr>
            <w:rStyle w:val="ab"/>
            <w:noProof/>
          </w:rPr>
          <w:t xml:space="preserve"> 类型别名 typeAliases</w:t>
        </w:r>
        <w:r w:rsidR="00023893">
          <w:rPr>
            <w:noProof/>
            <w:webHidden/>
          </w:rPr>
          <w:tab/>
        </w:r>
        <w:r w:rsidR="00023893">
          <w:rPr>
            <w:noProof/>
            <w:webHidden/>
          </w:rPr>
          <w:fldChar w:fldCharType="begin"/>
        </w:r>
        <w:r w:rsidR="00023893">
          <w:rPr>
            <w:noProof/>
            <w:webHidden/>
          </w:rPr>
          <w:instrText xml:space="preserve"> PAGEREF _Toc16604984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85" w:history="1">
        <w:r w:rsidR="00023893" w:rsidRPr="001D2FF4">
          <w:rPr>
            <w:rStyle w:val="ab"/>
            <w:noProof/>
            <w14:scene3d>
              <w14:camera w14:prst="orthographicFront"/>
              <w14:lightRig w14:rig="threePt" w14:dir="t">
                <w14:rot w14:lat="0" w14:lon="0" w14:rev="0"/>
              </w14:lightRig>
            </w14:scene3d>
          </w:rPr>
          <w:t>2.4.</w:t>
        </w:r>
        <w:r w:rsidR="00023893" w:rsidRPr="001D2FF4">
          <w:rPr>
            <w:rStyle w:val="ab"/>
            <w:noProof/>
          </w:rPr>
          <w:t xml:space="preserve"> 类型处理器 typeHandlers</w:t>
        </w:r>
        <w:r w:rsidR="00023893">
          <w:rPr>
            <w:noProof/>
            <w:webHidden/>
          </w:rPr>
          <w:tab/>
        </w:r>
        <w:r w:rsidR="00023893">
          <w:rPr>
            <w:noProof/>
            <w:webHidden/>
          </w:rPr>
          <w:fldChar w:fldCharType="begin"/>
        </w:r>
        <w:r w:rsidR="00023893">
          <w:rPr>
            <w:noProof/>
            <w:webHidden/>
          </w:rPr>
          <w:instrText xml:space="preserve"> PAGEREF _Toc16604985 \h </w:instrText>
        </w:r>
        <w:r w:rsidR="00023893">
          <w:rPr>
            <w:noProof/>
            <w:webHidden/>
          </w:rPr>
        </w:r>
        <w:r w:rsidR="00023893">
          <w:rPr>
            <w:noProof/>
            <w:webHidden/>
          </w:rPr>
          <w:fldChar w:fldCharType="separate"/>
        </w:r>
        <w:r w:rsidR="00023893">
          <w:rPr>
            <w:noProof/>
            <w:webHidden/>
          </w:rPr>
          <w:t>5</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86" w:history="1">
        <w:r w:rsidR="00023893" w:rsidRPr="001D2FF4">
          <w:rPr>
            <w:rStyle w:val="ab"/>
            <w:noProof/>
            <w14:scene3d>
              <w14:camera w14:prst="orthographicFront"/>
              <w14:lightRig w14:rig="threePt" w14:dir="t">
                <w14:rot w14:lat="0" w14:lon="0" w14:rev="0"/>
              </w14:lightRig>
            </w14:scene3d>
          </w:rPr>
          <w:t>2.5.</w:t>
        </w:r>
        <w:r w:rsidR="00023893" w:rsidRPr="001D2FF4">
          <w:rPr>
            <w:rStyle w:val="ab"/>
            <w:noProof/>
          </w:rPr>
          <w:t xml:space="preserve"> 对象工厂 objectFactory</w:t>
        </w:r>
        <w:r w:rsidR="00023893">
          <w:rPr>
            <w:noProof/>
            <w:webHidden/>
          </w:rPr>
          <w:tab/>
        </w:r>
        <w:r w:rsidR="00023893">
          <w:rPr>
            <w:noProof/>
            <w:webHidden/>
          </w:rPr>
          <w:fldChar w:fldCharType="begin"/>
        </w:r>
        <w:r w:rsidR="00023893">
          <w:rPr>
            <w:noProof/>
            <w:webHidden/>
          </w:rPr>
          <w:instrText xml:space="preserve"> PAGEREF _Toc16604986 \h </w:instrText>
        </w:r>
        <w:r w:rsidR="00023893">
          <w:rPr>
            <w:noProof/>
            <w:webHidden/>
          </w:rPr>
        </w:r>
        <w:r w:rsidR="00023893">
          <w:rPr>
            <w:noProof/>
            <w:webHidden/>
          </w:rPr>
          <w:fldChar w:fldCharType="separate"/>
        </w:r>
        <w:r w:rsidR="00023893">
          <w:rPr>
            <w:noProof/>
            <w:webHidden/>
          </w:rPr>
          <w:t>6</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87" w:history="1">
        <w:r w:rsidR="00023893" w:rsidRPr="001D2FF4">
          <w:rPr>
            <w:rStyle w:val="ab"/>
            <w:noProof/>
            <w14:scene3d>
              <w14:camera w14:prst="orthographicFront"/>
              <w14:lightRig w14:rig="threePt" w14:dir="t">
                <w14:rot w14:lat="0" w14:lon="0" w14:rev="0"/>
              </w14:lightRig>
            </w14:scene3d>
          </w:rPr>
          <w:t>2.6.</w:t>
        </w:r>
        <w:r w:rsidR="00023893" w:rsidRPr="001D2FF4">
          <w:rPr>
            <w:rStyle w:val="ab"/>
            <w:noProof/>
          </w:rPr>
          <w:t xml:space="preserve"> 插件</w:t>
        </w:r>
        <w:r w:rsidR="00023893">
          <w:rPr>
            <w:noProof/>
            <w:webHidden/>
          </w:rPr>
          <w:tab/>
        </w:r>
        <w:r w:rsidR="00023893">
          <w:rPr>
            <w:noProof/>
            <w:webHidden/>
          </w:rPr>
          <w:fldChar w:fldCharType="begin"/>
        </w:r>
        <w:r w:rsidR="00023893">
          <w:rPr>
            <w:noProof/>
            <w:webHidden/>
          </w:rPr>
          <w:instrText xml:space="preserve"> PAGEREF _Toc16604987 \h </w:instrText>
        </w:r>
        <w:r w:rsidR="00023893">
          <w:rPr>
            <w:noProof/>
            <w:webHidden/>
          </w:rPr>
        </w:r>
        <w:r w:rsidR="00023893">
          <w:rPr>
            <w:noProof/>
            <w:webHidden/>
          </w:rPr>
          <w:fldChar w:fldCharType="separate"/>
        </w:r>
        <w:r w:rsidR="00023893">
          <w:rPr>
            <w:noProof/>
            <w:webHidden/>
          </w:rPr>
          <w:t>6</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88" w:history="1">
        <w:r w:rsidR="00023893" w:rsidRPr="001D2FF4">
          <w:rPr>
            <w:rStyle w:val="ab"/>
            <w:noProof/>
            <w14:scene3d>
              <w14:camera w14:prst="orthographicFront"/>
              <w14:lightRig w14:rig="threePt" w14:dir="t">
                <w14:rot w14:lat="0" w14:lon="0" w14:rev="0"/>
              </w14:lightRig>
            </w14:scene3d>
          </w:rPr>
          <w:t>2.7.</w:t>
        </w:r>
        <w:r w:rsidR="00023893" w:rsidRPr="001D2FF4">
          <w:rPr>
            <w:rStyle w:val="ab"/>
            <w:noProof/>
          </w:rPr>
          <w:t xml:space="preserve"> 环境配置</w:t>
        </w:r>
        <w:r w:rsidR="00023893">
          <w:rPr>
            <w:noProof/>
            <w:webHidden/>
          </w:rPr>
          <w:tab/>
        </w:r>
        <w:r w:rsidR="00023893">
          <w:rPr>
            <w:noProof/>
            <w:webHidden/>
          </w:rPr>
          <w:fldChar w:fldCharType="begin"/>
        </w:r>
        <w:r w:rsidR="00023893">
          <w:rPr>
            <w:noProof/>
            <w:webHidden/>
          </w:rPr>
          <w:instrText xml:space="preserve"> PAGEREF _Toc16604988 \h </w:instrText>
        </w:r>
        <w:r w:rsidR="00023893">
          <w:rPr>
            <w:noProof/>
            <w:webHidden/>
          </w:rPr>
        </w:r>
        <w:r w:rsidR="00023893">
          <w:rPr>
            <w:noProof/>
            <w:webHidden/>
          </w:rPr>
          <w:fldChar w:fldCharType="separate"/>
        </w:r>
        <w:r w:rsidR="00023893">
          <w:rPr>
            <w:noProof/>
            <w:webHidden/>
          </w:rPr>
          <w:t>7</w:t>
        </w:r>
        <w:r w:rsidR="00023893">
          <w:rPr>
            <w:noProof/>
            <w:webHidden/>
          </w:rPr>
          <w:fldChar w:fldCharType="end"/>
        </w:r>
      </w:hyperlink>
    </w:p>
    <w:p w:rsidR="00023893" w:rsidRDefault="0094500A">
      <w:pPr>
        <w:pStyle w:val="TOC3"/>
        <w:rPr>
          <w:rFonts w:asciiTheme="minorHAnsi" w:eastAsiaTheme="minorEastAsia" w:hAnsiTheme="minorHAnsi" w:cstheme="minorBidi"/>
          <w:noProof/>
          <w:sz w:val="21"/>
          <w:szCs w:val="22"/>
        </w:rPr>
      </w:pPr>
      <w:hyperlink w:anchor="_Toc16604989" w:history="1">
        <w:r w:rsidR="00023893" w:rsidRPr="001D2FF4">
          <w:rPr>
            <w:rStyle w:val="ab"/>
            <w:noProof/>
            <w14:scene3d>
              <w14:camera w14:prst="orthographicFront"/>
              <w14:lightRig w14:rig="threePt" w14:dir="t">
                <w14:rot w14:lat="0" w14:lon="0" w14:rev="0"/>
              </w14:lightRig>
            </w14:scene3d>
          </w:rPr>
          <w:t>2.7.1.</w:t>
        </w:r>
        <w:r w:rsidR="00023893" w:rsidRPr="001D2FF4">
          <w:rPr>
            <w:rStyle w:val="ab"/>
            <w:noProof/>
          </w:rPr>
          <w:t xml:space="preserve"> 事务管理器transactionManager</w:t>
        </w:r>
        <w:r w:rsidR="00023893">
          <w:rPr>
            <w:noProof/>
            <w:webHidden/>
          </w:rPr>
          <w:tab/>
        </w:r>
        <w:r w:rsidR="00023893">
          <w:rPr>
            <w:noProof/>
            <w:webHidden/>
          </w:rPr>
          <w:fldChar w:fldCharType="begin"/>
        </w:r>
        <w:r w:rsidR="00023893">
          <w:rPr>
            <w:noProof/>
            <w:webHidden/>
          </w:rPr>
          <w:instrText xml:space="preserve"> PAGEREF _Toc16604989 \h </w:instrText>
        </w:r>
        <w:r w:rsidR="00023893">
          <w:rPr>
            <w:noProof/>
            <w:webHidden/>
          </w:rPr>
        </w:r>
        <w:r w:rsidR="00023893">
          <w:rPr>
            <w:noProof/>
            <w:webHidden/>
          </w:rPr>
          <w:fldChar w:fldCharType="separate"/>
        </w:r>
        <w:r w:rsidR="00023893">
          <w:rPr>
            <w:noProof/>
            <w:webHidden/>
          </w:rPr>
          <w:t>8</w:t>
        </w:r>
        <w:r w:rsidR="00023893">
          <w:rPr>
            <w:noProof/>
            <w:webHidden/>
          </w:rPr>
          <w:fldChar w:fldCharType="end"/>
        </w:r>
      </w:hyperlink>
    </w:p>
    <w:p w:rsidR="00023893" w:rsidRDefault="0094500A">
      <w:pPr>
        <w:pStyle w:val="TOC3"/>
        <w:rPr>
          <w:rFonts w:asciiTheme="minorHAnsi" w:eastAsiaTheme="minorEastAsia" w:hAnsiTheme="minorHAnsi" w:cstheme="minorBidi"/>
          <w:noProof/>
          <w:sz w:val="21"/>
          <w:szCs w:val="22"/>
        </w:rPr>
      </w:pPr>
      <w:hyperlink w:anchor="_Toc16604990" w:history="1">
        <w:r w:rsidR="00023893" w:rsidRPr="001D2FF4">
          <w:rPr>
            <w:rStyle w:val="ab"/>
            <w:noProof/>
            <w14:scene3d>
              <w14:camera w14:prst="orthographicFront"/>
              <w14:lightRig w14:rig="threePt" w14:dir="t">
                <w14:rot w14:lat="0" w14:lon="0" w14:rev="0"/>
              </w14:lightRig>
            </w14:scene3d>
          </w:rPr>
          <w:t>2.7.2.</w:t>
        </w:r>
        <w:r w:rsidR="00023893" w:rsidRPr="001D2FF4">
          <w:rPr>
            <w:rStyle w:val="ab"/>
            <w:noProof/>
          </w:rPr>
          <w:t xml:space="preserve"> 数据源 datasource</w:t>
        </w:r>
        <w:r w:rsidR="00023893">
          <w:rPr>
            <w:noProof/>
            <w:webHidden/>
          </w:rPr>
          <w:tab/>
        </w:r>
        <w:r w:rsidR="00023893">
          <w:rPr>
            <w:noProof/>
            <w:webHidden/>
          </w:rPr>
          <w:fldChar w:fldCharType="begin"/>
        </w:r>
        <w:r w:rsidR="00023893">
          <w:rPr>
            <w:noProof/>
            <w:webHidden/>
          </w:rPr>
          <w:instrText xml:space="preserve"> PAGEREF _Toc16604990 \h </w:instrText>
        </w:r>
        <w:r w:rsidR="00023893">
          <w:rPr>
            <w:noProof/>
            <w:webHidden/>
          </w:rPr>
        </w:r>
        <w:r w:rsidR="00023893">
          <w:rPr>
            <w:noProof/>
            <w:webHidden/>
          </w:rPr>
          <w:fldChar w:fldCharType="separate"/>
        </w:r>
        <w:r w:rsidR="00023893">
          <w:rPr>
            <w:noProof/>
            <w:webHidden/>
          </w:rPr>
          <w:t>8</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91" w:history="1">
        <w:r w:rsidR="00023893" w:rsidRPr="001D2FF4">
          <w:rPr>
            <w:rStyle w:val="ab"/>
            <w:noProof/>
            <w14:scene3d>
              <w14:camera w14:prst="orthographicFront"/>
              <w14:lightRig w14:rig="threePt" w14:dir="t">
                <w14:rot w14:lat="0" w14:lon="0" w14:rev="0"/>
              </w14:lightRig>
            </w14:scene3d>
          </w:rPr>
          <w:t>2.8.</w:t>
        </w:r>
        <w:r w:rsidR="00023893" w:rsidRPr="001D2FF4">
          <w:rPr>
            <w:rStyle w:val="ab"/>
            <w:noProof/>
          </w:rPr>
          <w:t xml:space="preserve"> 数据库厂商标识 databaseIdProvider</w:t>
        </w:r>
        <w:r w:rsidR="00023893">
          <w:rPr>
            <w:noProof/>
            <w:webHidden/>
          </w:rPr>
          <w:tab/>
        </w:r>
        <w:r w:rsidR="00023893">
          <w:rPr>
            <w:noProof/>
            <w:webHidden/>
          </w:rPr>
          <w:fldChar w:fldCharType="begin"/>
        </w:r>
        <w:r w:rsidR="00023893">
          <w:rPr>
            <w:noProof/>
            <w:webHidden/>
          </w:rPr>
          <w:instrText xml:space="preserve"> PAGEREF _Toc16604991 \h </w:instrText>
        </w:r>
        <w:r w:rsidR="00023893">
          <w:rPr>
            <w:noProof/>
            <w:webHidden/>
          </w:rPr>
        </w:r>
        <w:r w:rsidR="00023893">
          <w:rPr>
            <w:noProof/>
            <w:webHidden/>
          </w:rPr>
          <w:fldChar w:fldCharType="separate"/>
        </w:r>
        <w:r w:rsidR="00023893">
          <w:rPr>
            <w:noProof/>
            <w:webHidden/>
          </w:rPr>
          <w:t>8</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92" w:history="1">
        <w:r w:rsidR="00023893" w:rsidRPr="001D2FF4">
          <w:rPr>
            <w:rStyle w:val="ab"/>
            <w:noProof/>
            <w14:scene3d>
              <w14:camera w14:prst="orthographicFront"/>
              <w14:lightRig w14:rig="threePt" w14:dir="t">
                <w14:rot w14:lat="0" w14:lon="0" w14:rev="0"/>
              </w14:lightRig>
            </w14:scene3d>
          </w:rPr>
          <w:t>2.9.</w:t>
        </w:r>
        <w:r w:rsidR="00023893" w:rsidRPr="001D2FF4">
          <w:rPr>
            <w:rStyle w:val="ab"/>
            <w:noProof/>
          </w:rPr>
          <w:t xml:space="preserve"> 映射器</w:t>
        </w:r>
        <w:r w:rsidR="00023893">
          <w:rPr>
            <w:noProof/>
            <w:webHidden/>
          </w:rPr>
          <w:tab/>
        </w:r>
        <w:r w:rsidR="00023893">
          <w:rPr>
            <w:noProof/>
            <w:webHidden/>
          </w:rPr>
          <w:fldChar w:fldCharType="begin"/>
        </w:r>
        <w:r w:rsidR="00023893">
          <w:rPr>
            <w:noProof/>
            <w:webHidden/>
          </w:rPr>
          <w:instrText xml:space="preserve"> PAGEREF _Toc16604992 \h </w:instrText>
        </w:r>
        <w:r w:rsidR="00023893">
          <w:rPr>
            <w:noProof/>
            <w:webHidden/>
          </w:rPr>
        </w:r>
        <w:r w:rsidR="00023893">
          <w:rPr>
            <w:noProof/>
            <w:webHidden/>
          </w:rPr>
          <w:fldChar w:fldCharType="separate"/>
        </w:r>
        <w:r w:rsidR="00023893">
          <w:rPr>
            <w:noProof/>
            <w:webHidden/>
          </w:rPr>
          <w:t>8</w:t>
        </w:r>
        <w:r w:rsidR="00023893">
          <w:rPr>
            <w:noProof/>
            <w:webHidden/>
          </w:rPr>
          <w:fldChar w:fldCharType="end"/>
        </w:r>
      </w:hyperlink>
    </w:p>
    <w:p w:rsidR="00023893" w:rsidRDefault="0094500A">
      <w:pPr>
        <w:pStyle w:val="TOC1"/>
        <w:ind w:firstLine="482"/>
        <w:rPr>
          <w:rFonts w:asciiTheme="minorHAnsi" w:eastAsiaTheme="minorEastAsia" w:hAnsiTheme="minorHAnsi" w:cstheme="minorBidi"/>
          <w:b w:val="0"/>
          <w:bCs w:val="0"/>
          <w:caps w:val="0"/>
          <w:noProof/>
          <w:sz w:val="21"/>
          <w:szCs w:val="22"/>
        </w:rPr>
      </w:pPr>
      <w:hyperlink w:anchor="_Toc16604993" w:history="1">
        <w:r w:rsidR="00023893" w:rsidRPr="001D2FF4">
          <w:rPr>
            <w:rStyle w:val="ab"/>
            <w:noProof/>
          </w:rPr>
          <w:t>3. XML映射文件</w:t>
        </w:r>
        <w:r w:rsidR="00023893">
          <w:rPr>
            <w:noProof/>
            <w:webHidden/>
          </w:rPr>
          <w:tab/>
        </w:r>
        <w:r w:rsidR="00023893">
          <w:rPr>
            <w:noProof/>
            <w:webHidden/>
          </w:rPr>
          <w:fldChar w:fldCharType="begin"/>
        </w:r>
        <w:r w:rsidR="00023893">
          <w:rPr>
            <w:noProof/>
            <w:webHidden/>
          </w:rPr>
          <w:instrText xml:space="preserve"> PAGEREF _Toc16604993 \h </w:instrText>
        </w:r>
        <w:r w:rsidR="00023893">
          <w:rPr>
            <w:noProof/>
            <w:webHidden/>
          </w:rPr>
        </w:r>
        <w:r w:rsidR="00023893">
          <w:rPr>
            <w:noProof/>
            <w:webHidden/>
          </w:rPr>
          <w:fldChar w:fldCharType="separate"/>
        </w:r>
        <w:r w:rsidR="00023893">
          <w:rPr>
            <w:noProof/>
            <w:webHidden/>
          </w:rPr>
          <w:t>10</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94" w:history="1">
        <w:r w:rsidR="00023893" w:rsidRPr="001D2FF4">
          <w:rPr>
            <w:rStyle w:val="ab"/>
            <w:noProof/>
            <w14:scene3d>
              <w14:camera w14:prst="orthographicFront"/>
              <w14:lightRig w14:rig="threePt" w14:dir="t">
                <w14:rot w14:lat="0" w14:lon="0" w14:rev="0"/>
              </w14:lightRig>
            </w14:scene3d>
          </w:rPr>
          <w:t>3.1.</w:t>
        </w:r>
        <w:r w:rsidR="00023893" w:rsidRPr="001D2FF4">
          <w:rPr>
            <w:rStyle w:val="ab"/>
            <w:noProof/>
          </w:rPr>
          <w:t xml:space="preserve"> select</w:t>
        </w:r>
        <w:r w:rsidR="00023893">
          <w:rPr>
            <w:noProof/>
            <w:webHidden/>
          </w:rPr>
          <w:tab/>
        </w:r>
        <w:r w:rsidR="00023893">
          <w:rPr>
            <w:noProof/>
            <w:webHidden/>
          </w:rPr>
          <w:fldChar w:fldCharType="begin"/>
        </w:r>
        <w:r w:rsidR="00023893">
          <w:rPr>
            <w:noProof/>
            <w:webHidden/>
          </w:rPr>
          <w:instrText xml:space="preserve"> PAGEREF _Toc16604994 \h </w:instrText>
        </w:r>
        <w:r w:rsidR="00023893">
          <w:rPr>
            <w:noProof/>
            <w:webHidden/>
          </w:rPr>
        </w:r>
        <w:r w:rsidR="00023893">
          <w:rPr>
            <w:noProof/>
            <w:webHidden/>
          </w:rPr>
          <w:fldChar w:fldCharType="separate"/>
        </w:r>
        <w:r w:rsidR="00023893">
          <w:rPr>
            <w:noProof/>
            <w:webHidden/>
          </w:rPr>
          <w:t>10</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95" w:history="1">
        <w:r w:rsidR="00023893" w:rsidRPr="001D2FF4">
          <w:rPr>
            <w:rStyle w:val="ab"/>
            <w:noProof/>
            <w14:scene3d>
              <w14:camera w14:prst="orthographicFront"/>
              <w14:lightRig w14:rig="threePt" w14:dir="t">
                <w14:rot w14:lat="0" w14:lon="0" w14:rev="0"/>
              </w14:lightRig>
            </w14:scene3d>
          </w:rPr>
          <w:t>3.2.</w:t>
        </w:r>
        <w:r w:rsidR="00023893" w:rsidRPr="001D2FF4">
          <w:rPr>
            <w:rStyle w:val="ab"/>
            <w:noProof/>
          </w:rPr>
          <w:t xml:space="preserve"> insert，update和delete</w:t>
        </w:r>
        <w:r w:rsidR="00023893">
          <w:rPr>
            <w:noProof/>
            <w:webHidden/>
          </w:rPr>
          <w:tab/>
        </w:r>
        <w:r w:rsidR="00023893">
          <w:rPr>
            <w:noProof/>
            <w:webHidden/>
          </w:rPr>
          <w:fldChar w:fldCharType="begin"/>
        </w:r>
        <w:r w:rsidR="00023893">
          <w:rPr>
            <w:noProof/>
            <w:webHidden/>
          </w:rPr>
          <w:instrText xml:space="preserve"> PAGEREF _Toc16604995 \h </w:instrText>
        </w:r>
        <w:r w:rsidR="00023893">
          <w:rPr>
            <w:noProof/>
            <w:webHidden/>
          </w:rPr>
        </w:r>
        <w:r w:rsidR="00023893">
          <w:rPr>
            <w:noProof/>
            <w:webHidden/>
          </w:rPr>
          <w:fldChar w:fldCharType="separate"/>
        </w:r>
        <w:r w:rsidR="00023893">
          <w:rPr>
            <w:noProof/>
            <w:webHidden/>
          </w:rPr>
          <w:t>10</w:t>
        </w:r>
        <w:r w:rsidR="00023893">
          <w:rPr>
            <w:noProof/>
            <w:webHidden/>
          </w:rPr>
          <w:fldChar w:fldCharType="end"/>
        </w:r>
      </w:hyperlink>
    </w:p>
    <w:p w:rsidR="00023893" w:rsidRDefault="0094500A">
      <w:pPr>
        <w:pStyle w:val="TOC3"/>
        <w:rPr>
          <w:rFonts w:asciiTheme="minorHAnsi" w:eastAsiaTheme="minorEastAsia" w:hAnsiTheme="minorHAnsi" w:cstheme="minorBidi"/>
          <w:noProof/>
          <w:sz w:val="21"/>
          <w:szCs w:val="22"/>
        </w:rPr>
      </w:pPr>
      <w:hyperlink w:anchor="_Toc16604996" w:history="1">
        <w:r w:rsidR="00023893" w:rsidRPr="001D2FF4">
          <w:rPr>
            <w:rStyle w:val="ab"/>
            <w:noProof/>
            <w14:scene3d>
              <w14:camera w14:prst="orthographicFront"/>
              <w14:lightRig w14:rig="threePt" w14:dir="t">
                <w14:rot w14:lat="0" w14:lon="0" w14:rev="0"/>
              </w14:lightRig>
            </w14:scene3d>
          </w:rPr>
          <w:t>3.2.1.</w:t>
        </w:r>
        <w:r w:rsidR="00023893" w:rsidRPr="001D2FF4">
          <w:rPr>
            <w:rStyle w:val="ab"/>
            <w:noProof/>
          </w:rPr>
          <w:t xml:space="preserve"> 主键生成</w:t>
        </w:r>
        <w:r w:rsidR="00023893">
          <w:rPr>
            <w:noProof/>
            <w:webHidden/>
          </w:rPr>
          <w:tab/>
        </w:r>
        <w:r w:rsidR="00023893">
          <w:rPr>
            <w:noProof/>
            <w:webHidden/>
          </w:rPr>
          <w:fldChar w:fldCharType="begin"/>
        </w:r>
        <w:r w:rsidR="00023893">
          <w:rPr>
            <w:noProof/>
            <w:webHidden/>
          </w:rPr>
          <w:instrText xml:space="preserve"> PAGEREF _Toc16604996 \h </w:instrText>
        </w:r>
        <w:r w:rsidR="00023893">
          <w:rPr>
            <w:noProof/>
            <w:webHidden/>
          </w:rPr>
        </w:r>
        <w:r w:rsidR="00023893">
          <w:rPr>
            <w:noProof/>
            <w:webHidden/>
          </w:rPr>
          <w:fldChar w:fldCharType="separate"/>
        </w:r>
        <w:r w:rsidR="00023893">
          <w:rPr>
            <w:noProof/>
            <w:webHidden/>
          </w:rPr>
          <w:t>12</w:t>
        </w:r>
        <w:r w:rsidR="00023893">
          <w:rPr>
            <w:noProof/>
            <w:webHidden/>
          </w:rPr>
          <w:fldChar w:fldCharType="end"/>
        </w:r>
      </w:hyperlink>
    </w:p>
    <w:p w:rsidR="00023893" w:rsidRDefault="0094500A">
      <w:pPr>
        <w:pStyle w:val="TOC3"/>
        <w:rPr>
          <w:rFonts w:asciiTheme="minorHAnsi" w:eastAsiaTheme="minorEastAsia" w:hAnsiTheme="minorHAnsi" w:cstheme="minorBidi"/>
          <w:noProof/>
          <w:sz w:val="21"/>
          <w:szCs w:val="22"/>
        </w:rPr>
      </w:pPr>
      <w:hyperlink w:anchor="_Toc16604997" w:history="1">
        <w:r w:rsidR="00023893" w:rsidRPr="001D2FF4">
          <w:rPr>
            <w:rStyle w:val="ab"/>
            <w:noProof/>
            <w14:scene3d>
              <w14:camera w14:prst="orthographicFront"/>
              <w14:lightRig w14:rig="threePt" w14:dir="t">
                <w14:rot w14:lat="0" w14:lon="0" w14:rev="0"/>
              </w14:lightRig>
            </w14:scene3d>
          </w:rPr>
          <w:t>3.2.2.</w:t>
        </w:r>
        <w:r w:rsidR="00023893" w:rsidRPr="001D2FF4">
          <w:rPr>
            <w:rStyle w:val="ab"/>
            <w:noProof/>
          </w:rPr>
          <w:t xml:space="preserve"> 多行插入</w:t>
        </w:r>
        <w:r w:rsidR="00023893">
          <w:rPr>
            <w:noProof/>
            <w:webHidden/>
          </w:rPr>
          <w:tab/>
        </w:r>
        <w:r w:rsidR="00023893">
          <w:rPr>
            <w:noProof/>
            <w:webHidden/>
          </w:rPr>
          <w:fldChar w:fldCharType="begin"/>
        </w:r>
        <w:r w:rsidR="00023893">
          <w:rPr>
            <w:noProof/>
            <w:webHidden/>
          </w:rPr>
          <w:instrText xml:space="preserve"> PAGEREF _Toc16604997 \h </w:instrText>
        </w:r>
        <w:r w:rsidR="00023893">
          <w:rPr>
            <w:noProof/>
            <w:webHidden/>
          </w:rPr>
        </w:r>
        <w:r w:rsidR="00023893">
          <w:rPr>
            <w:noProof/>
            <w:webHidden/>
          </w:rPr>
          <w:fldChar w:fldCharType="separate"/>
        </w:r>
        <w:r w:rsidR="00023893">
          <w:rPr>
            <w:noProof/>
            <w:webHidden/>
          </w:rPr>
          <w:t>12</w:t>
        </w:r>
        <w:r w:rsidR="00023893">
          <w:rPr>
            <w:noProof/>
            <w:webHidden/>
          </w:rPr>
          <w:fldChar w:fldCharType="end"/>
        </w:r>
      </w:hyperlink>
    </w:p>
    <w:p w:rsidR="00023893" w:rsidRDefault="0094500A">
      <w:pPr>
        <w:pStyle w:val="TOC3"/>
        <w:rPr>
          <w:rFonts w:asciiTheme="minorHAnsi" w:eastAsiaTheme="minorEastAsia" w:hAnsiTheme="minorHAnsi" w:cstheme="minorBidi"/>
          <w:noProof/>
          <w:sz w:val="21"/>
          <w:szCs w:val="22"/>
        </w:rPr>
      </w:pPr>
      <w:hyperlink w:anchor="_Toc16604998" w:history="1">
        <w:r w:rsidR="00023893" w:rsidRPr="001D2FF4">
          <w:rPr>
            <w:rStyle w:val="ab"/>
            <w:noProof/>
            <w14:scene3d>
              <w14:camera w14:prst="orthographicFront"/>
              <w14:lightRig w14:rig="threePt" w14:dir="t">
                <w14:rot w14:lat="0" w14:lon="0" w14:rev="0"/>
              </w14:lightRig>
            </w14:scene3d>
          </w:rPr>
          <w:t>3.2.3.</w:t>
        </w:r>
        <w:r w:rsidR="00023893" w:rsidRPr="001D2FF4">
          <w:rPr>
            <w:rStyle w:val="ab"/>
            <w:noProof/>
          </w:rPr>
          <w:t xml:space="preserve"> sql片段</w:t>
        </w:r>
        <w:r w:rsidR="00023893">
          <w:rPr>
            <w:noProof/>
            <w:webHidden/>
          </w:rPr>
          <w:tab/>
        </w:r>
        <w:r w:rsidR="00023893">
          <w:rPr>
            <w:noProof/>
            <w:webHidden/>
          </w:rPr>
          <w:fldChar w:fldCharType="begin"/>
        </w:r>
        <w:r w:rsidR="00023893">
          <w:rPr>
            <w:noProof/>
            <w:webHidden/>
          </w:rPr>
          <w:instrText xml:space="preserve"> PAGEREF _Toc16604998 \h </w:instrText>
        </w:r>
        <w:r w:rsidR="00023893">
          <w:rPr>
            <w:noProof/>
            <w:webHidden/>
          </w:rPr>
        </w:r>
        <w:r w:rsidR="00023893">
          <w:rPr>
            <w:noProof/>
            <w:webHidden/>
          </w:rPr>
          <w:fldChar w:fldCharType="separate"/>
        </w:r>
        <w:r w:rsidR="00023893">
          <w:rPr>
            <w:noProof/>
            <w:webHidden/>
          </w:rPr>
          <w:t>13</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4999" w:history="1">
        <w:r w:rsidR="00023893" w:rsidRPr="001D2FF4">
          <w:rPr>
            <w:rStyle w:val="ab"/>
            <w:noProof/>
            <w14:scene3d>
              <w14:camera w14:prst="orthographicFront"/>
              <w14:lightRig w14:rig="threePt" w14:dir="t">
                <w14:rot w14:lat="0" w14:lon="0" w14:rev="0"/>
              </w14:lightRig>
            </w14:scene3d>
          </w:rPr>
          <w:t>3.3.</w:t>
        </w:r>
        <w:r w:rsidR="00023893" w:rsidRPr="001D2FF4">
          <w:rPr>
            <w:rStyle w:val="ab"/>
            <w:noProof/>
          </w:rPr>
          <w:t xml:space="preserve"> 参数</w:t>
        </w:r>
        <w:r w:rsidR="00023893">
          <w:rPr>
            <w:noProof/>
            <w:webHidden/>
          </w:rPr>
          <w:tab/>
        </w:r>
        <w:r w:rsidR="00023893">
          <w:rPr>
            <w:noProof/>
            <w:webHidden/>
          </w:rPr>
          <w:fldChar w:fldCharType="begin"/>
        </w:r>
        <w:r w:rsidR="00023893">
          <w:rPr>
            <w:noProof/>
            <w:webHidden/>
          </w:rPr>
          <w:instrText xml:space="preserve"> PAGEREF _Toc16604999 \h </w:instrText>
        </w:r>
        <w:r w:rsidR="00023893">
          <w:rPr>
            <w:noProof/>
            <w:webHidden/>
          </w:rPr>
        </w:r>
        <w:r w:rsidR="00023893">
          <w:rPr>
            <w:noProof/>
            <w:webHidden/>
          </w:rPr>
          <w:fldChar w:fldCharType="separate"/>
        </w:r>
        <w:r w:rsidR="00023893">
          <w:rPr>
            <w:noProof/>
            <w:webHidden/>
          </w:rPr>
          <w:t>13</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5000" w:history="1">
        <w:r w:rsidR="00023893" w:rsidRPr="001D2FF4">
          <w:rPr>
            <w:rStyle w:val="ab"/>
            <w:noProof/>
            <w14:scene3d>
              <w14:camera w14:prst="orthographicFront"/>
              <w14:lightRig w14:rig="threePt" w14:dir="t">
                <w14:rot w14:lat="0" w14:lon="0" w14:rev="0"/>
              </w14:lightRig>
            </w14:scene3d>
          </w:rPr>
          <w:t>3.4.</w:t>
        </w:r>
        <w:r w:rsidR="00023893" w:rsidRPr="001D2FF4">
          <w:rPr>
            <w:rStyle w:val="ab"/>
            <w:noProof/>
          </w:rPr>
          <w:t xml:space="preserve"> 结果映射</w:t>
        </w:r>
        <w:r w:rsidR="00023893">
          <w:rPr>
            <w:noProof/>
            <w:webHidden/>
          </w:rPr>
          <w:tab/>
        </w:r>
        <w:r w:rsidR="00023893">
          <w:rPr>
            <w:noProof/>
            <w:webHidden/>
          </w:rPr>
          <w:fldChar w:fldCharType="begin"/>
        </w:r>
        <w:r w:rsidR="00023893">
          <w:rPr>
            <w:noProof/>
            <w:webHidden/>
          </w:rPr>
          <w:instrText xml:space="preserve"> PAGEREF _Toc16605000 \h </w:instrText>
        </w:r>
        <w:r w:rsidR="00023893">
          <w:rPr>
            <w:noProof/>
            <w:webHidden/>
          </w:rPr>
        </w:r>
        <w:r w:rsidR="00023893">
          <w:rPr>
            <w:noProof/>
            <w:webHidden/>
          </w:rPr>
          <w:fldChar w:fldCharType="separate"/>
        </w:r>
        <w:r w:rsidR="00023893">
          <w:rPr>
            <w:noProof/>
            <w:webHidden/>
          </w:rPr>
          <w:t>14</w:t>
        </w:r>
        <w:r w:rsidR="00023893">
          <w:rPr>
            <w:noProof/>
            <w:webHidden/>
          </w:rPr>
          <w:fldChar w:fldCharType="end"/>
        </w:r>
      </w:hyperlink>
    </w:p>
    <w:p w:rsidR="00023893" w:rsidRDefault="0094500A">
      <w:pPr>
        <w:pStyle w:val="TOC3"/>
        <w:rPr>
          <w:rFonts w:asciiTheme="minorHAnsi" w:eastAsiaTheme="minorEastAsia" w:hAnsiTheme="minorHAnsi" w:cstheme="minorBidi"/>
          <w:noProof/>
          <w:sz w:val="21"/>
          <w:szCs w:val="22"/>
        </w:rPr>
      </w:pPr>
      <w:hyperlink w:anchor="_Toc16605001" w:history="1">
        <w:r w:rsidR="00023893" w:rsidRPr="001D2FF4">
          <w:rPr>
            <w:rStyle w:val="ab"/>
            <w:noProof/>
            <w14:scene3d>
              <w14:camera w14:prst="orthographicFront"/>
              <w14:lightRig w14:rig="threePt" w14:dir="t">
                <w14:rot w14:lat="0" w14:lon="0" w14:rev="0"/>
              </w14:lightRig>
            </w14:scene3d>
          </w:rPr>
          <w:t>3.4.1.</w:t>
        </w:r>
        <w:r w:rsidR="00023893" w:rsidRPr="001D2FF4">
          <w:rPr>
            <w:rStyle w:val="ab"/>
            <w:noProof/>
          </w:rPr>
          <w:t xml:space="preserve"> 关联映射 association</w:t>
        </w:r>
        <w:r w:rsidR="00023893">
          <w:rPr>
            <w:noProof/>
            <w:webHidden/>
          </w:rPr>
          <w:tab/>
        </w:r>
        <w:r w:rsidR="00023893">
          <w:rPr>
            <w:noProof/>
            <w:webHidden/>
          </w:rPr>
          <w:fldChar w:fldCharType="begin"/>
        </w:r>
        <w:r w:rsidR="00023893">
          <w:rPr>
            <w:noProof/>
            <w:webHidden/>
          </w:rPr>
          <w:instrText xml:space="preserve"> PAGEREF _Toc16605001 \h </w:instrText>
        </w:r>
        <w:r w:rsidR="00023893">
          <w:rPr>
            <w:noProof/>
            <w:webHidden/>
          </w:rPr>
        </w:r>
        <w:r w:rsidR="00023893">
          <w:rPr>
            <w:noProof/>
            <w:webHidden/>
          </w:rPr>
          <w:fldChar w:fldCharType="separate"/>
        </w:r>
        <w:r w:rsidR="00023893">
          <w:rPr>
            <w:noProof/>
            <w:webHidden/>
          </w:rPr>
          <w:t>14</w:t>
        </w:r>
        <w:r w:rsidR="00023893">
          <w:rPr>
            <w:noProof/>
            <w:webHidden/>
          </w:rPr>
          <w:fldChar w:fldCharType="end"/>
        </w:r>
      </w:hyperlink>
    </w:p>
    <w:p w:rsidR="00023893" w:rsidRDefault="0094500A">
      <w:pPr>
        <w:pStyle w:val="TOC3"/>
        <w:rPr>
          <w:rFonts w:asciiTheme="minorHAnsi" w:eastAsiaTheme="minorEastAsia" w:hAnsiTheme="minorHAnsi" w:cstheme="minorBidi"/>
          <w:noProof/>
          <w:sz w:val="21"/>
          <w:szCs w:val="22"/>
        </w:rPr>
      </w:pPr>
      <w:hyperlink w:anchor="_Toc16605002" w:history="1">
        <w:r w:rsidR="00023893" w:rsidRPr="001D2FF4">
          <w:rPr>
            <w:rStyle w:val="ab"/>
            <w:noProof/>
            <w14:scene3d>
              <w14:camera w14:prst="orthographicFront"/>
              <w14:lightRig w14:rig="threePt" w14:dir="t">
                <w14:rot w14:lat="0" w14:lon="0" w14:rev="0"/>
              </w14:lightRig>
            </w14:scene3d>
          </w:rPr>
          <w:t>3.4.2.</w:t>
        </w:r>
        <w:r w:rsidR="00023893" w:rsidRPr="001D2FF4">
          <w:rPr>
            <w:rStyle w:val="ab"/>
            <w:noProof/>
          </w:rPr>
          <w:t xml:space="preserve"> 集合 collection</w:t>
        </w:r>
        <w:r w:rsidR="00023893">
          <w:rPr>
            <w:noProof/>
            <w:webHidden/>
          </w:rPr>
          <w:tab/>
        </w:r>
        <w:r w:rsidR="00023893">
          <w:rPr>
            <w:noProof/>
            <w:webHidden/>
          </w:rPr>
          <w:fldChar w:fldCharType="begin"/>
        </w:r>
        <w:r w:rsidR="00023893">
          <w:rPr>
            <w:noProof/>
            <w:webHidden/>
          </w:rPr>
          <w:instrText xml:space="preserve"> PAGEREF _Toc16605002 \h </w:instrText>
        </w:r>
        <w:r w:rsidR="00023893">
          <w:rPr>
            <w:noProof/>
            <w:webHidden/>
          </w:rPr>
        </w:r>
        <w:r w:rsidR="00023893">
          <w:rPr>
            <w:noProof/>
            <w:webHidden/>
          </w:rPr>
          <w:fldChar w:fldCharType="separate"/>
        </w:r>
        <w:r w:rsidR="00023893">
          <w:rPr>
            <w:noProof/>
            <w:webHidden/>
          </w:rPr>
          <w:t>16</w:t>
        </w:r>
        <w:r w:rsidR="00023893">
          <w:rPr>
            <w:noProof/>
            <w:webHidden/>
          </w:rPr>
          <w:fldChar w:fldCharType="end"/>
        </w:r>
      </w:hyperlink>
    </w:p>
    <w:p w:rsidR="00023893" w:rsidRDefault="0094500A">
      <w:pPr>
        <w:pStyle w:val="TOC3"/>
        <w:rPr>
          <w:rFonts w:asciiTheme="minorHAnsi" w:eastAsiaTheme="minorEastAsia" w:hAnsiTheme="minorHAnsi" w:cstheme="minorBidi"/>
          <w:noProof/>
          <w:sz w:val="21"/>
          <w:szCs w:val="22"/>
        </w:rPr>
      </w:pPr>
      <w:hyperlink w:anchor="_Toc16605003" w:history="1">
        <w:r w:rsidR="00023893" w:rsidRPr="001D2FF4">
          <w:rPr>
            <w:rStyle w:val="ab"/>
            <w:noProof/>
            <w14:scene3d>
              <w14:camera w14:prst="orthographicFront"/>
              <w14:lightRig w14:rig="threePt" w14:dir="t">
                <w14:rot w14:lat="0" w14:lon="0" w14:rev="0"/>
              </w14:lightRig>
            </w14:scene3d>
          </w:rPr>
          <w:t>3.4.3.</w:t>
        </w:r>
        <w:r w:rsidR="00023893" w:rsidRPr="001D2FF4">
          <w:rPr>
            <w:rStyle w:val="ab"/>
            <w:noProof/>
          </w:rPr>
          <w:t xml:space="preserve"> 鉴别器</w:t>
        </w:r>
        <w:r w:rsidR="00023893">
          <w:rPr>
            <w:noProof/>
            <w:webHidden/>
          </w:rPr>
          <w:tab/>
        </w:r>
        <w:r w:rsidR="00023893">
          <w:rPr>
            <w:noProof/>
            <w:webHidden/>
          </w:rPr>
          <w:fldChar w:fldCharType="begin"/>
        </w:r>
        <w:r w:rsidR="00023893">
          <w:rPr>
            <w:noProof/>
            <w:webHidden/>
          </w:rPr>
          <w:instrText xml:space="preserve"> PAGEREF _Toc16605003 \h </w:instrText>
        </w:r>
        <w:r w:rsidR="00023893">
          <w:rPr>
            <w:noProof/>
            <w:webHidden/>
          </w:rPr>
        </w:r>
        <w:r w:rsidR="00023893">
          <w:rPr>
            <w:noProof/>
            <w:webHidden/>
          </w:rPr>
          <w:fldChar w:fldCharType="separate"/>
        </w:r>
        <w:r w:rsidR="00023893">
          <w:rPr>
            <w:noProof/>
            <w:webHidden/>
          </w:rPr>
          <w:t>17</w:t>
        </w:r>
        <w:r w:rsidR="00023893">
          <w:rPr>
            <w:noProof/>
            <w:webHidden/>
          </w:rPr>
          <w:fldChar w:fldCharType="end"/>
        </w:r>
      </w:hyperlink>
    </w:p>
    <w:p w:rsidR="00023893" w:rsidRDefault="0094500A">
      <w:pPr>
        <w:pStyle w:val="TOC2"/>
        <w:tabs>
          <w:tab w:val="right" w:leader="dot" w:pos="8834"/>
        </w:tabs>
        <w:rPr>
          <w:rFonts w:asciiTheme="minorHAnsi" w:eastAsiaTheme="minorEastAsia" w:hAnsiTheme="minorHAnsi" w:cstheme="minorBidi"/>
          <w:smallCaps w:val="0"/>
          <w:noProof/>
          <w:sz w:val="21"/>
          <w:szCs w:val="22"/>
        </w:rPr>
      </w:pPr>
      <w:hyperlink w:anchor="_Toc16605004" w:history="1">
        <w:r w:rsidR="00023893" w:rsidRPr="001D2FF4">
          <w:rPr>
            <w:rStyle w:val="ab"/>
            <w:noProof/>
            <w14:scene3d>
              <w14:camera w14:prst="orthographicFront"/>
              <w14:lightRig w14:rig="threePt" w14:dir="t">
                <w14:rot w14:lat="0" w14:lon="0" w14:rev="0"/>
              </w14:lightRig>
            </w14:scene3d>
          </w:rPr>
          <w:t>3.5.</w:t>
        </w:r>
        <w:r w:rsidR="00023893" w:rsidRPr="001D2FF4">
          <w:rPr>
            <w:rStyle w:val="ab"/>
            <w:noProof/>
          </w:rPr>
          <w:t xml:space="preserve"> 自动映射</w:t>
        </w:r>
        <w:r w:rsidR="00023893">
          <w:rPr>
            <w:noProof/>
            <w:webHidden/>
          </w:rPr>
          <w:tab/>
        </w:r>
        <w:r w:rsidR="00023893">
          <w:rPr>
            <w:noProof/>
            <w:webHidden/>
          </w:rPr>
          <w:fldChar w:fldCharType="begin"/>
        </w:r>
        <w:r w:rsidR="00023893">
          <w:rPr>
            <w:noProof/>
            <w:webHidden/>
          </w:rPr>
          <w:instrText xml:space="preserve"> PAGEREF _Toc16605004 \h </w:instrText>
        </w:r>
        <w:r w:rsidR="00023893">
          <w:rPr>
            <w:noProof/>
            <w:webHidden/>
          </w:rPr>
        </w:r>
        <w:r w:rsidR="00023893">
          <w:rPr>
            <w:noProof/>
            <w:webHidden/>
          </w:rPr>
          <w:fldChar w:fldCharType="separate"/>
        </w:r>
        <w:r w:rsidR="00023893">
          <w:rPr>
            <w:noProof/>
            <w:webHidden/>
          </w:rPr>
          <w:t>17</w:t>
        </w:r>
        <w:r w:rsidR="00023893">
          <w:rPr>
            <w:noProof/>
            <w:webHidden/>
          </w:rPr>
          <w:fldChar w:fldCharType="end"/>
        </w:r>
      </w:hyperlink>
    </w:p>
    <w:p w:rsidR="00023893" w:rsidRDefault="0094500A">
      <w:pPr>
        <w:pStyle w:val="TOC1"/>
        <w:ind w:firstLine="482"/>
        <w:rPr>
          <w:rFonts w:asciiTheme="minorHAnsi" w:eastAsiaTheme="minorEastAsia" w:hAnsiTheme="minorHAnsi" w:cstheme="minorBidi"/>
          <w:b w:val="0"/>
          <w:bCs w:val="0"/>
          <w:caps w:val="0"/>
          <w:noProof/>
          <w:sz w:val="21"/>
          <w:szCs w:val="22"/>
        </w:rPr>
      </w:pPr>
      <w:hyperlink w:anchor="_Toc16605005" w:history="1">
        <w:r w:rsidR="00023893" w:rsidRPr="001D2FF4">
          <w:rPr>
            <w:rStyle w:val="ab"/>
            <w:noProof/>
          </w:rPr>
          <w:t>4. 缓存</w:t>
        </w:r>
        <w:r w:rsidR="00023893">
          <w:rPr>
            <w:noProof/>
            <w:webHidden/>
          </w:rPr>
          <w:tab/>
        </w:r>
        <w:r w:rsidR="00023893">
          <w:rPr>
            <w:noProof/>
            <w:webHidden/>
          </w:rPr>
          <w:fldChar w:fldCharType="begin"/>
        </w:r>
        <w:r w:rsidR="00023893">
          <w:rPr>
            <w:noProof/>
            <w:webHidden/>
          </w:rPr>
          <w:instrText xml:space="preserve"> PAGEREF _Toc16605005 \h </w:instrText>
        </w:r>
        <w:r w:rsidR="00023893">
          <w:rPr>
            <w:noProof/>
            <w:webHidden/>
          </w:rPr>
        </w:r>
        <w:r w:rsidR="00023893">
          <w:rPr>
            <w:noProof/>
            <w:webHidden/>
          </w:rPr>
          <w:fldChar w:fldCharType="separate"/>
        </w:r>
        <w:r w:rsidR="00023893">
          <w:rPr>
            <w:noProof/>
            <w:webHidden/>
          </w:rPr>
          <w:t>19</w:t>
        </w:r>
        <w:r w:rsidR="00023893">
          <w:rPr>
            <w:noProof/>
            <w:webHidden/>
          </w:rPr>
          <w:fldChar w:fldCharType="end"/>
        </w:r>
      </w:hyperlink>
    </w:p>
    <w:p w:rsidR="003E31F2" w:rsidRPr="00DB04A5" w:rsidRDefault="00C27F8E" w:rsidP="008A2D0B">
      <w:r w:rsidRPr="00DB04A5">
        <w:rPr>
          <w:shd w:val="clear" w:color="auto" w:fill="FFFFFF" w:themeFill="background1"/>
        </w:rPr>
        <w:fldChar w:fldCharType="end"/>
      </w:r>
    </w:p>
    <w:p w:rsidR="008420F1" w:rsidRPr="005127C5" w:rsidRDefault="00DE0266" w:rsidP="002E5EBD">
      <w:pPr>
        <w:pStyle w:val="10"/>
      </w:pPr>
      <w:bookmarkStart w:id="1" w:name="_Toc16604976"/>
      <w:bookmarkStart w:id="2" w:name="_Toc290361011"/>
      <w:r w:rsidRPr="005127C5">
        <w:rPr>
          <w:rFonts w:hint="eastAsia"/>
        </w:rPr>
        <w:lastRenderedPageBreak/>
        <w:t>MyBatis</w:t>
      </w:r>
      <w:r w:rsidR="008420F1" w:rsidRPr="005127C5">
        <w:rPr>
          <w:rFonts w:hint="eastAsia"/>
        </w:rPr>
        <w:t>概述</w:t>
      </w:r>
      <w:bookmarkEnd w:id="1"/>
    </w:p>
    <w:p w:rsidR="009E72CB" w:rsidRPr="00DB04A5" w:rsidRDefault="009E72CB" w:rsidP="00D73F18">
      <w:pPr>
        <w:pStyle w:val="20"/>
      </w:pPr>
      <w:bookmarkStart w:id="3" w:name="_Toc16604977"/>
      <w:bookmarkEnd w:id="2"/>
      <w:r w:rsidRPr="00DB04A5">
        <w:rPr>
          <w:rFonts w:hint="eastAsia"/>
        </w:rPr>
        <w:t>简介</w:t>
      </w:r>
      <w:bookmarkEnd w:id="3"/>
    </w:p>
    <w:p w:rsidR="00CA0167" w:rsidRDefault="00D11DC6" w:rsidP="00DF1AB8">
      <w:pPr>
        <w:rPr>
          <w:shd w:val="clear" w:color="auto" w:fill="FFFFFF"/>
        </w:rPr>
      </w:pPr>
      <w:r>
        <w:rPr>
          <w:rFonts w:hint="eastAsia"/>
          <w:shd w:val="clear" w:color="auto" w:fill="FFFFFF"/>
        </w:rPr>
        <w:t>M</w:t>
      </w:r>
      <w:r>
        <w:rPr>
          <w:shd w:val="clear" w:color="auto" w:fill="FFFFFF"/>
        </w:rPr>
        <w:t>yBatis</w:t>
      </w:r>
      <w:r>
        <w:rPr>
          <w:rFonts w:hint="eastAsia"/>
          <w:shd w:val="clear" w:color="auto" w:fill="FFFFFF"/>
        </w:rPr>
        <w:t>是一个持久层框架</w:t>
      </w:r>
      <w:r w:rsidR="00701C88">
        <w:rPr>
          <w:rFonts w:hint="eastAsia"/>
          <w:shd w:val="clear" w:color="auto" w:fill="FFFFFF"/>
        </w:rPr>
        <w:t>，他使用映射文件来完成ORM映射。</w:t>
      </w:r>
      <w:r w:rsidR="00CA0167">
        <w:rPr>
          <w:rFonts w:hint="eastAsia"/>
          <w:shd w:val="clear" w:color="auto" w:fill="FFFFFF"/>
        </w:rPr>
        <w:t>M</w:t>
      </w:r>
      <w:r w:rsidR="00CA0167">
        <w:rPr>
          <w:shd w:val="clear" w:color="auto" w:fill="FFFFFF"/>
        </w:rPr>
        <w:t>yBatis</w:t>
      </w:r>
      <w:r w:rsidR="00CA0167">
        <w:rPr>
          <w:rFonts w:hint="eastAsia"/>
          <w:shd w:val="clear" w:color="auto" w:fill="FFFFFF"/>
        </w:rPr>
        <w:t>的全景图如下</w:t>
      </w:r>
      <w:r w:rsidR="00DD5C29">
        <w:rPr>
          <w:rFonts w:hint="eastAsia"/>
          <w:shd w:val="clear" w:color="auto" w:fill="FFFFFF"/>
        </w:rPr>
        <w:t>：</w:t>
      </w:r>
    </w:p>
    <w:p w:rsidR="00AC5326" w:rsidRPr="00AC5326" w:rsidRDefault="00AC5326" w:rsidP="00CA0167">
      <w:pPr>
        <w:jc w:val="center"/>
      </w:pPr>
      <w:r>
        <w:object w:dxaOrig="13211" w:dyaOrig="7681">
          <v:shape id="_x0000_i1026" type="#_x0000_t75" style="width:442pt;height:257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Visio.Drawing.15" ShapeID="_x0000_i1026" DrawAspect="Content" ObjectID="_1627972738" r:id="rId11"/>
        </w:object>
      </w:r>
    </w:p>
    <w:p w:rsidR="009E72CB" w:rsidRPr="00DB04A5" w:rsidRDefault="009E72CB" w:rsidP="00D73F18">
      <w:pPr>
        <w:pStyle w:val="20"/>
      </w:pPr>
      <w:bookmarkStart w:id="4" w:name="_Toc16604978"/>
      <w:r w:rsidRPr="00DB04A5">
        <w:rPr>
          <w:rFonts w:hint="eastAsia"/>
        </w:rPr>
        <w:t>Hello</w:t>
      </w:r>
      <w:r w:rsidRPr="00DB04A5">
        <w:t xml:space="preserve"> World</w:t>
      </w:r>
      <w:bookmarkEnd w:id="4"/>
    </w:p>
    <w:p w:rsidR="007275A8" w:rsidRPr="00DB04A5" w:rsidRDefault="00667FEC" w:rsidP="008A2D0B">
      <w:r w:rsidRPr="00DB04A5">
        <w:rPr>
          <w:rFonts w:hint="eastAsia"/>
        </w:rPr>
        <w:t>mybatis</w:t>
      </w:r>
      <w:r w:rsidR="00932854" w:rsidRPr="00DB04A5">
        <w:rPr>
          <w:rFonts w:hint="eastAsia"/>
        </w:rPr>
        <w:t>就只有</w:t>
      </w:r>
      <w:r w:rsidR="00932854" w:rsidRPr="00DB04A5">
        <w:t>mybatis</w:t>
      </w:r>
      <w:r w:rsidR="005A1299" w:rsidRPr="00DB04A5">
        <w:t>-xx</w:t>
      </w:r>
      <w:r w:rsidR="00932854" w:rsidRPr="00DB04A5">
        <w:t>.jar</w:t>
      </w:r>
      <w:r w:rsidR="007054F8">
        <w:rPr>
          <w:rFonts w:hint="eastAsia"/>
        </w:rPr>
        <w:t>一个包</w:t>
      </w:r>
      <w:r w:rsidR="00932854" w:rsidRPr="00DB04A5">
        <w:rPr>
          <w:rFonts w:hint="eastAsia"/>
        </w:rPr>
        <w:t>，只要</w:t>
      </w:r>
      <w:r w:rsidR="00E66B1D" w:rsidRPr="00DB04A5">
        <w:rPr>
          <w:rFonts w:hint="eastAsia"/>
        </w:rPr>
        <w:t>将需要的版本的包置于类路径即可，使用maven可以在POM中添加如下信息：</w:t>
      </w:r>
    </w:p>
    <w:p w:rsidR="007B701E" w:rsidRPr="00DB04A5" w:rsidRDefault="007B701E" w:rsidP="003E3DAB">
      <w:pPr>
        <w:pStyle w:val="aff0"/>
        <w:framePr w:wrap="around"/>
      </w:pPr>
      <w:r w:rsidRPr="00DB04A5">
        <w:t>&lt;dependency&gt;</w:t>
      </w:r>
    </w:p>
    <w:p w:rsidR="007B701E" w:rsidRPr="00DB04A5" w:rsidRDefault="0038283C" w:rsidP="0038283C">
      <w:pPr>
        <w:pStyle w:val="aff0"/>
        <w:framePr w:wrap="around"/>
      </w:pPr>
      <w:r>
        <w:tab/>
      </w:r>
      <w:r w:rsidR="007B701E" w:rsidRPr="00DB04A5">
        <w:t>&lt;groupId&gt;org.mybatis&lt;/groupId&gt;</w:t>
      </w:r>
    </w:p>
    <w:p w:rsidR="007B701E" w:rsidRPr="00DB04A5" w:rsidRDefault="0038283C" w:rsidP="003E3DAB">
      <w:pPr>
        <w:pStyle w:val="aff0"/>
        <w:framePr w:wrap="around"/>
      </w:pPr>
      <w:r>
        <w:tab/>
      </w:r>
      <w:r w:rsidR="007B701E" w:rsidRPr="00DB04A5">
        <w:t>&lt;artifactId&gt;mybatis&lt;/artifactId&gt;</w:t>
      </w:r>
    </w:p>
    <w:p w:rsidR="007B701E" w:rsidRPr="00DB04A5" w:rsidRDefault="002476A8" w:rsidP="003E3DAB">
      <w:pPr>
        <w:pStyle w:val="aff0"/>
        <w:framePr w:wrap="around"/>
      </w:pPr>
      <w:r>
        <w:tab/>
      </w:r>
      <w:r w:rsidR="007B701E" w:rsidRPr="00DB04A5">
        <w:t>&lt;version&gt;x.x.x&lt;/version&gt;</w:t>
      </w:r>
    </w:p>
    <w:p w:rsidR="00E66B1D" w:rsidRPr="00DB04A5" w:rsidRDefault="007B701E" w:rsidP="003E3DAB">
      <w:pPr>
        <w:pStyle w:val="aff0"/>
        <w:framePr w:wrap="around"/>
        <w:rPr>
          <w:rFonts w:cs="宋体"/>
          <w:color w:val="333333"/>
          <w:kern w:val="0"/>
        </w:rPr>
      </w:pPr>
      <w:r w:rsidRPr="00DB04A5">
        <w:t>&lt;/dependency&gt;</w:t>
      </w:r>
    </w:p>
    <w:p w:rsidR="007275A8" w:rsidRPr="00DB04A5" w:rsidRDefault="00013A5C" w:rsidP="008A2D0B">
      <w:r w:rsidRPr="00DB04A5">
        <w:rPr>
          <w:rFonts w:hint="eastAsia"/>
        </w:rPr>
        <w:t>现在准备一个</w:t>
      </w:r>
      <w:r w:rsidR="00A4083D" w:rsidRPr="00DB04A5">
        <w:rPr>
          <w:rFonts w:hint="eastAsia"/>
        </w:rPr>
        <w:t>一张</w:t>
      </w:r>
      <w:r w:rsidR="00AB277B">
        <w:rPr>
          <w:rFonts w:hint="eastAsia"/>
        </w:rPr>
        <w:t>数据</w:t>
      </w:r>
      <w:r w:rsidR="00A4083D" w:rsidRPr="00DB04A5">
        <w:rPr>
          <w:rFonts w:hint="eastAsia"/>
        </w:rPr>
        <w:t>表Dog</w:t>
      </w:r>
      <w:r w:rsidR="00B7207A" w:rsidRPr="00DB04A5">
        <w:rPr>
          <w:rFonts w:hint="eastAsia"/>
        </w:rPr>
        <w:t>，然后使用mybatise实现一个</w:t>
      </w:r>
      <w:r w:rsidR="00B22021" w:rsidRPr="00DB04A5">
        <w:rPr>
          <w:rFonts w:hint="eastAsia"/>
        </w:rPr>
        <w:t>符合ORM</w:t>
      </w:r>
      <w:r w:rsidR="00B7207A" w:rsidRPr="00DB04A5">
        <w:rPr>
          <w:rFonts w:hint="eastAsia"/>
        </w:rPr>
        <w:t>查询</w:t>
      </w:r>
      <w:r w:rsidR="00A0612D" w:rsidRPr="00DB04A5">
        <w:rPr>
          <w:rFonts w:hint="eastAsia"/>
        </w:rPr>
        <w:t>方法</w:t>
      </w:r>
      <w:r w:rsidR="00B7207A" w:rsidRPr="00DB04A5">
        <w:rPr>
          <w:rFonts w:hint="eastAsia"/>
        </w:rPr>
        <w:t>。</w:t>
      </w:r>
    </w:p>
    <w:tbl>
      <w:tblPr>
        <w:tblStyle w:val="af2"/>
        <w:tblW w:w="0" w:type="auto"/>
        <w:jc w:val="center"/>
        <w:tblLayout w:type="fixed"/>
        <w:tblLook w:val="04A0" w:firstRow="1" w:lastRow="0" w:firstColumn="1" w:lastColumn="0" w:noHBand="0" w:noVBand="1"/>
      </w:tblPr>
      <w:tblGrid>
        <w:gridCol w:w="1176"/>
        <w:gridCol w:w="1654"/>
      </w:tblGrid>
      <w:tr w:rsidR="000916E2" w:rsidRPr="00DB04A5" w:rsidTr="00410219">
        <w:trPr>
          <w:trHeight w:val="313"/>
          <w:jc w:val="center"/>
        </w:trPr>
        <w:tc>
          <w:tcPr>
            <w:tcW w:w="2830" w:type="dxa"/>
            <w:gridSpan w:val="2"/>
            <w:shd w:val="clear" w:color="auto" w:fill="BFBFBF" w:themeFill="background1" w:themeFillShade="BF"/>
          </w:tcPr>
          <w:p w:rsidR="000916E2" w:rsidRPr="00DB04A5" w:rsidRDefault="000916E2" w:rsidP="00AB277B">
            <w:pPr>
              <w:spacing w:line="240" w:lineRule="auto"/>
            </w:pPr>
            <w:r w:rsidRPr="00DB04A5">
              <w:t>Dog</w:t>
            </w:r>
          </w:p>
        </w:tc>
      </w:tr>
      <w:tr w:rsidR="000916E2" w:rsidRPr="00DB04A5" w:rsidTr="00410219">
        <w:trPr>
          <w:trHeight w:val="313"/>
          <w:jc w:val="center"/>
        </w:trPr>
        <w:tc>
          <w:tcPr>
            <w:tcW w:w="1176" w:type="dxa"/>
          </w:tcPr>
          <w:p w:rsidR="000916E2" w:rsidRPr="00DB04A5" w:rsidRDefault="000916E2" w:rsidP="00AB277B">
            <w:pPr>
              <w:spacing w:line="240" w:lineRule="auto"/>
            </w:pPr>
            <w:r w:rsidRPr="00DB04A5">
              <w:t>age</w:t>
            </w:r>
          </w:p>
        </w:tc>
        <w:tc>
          <w:tcPr>
            <w:tcW w:w="1654" w:type="dxa"/>
          </w:tcPr>
          <w:p w:rsidR="000916E2" w:rsidRPr="00DB04A5" w:rsidRDefault="000916E2" w:rsidP="00AB277B">
            <w:pPr>
              <w:spacing w:line="240" w:lineRule="auto"/>
            </w:pPr>
            <w:r w:rsidRPr="00DB04A5">
              <w:t>number</w:t>
            </w:r>
          </w:p>
        </w:tc>
      </w:tr>
      <w:tr w:rsidR="000916E2" w:rsidRPr="00DB04A5" w:rsidTr="00410219">
        <w:trPr>
          <w:trHeight w:val="50"/>
          <w:jc w:val="center"/>
        </w:trPr>
        <w:tc>
          <w:tcPr>
            <w:tcW w:w="1176" w:type="dxa"/>
          </w:tcPr>
          <w:p w:rsidR="000916E2" w:rsidRPr="00DB04A5" w:rsidRDefault="000916E2" w:rsidP="00AB277B">
            <w:pPr>
              <w:spacing w:line="240" w:lineRule="auto"/>
            </w:pPr>
            <w:r w:rsidRPr="00DB04A5">
              <w:t>name</w:t>
            </w:r>
          </w:p>
        </w:tc>
        <w:tc>
          <w:tcPr>
            <w:tcW w:w="1654" w:type="dxa"/>
          </w:tcPr>
          <w:p w:rsidR="000916E2" w:rsidRPr="00DB04A5" w:rsidRDefault="000916E2" w:rsidP="00AB277B">
            <w:pPr>
              <w:spacing w:line="240" w:lineRule="auto"/>
            </w:pPr>
            <w:r w:rsidRPr="00DB04A5">
              <w:t>varchar</w:t>
            </w:r>
          </w:p>
        </w:tc>
      </w:tr>
    </w:tbl>
    <w:p w:rsidR="00C065C1" w:rsidRPr="00DB04A5" w:rsidRDefault="005F7AEB" w:rsidP="002F27D4">
      <w:r w:rsidRPr="00DB04A5">
        <w:rPr>
          <w:rFonts w:hint="eastAsia"/>
        </w:rPr>
        <w:t>和物理库的表对应，我们需要创建一个类</w:t>
      </w:r>
      <w:r w:rsidR="00996410" w:rsidRPr="00DB04A5">
        <w:rPr>
          <w:rFonts w:hint="eastAsia"/>
        </w:rPr>
        <w:t>Dog</w:t>
      </w:r>
    </w:p>
    <w:p w:rsidR="00D23E76" w:rsidRPr="003C5131" w:rsidRDefault="00D23E76" w:rsidP="003C5131">
      <w:pPr>
        <w:pStyle w:val="aff0"/>
        <w:framePr w:wrap="around"/>
      </w:pPr>
      <w:r w:rsidRPr="003C5131">
        <w:t>class Dog {</w:t>
      </w:r>
    </w:p>
    <w:p w:rsidR="00D23E76" w:rsidRPr="003C5131" w:rsidRDefault="00D23E76" w:rsidP="003C5131">
      <w:pPr>
        <w:pStyle w:val="aff0"/>
        <w:framePr w:wrap="around"/>
      </w:pPr>
      <w:r w:rsidRPr="003C5131">
        <w:tab/>
        <w:t>int age;</w:t>
      </w:r>
    </w:p>
    <w:p w:rsidR="00D23E76" w:rsidRPr="003C5131" w:rsidRDefault="00D23E76" w:rsidP="003C5131">
      <w:pPr>
        <w:pStyle w:val="aff0"/>
        <w:framePr w:wrap="around"/>
      </w:pPr>
      <w:r w:rsidRPr="003C5131">
        <w:tab/>
        <w:t>String name;</w:t>
      </w:r>
    </w:p>
    <w:p w:rsidR="00D23E76" w:rsidRPr="003C5131" w:rsidRDefault="00D23E76" w:rsidP="003C5131">
      <w:pPr>
        <w:pStyle w:val="aff0"/>
        <w:framePr w:wrap="around"/>
      </w:pPr>
      <w:r w:rsidRPr="003C5131">
        <w:tab/>
        <w:t>// get set method</w:t>
      </w:r>
    </w:p>
    <w:p w:rsidR="00D23E76" w:rsidRPr="00DB04A5" w:rsidRDefault="00D23E76" w:rsidP="003C5131">
      <w:pPr>
        <w:pStyle w:val="aff0"/>
        <w:framePr w:wrap="around"/>
      </w:pPr>
      <w:r w:rsidRPr="003C5131">
        <w:t>}</w:t>
      </w:r>
    </w:p>
    <w:p w:rsidR="008455EE" w:rsidRPr="00DB04A5" w:rsidRDefault="005E7A89" w:rsidP="00131677">
      <w:pPr>
        <w:pStyle w:val="30"/>
      </w:pPr>
      <w:bookmarkStart w:id="5" w:name="_Toc16604979"/>
      <w:r w:rsidRPr="00DB04A5">
        <w:rPr>
          <w:rFonts w:hint="eastAsia"/>
        </w:rPr>
        <w:lastRenderedPageBreak/>
        <w:t>xml</w:t>
      </w:r>
      <w:r w:rsidR="00491232">
        <w:rPr>
          <w:rFonts w:hint="eastAsia"/>
        </w:rPr>
        <w:t>配置</w:t>
      </w:r>
      <w:bookmarkEnd w:id="5"/>
    </w:p>
    <w:p w:rsidR="00594EF0" w:rsidRPr="00DB04A5" w:rsidRDefault="00C17DDB" w:rsidP="008A2D0B">
      <w:r w:rsidRPr="00DB04A5">
        <w:rPr>
          <w:rFonts w:hint="eastAsia"/>
        </w:rPr>
        <w:t>m</w:t>
      </w:r>
      <w:r w:rsidRPr="00DB04A5">
        <w:t>ybatis</w:t>
      </w:r>
      <w:r w:rsidRPr="00DB04A5">
        <w:rPr>
          <w:rFonts w:hint="eastAsia"/>
        </w:rPr>
        <w:t>的核心是S</w:t>
      </w:r>
      <w:r w:rsidRPr="00DB04A5">
        <w:t>qlSessionFactory</w:t>
      </w:r>
      <w:r w:rsidRPr="00DB04A5">
        <w:rPr>
          <w:rFonts w:hint="eastAsia"/>
        </w:rPr>
        <w:t>，这个类的作用是获取数据库连接对象</w:t>
      </w:r>
      <w:r w:rsidR="000B37D5" w:rsidRPr="00DB04A5">
        <w:rPr>
          <w:rFonts w:hint="eastAsia"/>
        </w:rPr>
        <w:t>Sql</w:t>
      </w:r>
      <w:r w:rsidRPr="00DB04A5">
        <w:rPr>
          <w:rFonts w:hint="eastAsia"/>
        </w:rPr>
        <w:t>Session</w:t>
      </w:r>
      <w:r w:rsidR="00107E3D" w:rsidRPr="00DB04A5">
        <w:rPr>
          <w:rFonts w:hint="eastAsia"/>
        </w:rPr>
        <w:t>。</w:t>
      </w:r>
      <w:r w:rsidR="0060577C" w:rsidRPr="00DB04A5">
        <w:rPr>
          <w:rFonts w:hint="eastAsia"/>
        </w:rPr>
        <w:t>SqlSession用于执行数据库的增删改查</w:t>
      </w:r>
      <w:r w:rsidR="00C3046A" w:rsidRPr="00DB04A5">
        <w:rPr>
          <w:rFonts w:hint="eastAsia"/>
        </w:rPr>
        <w:t>语句</w:t>
      </w:r>
      <w:r w:rsidR="00B15E8B" w:rsidRPr="00DB04A5">
        <w:rPr>
          <w:rFonts w:hint="eastAsia"/>
        </w:rPr>
        <w:t>，同时</w:t>
      </w:r>
      <w:r w:rsidR="00274EF4" w:rsidRPr="00DB04A5">
        <w:rPr>
          <w:rFonts w:hint="eastAsia"/>
        </w:rPr>
        <w:t>处理</w:t>
      </w:r>
      <w:r w:rsidR="00B15E8B" w:rsidRPr="00DB04A5">
        <w:rPr>
          <w:rFonts w:hint="eastAsia"/>
        </w:rPr>
        <w:t>语句和</w:t>
      </w:r>
      <w:r w:rsidR="006C7999" w:rsidRPr="00DB04A5">
        <w:rPr>
          <w:rFonts w:hint="eastAsia"/>
        </w:rPr>
        <w:t>java对象之间</w:t>
      </w:r>
      <w:r w:rsidR="00796308" w:rsidRPr="00DB04A5">
        <w:rPr>
          <w:rFonts w:hint="eastAsia"/>
        </w:rPr>
        <w:t>映射关系</w:t>
      </w:r>
      <w:r w:rsidR="00274FD0" w:rsidRPr="00DB04A5">
        <w:rPr>
          <w:rFonts w:hint="eastAsia"/>
        </w:rPr>
        <w:t>。</w:t>
      </w:r>
      <w:r w:rsidR="005E4554">
        <w:rPr>
          <w:rFonts w:hint="eastAsia"/>
        </w:rPr>
        <w:t>为了构建Sql</w:t>
      </w:r>
      <w:r w:rsidR="005E4554">
        <w:t>SessionFactory</w:t>
      </w:r>
      <w:r w:rsidR="005E4554">
        <w:rPr>
          <w:rFonts w:hint="eastAsia"/>
        </w:rPr>
        <w:t>，需要创建配置文件</w:t>
      </w:r>
      <w:r w:rsidR="00FA1CE3" w:rsidRPr="00DB04A5">
        <w:rPr>
          <w:rFonts w:hint="eastAsia"/>
        </w:rPr>
        <w:t>，在mybatis-config</w:t>
      </w:r>
      <w:r w:rsidR="00FA1CE3" w:rsidRPr="00DB04A5">
        <w:t>.xml</w:t>
      </w:r>
      <w:r w:rsidR="00FA1CE3" w:rsidRPr="00DB04A5">
        <w:rPr>
          <w:rFonts w:hint="eastAsia"/>
        </w:rPr>
        <w:t>配置</w:t>
      </w:r>
      <w:r w:rsidR="00BB4A14" w:rsidRPr="00DB04A5">
        <w:rPr>
          <w:rFonts w:hint="eastAsia"/>
        </w:rPr>
        <w:t>如下</w:t>
      </w:r>
      <w:r w:rsidR="00360712" w:rsidRPr="00DB04A5">
        <w:rPr>
          <w:rFonts w:hint="eastAsia"/>
        </w:rPr>
        <w:t>：</w:t>
      </w:r>
    </w:p>
    <w:p w:rsidR="00615DB6" w:rsidRPr="000F4244" w:rsidRDefault="00615DB6" w:rsidP="000F4244">
      <w:pPr>
        <w:pStyle w:val="aff0"/>
        <w:framePr w:wrap="around"/>
      </w:pPr>
      <w:r w:rsidRPr="000F4244">
        <w:t>&lt;configuration&gt;</w:t>
      </w:r>
    </w:p>
    <w:p w:rsidR="00615DB6" w:rsidRPr="000F4244" w:rsidRDefault="00615DB6" w:rsidP="000F4244">
      <w:pPr>
        <w:pStyle w:val="aff0"/>
        <w:framePr w:wrap="around"/>
      </w:pPr>
      <w:r w:rsidRPr="000F4244">
        <w:t xml:space="preserve">    &lt;properties resource="datasource.properties"&gt;</w:t>
      </w:r>
    </w:p>
    <w:p w:rsidR="00615DB6" w:rsidRPr="000F4244" w:rsidRDefault="00615DB6" w:rsidP="000F4244">
      <w:pPr>
        <w:pStyle w:val="aff0"/>
        <w:framePr w:wrap="around"/>
      </w:pPr>
      <w:r w:rsidRPr="000F4244">
        <w:t xml:space="preserve">    &lt;/properties&gt;</w:t>
      </w:r>
    </w:p>
    <w:p w:rsidR="00615DB6" w:rsidRPr="000F4244" w:rsidRDefault="00615DB6" w:rsidP="000F4244">
      <w:pPr>
        <w:pStyle w:val="aff0"/>
        <w:framePr w:wrap="around"/>
      </w:pPr>
      <w:r w:rsidRPr="000F4244">
        <w:t xml:space="preserve">    &lt;environments default="dev"&gt;</w:t>
      </w:r>
    </w:p>
    <w:p w:rsidR="00615DB6" w:rsidRPr="000F4244" w:rsidRDefault="00615DB6" w:rsidP="000F4244">
      <w:pPr>
        <w:pStyle w:val="aff0"/>
        <w:framePr w:wrap="around"/>
      </w:pPr>
      <w:r w:rsidRPr="000F4244">
        <w:t xml:space="preserve">        &lt;environment id="dev"&gt;</w:t>
      </w:r>
    </w:p>
    <w:p w:rsidR="00615DB6" w:rsidRPr="000F4244" w:rsidRDefault="00615DB6" w:rsidP="000F4244">
      <w:pPr>
        <w:pStyle w:val="aff0"/>
        <w:framePr w:wrap="around"/>
      </w:pPr>
      <w:r w:rsidRPr="000F4244">
        <w:t xml:space="preserve">            &lt;transactionManager type="JDBC" /&gt;</w:t>
      </w:r>
    </w:p>
    <w:p w:rsidR="00615DB6" w:rsidRPr="000F4244" w:rsidRDefault="00615DB6" w:rsidP="000F4244">
      <w:pPr>
        <w:pStyle w:val="aff0"/>
        <w:framePr w:wrap="around"/>
      </w:pPr>
      <w:r w:rsidRPr="000F4244">
        <w:t xml:space="preserve">            &lt;dataSource type="POOLED"&gt;</w:t>
      </w:r>
    </w:p>
    <w:p w:rsidR="00615DB6" w:rsidRPr="000F4244" w:rsidRDefault="00615DB6" w:rsidP="000F4244">
      <w:pPr>
        <w:pStyle w:val="aff0"/>
        <w:framePr w:wrap="around"/>
      </w:pPr>
      <w:r w:rsidRPr="000F4244">
        <w:t xml:space="preserve">                &lt;property name="driver" value="${driver}"/&gt;</w:t>
      </w:r>
    </w:p>
    <w:p w:rsidR="00615DB6" w:rsidRPr="000F4244" w:rsidRDefault="00615DB6" w:rsidP="000F4244">
      <w:pPr>
        <w:pStyle w:val="aff0"/>
        <w:framePr w:wrap="around"/>
      </w:pPr>
      <w:r w:rsidRPr="000F4244">
        <w:t xml:space="preserve">                &lt;property name="url" value="${url}"/&gt;</w:t>
      </w:r>
    </w:p>
    <w:p w:rsidR="00615DB6" w:rsidRPr="000F4244" w:rsidRDefault="00615DB6" w:rsidP="000F4244">
      <w:pPr>
        <w:pStyle w:val="aff0"/>
        <w:framePr w:wrap="around"/>
      </w:pPr>
      <w:r w:rsidRPr="000F4244">
        <w:t xml:space="preserve">                &lt;property name="username" value="${username}"/&gt;</w:t>
      </w:r>
    </w:p>
    <w:p w:rsidR="00615DB6" w:rsidRPr="000F4244" w:rsidRDefault="00615DB6" w:rsidP="000F4244">
      <w:pPr>
        <w:pStyle w:val="aff0"/>
        <w:framePr w:wrap="around"/>
      </w:pPr>
      <w:r w:rsidRPr="000F4244">
        <w:t xml:space="preserve">                &lt;property name="password" value="${password}"/&gt;</w:t>
      </w:r>
    </w:p>
    <w:p w:rsidR="00615DB6" w:rsidRPr="000F4244" w:rsidRDefault="00615DB6" w:rsidP="000F4244">
      <w:pPr>
        <w:pStyle w:val="aff0"/>
        <w:framePr w:wrap="around"/>
      </w:pPr>
      <w:r w:rsidRPr="000F4244">
        <w:t xml:space="preserve">            &lt;/dataSource&gt;</w:t>
      </w:r>
    </w:p>
    <w:p w:rsidR="00615DB6" w:rsidRPr="000F4244" w:rsidRDefault="00615DB6" w:rsidP="000F4244">
      <w:pPr>
        <w:pStyle w:val="aff0"/>
        <w:framePr w:wrap="around"/>
      </w:pPr>
      <w:r w:rsidRPr="000F4244">
        <w:t xml:space="preserve">        &lt;/environment&gt; </w:t>
      </w:r>
    </w:p>
    <w:p w:rsidR="00615DB6" w:rsidRPr="000F4244" w:rsidRDefault="00615DB6" w:rsidP="000F4244">
      <w:pPr>
        <w:pStyle w:val="aff0"/>
        <w:framePr w:wrap="around"/>
      </w:pPr>
      <w:r w:rsidRPr="000F4244">
        <w:t xml:space="preserve">    &lt;/environments&gt;</w:t>
      </w:r>
    </w:p>
    <w:p w:rsidR="00615DB6" w:rsidRPr="000F4244" w:rsidRDefault="00615DB6" w:rsidP="000F4244">
      <w:pPr>
        <w:pStyle w:val="aff0"/>
        <w:framePr w:wrap="around"/>
      </w:pPr>
      <w:r w:rsidRPr="000F4244">
        <w:t xml:space="preserve">    &lt;mappers&gt;</w:t>
      </w:r>
    </w:p>
    <w:p w:rsidR="00615DB6" w:rsidRPr="000F4244" w:rsidRDefault="00615DB6" w:rsidP="000F4244">
      <w:pPr>
        <w:pStyle w:val="aff0"/>
        <w:framePr w:wrap="around"/>
      </w:pPr>
      <w:r w:rsidRPr="000F4244">
        <w:t xml:space="preserve">        &lt;mapper resource="com/ray/</w:t>
      </w:r>
      <w:r w:rsidR="00597B1D" w:rsidRPr="000F4244">
        <w:t>xml</w:t>
      </w:r>
      <w:r w:rsidRPr="000F4244">
        <w:t>/</w:t>
      </w:r>
      <w:r w:rsidR="001D3831" w:rsidRPr="000F4244">
        <w:t>Dog</w:t>
      </w:r>
      <w:r w:rsidRPr="000F4244">
        <w:t>Mapper.xml"/&gt;</w:t>
      </w:r>
    </w:p>
    <w:p w:rsidR="00615DB6" w:rsidRPr="000F4244" w:rsidRDefault="00615DB6" w:rsidP="000F4244">
      <w:pPr>
        <w:pStyle w:val="aff0"/>
        <w:framePr w:wrap="around"/>
      </w:pPr>
      <w:r w:rsidRPr="000F4244">
        <w:t xml:space="preserve">    &lt;/mappers&gt;</w:t>
      </w:r>
    </w:p>
    <w:p w:rsidR="002D1B7A" w:rsidRPr="00DB04A5" w:rsidRDefault="00615DB6" w:rsidP="000F4244">
      <w:pPr>
        <w:pStyle w:val="aff0"/>
        <w:framePr w:wrap="around"/>
      </w:pPr>
      <w:r w:rsidRPr="000F4244">
        <w:t>&lt;/configuration&gt;</w:t>
      </w:r>
    </w:p>
    <w:p w:rsidR="00AB7919" w:rsidRDefault="006A559C" w:rsidP="008A2D0B">
      <w:r w:rsidRPr="00DB04A5">
        <w:rPr>
          <w:rFonts w:hint="eastAsia"/>
        </w:rPr>
        <w:t>e</w:t>
      </w:r>
      <w:r w:rsidRPr="00DB04A5">
        <w:t>nvironment</w:t>
      </w:r>
      <w:r w:rsidR="00AC601D" w:rsidRPr="00DB04A5">
        <w:rPr>
          <w:rFonts w:hint="eastAsia"/>
        </w:rPr>
        <w:t>中配置了</w:t>
      </w:r>
      <w:r w:rsidR="00FC12AD" w:rsidRPr="00DB04A5">
        <w:rPr>
          <w:rFonts w:hint="eastAsia"/>
        </w:rPr>
        <w:t>数据源的url</w:t>
      </w:r>
      <w:r w:rsidR="0014596E" w:rsidRPr="00DB04A5">
        <w:rPr>
          <w:rFonts w:hint="eastAsia"/>
        </w:rPr>
        <w:t>，</w:t>
      </w:r>
      <w:r w:rsidR="00FC12AD" w:rsidRPr="00DB04A5">
        <w:rPr>
          <w:rFonts w:hint="eastAsia"/>
        </w:rPr>
        <w:t>用户名</w:t>
      </w:r>
      <w:r w:rsidR="0014596E" w:rsidRPr="00DB04A5">
        <w:rPr>
          <w:rFonts w:hint="eastAsia"/>
        </w:rPr>
        <w:t>，</w:t>
      </w:r>
      <w:r w:rsidR="00FC12AD" w:rsidRPr="00DB04A5">
        <w:rPr>
          <w:rFonts w:hint="eastAsia"/>
        </w:rPr>
        <w:t>密码</w:t>
      </w:r>
      <w:r w:rsidR="0014596E" w:rsidRPr="00DB04A5">
        <w:rPr>
          <w:rFonts w:hint="eastAsia"/>
        </w:rPr>
        <w:t>等</w:t>
      </w:r>
      <w:r w:rsidR="003429B9" w:rsidRPr="00DB04A5">
        <w:rPr>
          <w:rFonts w:hint="eastAsia"/>
        </w:rPr>
        <w:t>信息</w:t>
      </w:r>
      <w:r w:rsidR="00520776" w:rsidRPr="00DB04A5">
        <w:rPr>
          <w:rFonts w:hint="eastAsia"/>
        </w:rPr>
        <w:t>。</w:t>
      </w:r>
      <w:r w:rsidR="00A3414B" w:rsidRPr="00DB04A5">
        <w:rPr>
          <w:rFonts w:hint="eastAsia"/>
        </w:rPr>
        <w:t>mapper中</w:t>
      </w:r>
      <w:r w:rsidR="0040789D" w:rsidRPr="00DB04A5">
        <w:rPr>
          <w:rFonts w:hint="eastAsia"/>
        </w:rPr>
        <w:t>指定</w:t>
      </w:r>
      <w:r w:rsidR="00C4366D" w:rsidRPr="00DB04A5">
        <w:rPr>
          <w:rFonts w:hint="eastAsia"/>
        </w:rPr>
        <w:t>了</w:t>
      </w:r>
      <w:r w:rsidR="00CC1E33">
        <w:rPr>
          <w:rFonts w:hint="eastAsia"/>
        </w:rPr>
        <w:t>一个映射文件</w:t>
      </w:r>
      <w:r w:rsidR="0068409E">
        <w:t>:</w:t>
      </w:r>
    </w:p>
    <w:p w:rsidR="0068409E" w:rsidRPr="00720F7F" w:rsidRDefault="0068409E" w:rsidP="00720F7F">
      <w:pPr>
        <w:pStyle w:val="aff0"/>
        <w:framePr w:wrap="around"/>
      </w:pPr>
      <w:r w:rsidRPr="00720F7F">
        <w:t>&lt;mapper namespace="com.ray.xml.DogMapper"&gt;</w:t>
      </w:r>
    </w:p>
    <w:p w:rsidR="0068409E" w:rsidRPr="00720F7F" w:rsidRDefault="0068409E" w:rsidP="00720F7F">
      <w:pPr>
        <w:pStyle w:val="aff0"/>
        <w:framePr w:wrap="around"/>
      </w:pPr>
      <w:r w:rsidRPr="00720F7F">
        <w:tab/>
        <w:t>&lt;select id="queryDog" resultType="com.ray.Dog"&gt;</w:t>
      </w:r>
    </w:p>
    <w:p w:rsidR="0068409E" w:rsidRPr="00720F7F" w:rsidRDefault="0068409E" w:rsidP="00720F7F">
      <w:pPr>
        <w:pStyle w:val="aff0"/>
        <w:framePr w:wrap="around"/>
      </w:pPr>
      <w:r w:rsidRPr="00720F7F">
        <w:tab/>
      </w:r>
      <w:r w:rsidRPr="00720F7F">
        <w:tab/>
        <w:t>select * from dog where id = #{id}</w:t>
      </w:r>
    </w:p>
    <w:p w:rsidR="0068409E" w:rsidRPr="00720F7F" w:rsidRDefault="0068409E" w:rsidP="00720F7F">
      <w:pPr>
        <w:pStyle w:val="aff0"/>
        <w:framePr w:wrap="around"/>
      </w:pPr>
      <w:r w:rsidRPr="00720F7F">
        <w:tab/>
        <w:t>&lt;/select&gt;</w:t>
      </w:r>
    </w:p>
    <w:p w:rsidR="0068409E" w:rsidRPr="00DB04A5" w:rsidRDefault="0068409E" w:rsidP="00720F7F">
      <w:pPr>
        <w:pStyle w:val="aff0"/>
        <w:framePr w:wrap="around"/>
      </w:pPr>
      <w:r w:rsidRPr="00720F7F">
        <w:t>&lt;/mapper&gt;</w:t>
      </w:r>
    </w:p>
    <w:p w:rsidR="00083D0E" w:rsidRDefault="00104342" w:rsidP="00987242">
      <w:r w:rsidRPr="00DB04A5">
        <w:t>Dog</w:t>
      </w:r>
      <w:r w:rsidR="004B1F4C" w:rsidRPr="00DB04A5">
        <w:t>Mapper</w:t>
      </w:r>
      <w:r w:rsidR="006A0467">
        <w:t>.xml</w:t>
      </w:r>
      <w:r w:rsidR="004B1F4C" w:rsidRPr="00DB04A5">
        <w:rPr>
          <w:rFonts w:hint="eastAsia"/>
        </w:rPr>
        <w:t>中定义了查询的语句</w:t>
      </w:r>
      <w:r w:rsidR="00DF7E7B">
        <w:rPr>
          <w:rFonts w:hint="eastAsia"/>
        </w:rPr>
        <w:t>,并且指定了改语句的结果集对应Dog类</w:t>
      </w:r>
      <w:r w:rsidR="00993F70" w:rsidRPr="00DB04A5">
        <w:rPr>
          <w:rFonts w:hint="eastAsia"/>
        </w:rPr>
        <w:t>。</w:t>
      </w:r>
      <w:r w:rsidR="00083D0E" w:rsidRPr="00DB04A5">
        <w:rPr>
          <w:rFonts w:hint="eastAsia"/>
        </w:rPr>
        <w:t>代码中</w:t>
      </w:r>
      <w:r w:rsidR="00991C92">
        <w:rPr>
          <w:rFonts w:hint="eastAsia"/>
        </w:rPr>
        <w:t>我们首先需要根据配置文件初始化</w:t>
      </w:r>
      <w:r w:rsidR="00A77209">
        <w:rPr>
          <w:rFonts w:hint="eastAsia"/>
        </w:rPr>
        <w:t>Sql</w:t>
      </w:r>
      <w:r w:rsidR="00A77209">
        <w:t>SessionFactory:</w:t>
      </w:r>
    </w:p>
    <w:p w:rsidR="005127C5" w:rsidRPr="005F7204" w:rsidRDefault="005127C5" w:rsidP="005F7204">
      <w:pPr>
        <w:pStyle w:val="aff0"/>
        <w:framePr w:wrap="around"/>
      </w:pPr>
      <w:r w:rsidRPr="005F7204">
        <w:rPr>
          <w:rFonts w:hint="eastAsia"/>
        </w:rPr>
        <w:t>//</w:t>
      </w:r>
      <w:r w:rsidRPr="005F7204">
        <w:t xml:space="preserve"> </w:t>
      </w:r>
      <w:r w:rsidRPr="005F7204">
        <w:rPr>
          <w:rFonts w:hint="eastAsia"/>
        </w:rPr>
        <w:t>使用配置文件创建</w:t>
      </w:r>
      <w:r w:rsidRPr="005F7204">
        <w:rPr>
          <w:rFonts w:hint="eastAsia"/>
        </w:rPr>
        <w:t xml:space="preserve"> Sql</w:t>
      </w:r>
      <w:r w:rsidRPr="005F7204">
        <w:t>SessionFactory</w:t>
      </w:r>
    </w:p>
    <w:p w:rsidR="00337C31" w:rsidRPr="005F7204" w:rsidRDefault="005127C5" w:rsidP="005F7204">
      <w:pPr>
        <w:pStyle w:val="aff0"/>
        <w:framePr w:wrap="around"/>
      </w:pPr>
      <w:r w:rsidRPr="005F7204">
        <w:t>SqlSessionFactory sqlSessionFactory = new SqlSessionFactoryBuilder()</w:t>
      </w:r>
    </w:p>
    <w:p w:rsidR="005127C5" w:rsidRPr="005F7204" w:rsidRDefault="00023893" w:rsidP="005F7204">
      <w:pPr>
        <w:pStyle w:val="aff0"/>
        <w:framePr w:wrap="around"/>
      </w:pPr>
      <w:r w:rsidRPr="005F7204">
        <w:tab/>
      </w:r>
      <w:r w:rsidR="005127C5" w:rsidRPr="005F7204">
        <w:t>.build(Resources.getResourceAsStream(</w:t>
      </w:r>
    </w:p>
    <w:p w:rsidR="005127C5" w:rsidRDefault="00023893" w:rsidP="005F7204">
      <w:pPr>
        <w:pStyle w:val="aff0"/>
        <w:framePr w:wrap="around"/>
      </w:pPr>
      <w:r w:rsidRPr="005F7204">
        <w:tab/>
      </w:r>
      <w:r w:rsidRPr="005F7204">
        <w:tab/>
      </w:r>
      <w:r w:rsidR="005127C5" w:rsidRPr="005F7204">
        <w:t>"com/ray/xml/mybatis-config.xml"));</w:t>
      </w:r>
    </w:p>
    <w:p w:rsidR="00257715" w:rsidRPr="00257715" w:rsidRDefault="00392164" w:rsidP="00257715">
      <w:r>
        <w:rPr>
          <w:rFonts w:hint="eastAsia"/>
        </w:rPr>
        <w:t>然后调用语句</w:t>
      </w:r>
      <w:r w:rsidR="00B26E6A">
        <w:rPr>
          <w:rFonts w:hint="eastAsia"/>
        </w:rPr>
        <w:t>查询</w:t>
      </w:r>
      <w:r w:rsidR="0074644B">
        <w:rPr>
          <w:rFonts w:hint="eastAsia"/>
        </w:rPr>
        <w:t>dog表：</w:t>
      </w:r>
    </w:p>
    <w:p w:rsidR="005127C5" w:rsidRPr="00720F7F" w:rsidRDefault="005127C5" w:rsidP="00720F7F">
      <w:pPr>
        <w:pStyle w:val="aff0"/>
        <w:framePr w:wrap="around"/>
      </w:pPr>
      <w:r w:rsidRPr="00720F7F">
        <w:t xml:space="preserve">// </w:t>
      </w:r>
      <w:r w:rsidRPr="00720F7F">
        <w:rPr>
          <w:rFonts w:hint="eastAsia"/>
        </w:rPr>
        <w:t>获取</w:t>
      </w:r>
      <w:r w:rsidRPr="00720F7F">
        <w:rPr>
          <w:rFonts w:hint="eastAsia"/>
        </w:rPr>
        <w:t xml:space="preserve"> session</w:t>
      </w:r>
      <w:r w:rsidRPr="00720F7F">
        <w:t xml:space="preserve"> </w:t>
      </w:r>
      <w:r w:rsidRPr="00720F7F">
        <w:rPr>
          <w:rFonts w:hint="eastAsia"/>
        </w:rPr>
        <w:t>使用</w:t>
      </w:r>
      <w:r w:rsidRPr="00720F7F">
        <w:rPr>
          <w:rFonts w:hint="eastAsia"/>
        </w:rPr>
        <w:t xml:space="preserve"> session</w:t>
      </w:r>
      <w:r w:rsidRPr="00720F7F">
        <w:rPr>
          <w:rFonts w:hint="eastAsia"/>
        </w:rPr>
        <w:t>操作数据库</w:t>
      </w:r>
    </w:p>
    <w:p w:rsidR="005127C5" w:rsidRPr="00720F7F" w:rsidRDefault="005127C5" w:rsidP="00720F7F">
      <w:pPr>
        <w:pStyle w:val="aff0"/>
        <w:framePr w:wrap="around"/>
      </w:pPr>
      <w:r w:rsidRPr="00720F7F">
        <w:t>try (SqlSession sess = sqlSessionFactory.openSession()) {</w:t>
      </w:r>
    </w:p>
    <w:p w:rsidR="005127C5" w:rsidRPr="00720F7F" w:rsidRDefault="005F7204" w:rsidP="00720F7F">
      <w:pPr>
        <w:pStyle w:val="aff0"/>
        <w:framePr w:wrap="around"/>
      </w:pPr>
      <w:r>
        <w:tab/>
      </w:r>
      <w:r w:rsidR="005127C5" w:rsidRPr="00720F7F">
        <w:rPr>
          <w:rFonts w:hint="eastAsia"/>
        </w:rPr>
        <w:t>/</w:t>
      </w:r>
      <w:r w:rsidR="005127C5" w:rsidRPr="00720F7F">
        <w:t xml:space="preserve">/ </w:t>
      </w:r>
      <w:r w:rsidR="005127C5" w:rsidRPr="00720F7F">
        <w:rPr>
          <w:rFonts w:hint="eastAsia"/>
        </w:rPr>
        <w:t>调用</w:t>
      </w:r>
      <w:r w:rsidR="005127C5" w:rsidRPr="00720F7F">
        <w:rPr>
          <w:rFonts w:hint="eastAsia"/>
        </w:rPr>
        <w:t>mapper</w:t>
      </w:r>
      <w:r w:rsidR="005127C5" w:rsidRPr="00720F7F">
        <w:rPr>
          <w:rFonts w:hint="eastAsia"/>
        </w:rPr>
        <w:t>查询</w:t>
      </w:r>
    </w:p>
    <w:p w:rsidR="005127C5" w:rsidRPr="00720F7F" w:rsidRDefault="005F7204" w:rsidP="006768DB">
      <w:pPr>
        <w:pStyle w:val="aff0"/>
        <w:framePr w:wrap="around"/>
      </w:pPr>
      <w:r>
        <w:tab/>
      </w:r>
      <w:r w:rsidR="005127C5" w:rsidRPr="00720F7F">
        <w:t xml:space="preserve">Dog d = sess.selectOne("com.ray.xml.DogMapper.queryDog", 1); </w:t>
      </w:r>
    </w:p>
    <w:p w:rsidR="005127C5" w:rsidRPr="00DB04A5" w:rsidRDefault="005127C5" w:rsidP="00720F7F">
      <w:pPr>
        <w:pStyle w:val="aff0"/>
        <w:framePr w:wrap="around"/>
      </w:pPr>
      <w:r w:rsidRPr="00720F7F">
        <w:t>}</w:t>
      </w:r>
    </w:p>
    <w:p w:rsidR="00083D0E" w:rsidRPr="00DB04A5" w:rsidRDefault="008021CF" w:rsidP="008A2D0B">
      <w:r w:rsidRPr="00DB04A5">
        <w:rPr>
          <w:rFonts w:hint="eastAsia"/>
        </w:rPr>
        <w:lastRenderedPageBreak/>
        <w:t>直接在m</w:t>
      </w:r>
      <w:r w:rsidRPr="00DB04A5">
        <w:t>ain</w:t>
      </w:r>
      <w:r w:rsidRPr="00DB04A5">
        <w:rPr>
          <w:rFonts w:hint="eastAsia"/>
        </w:rPr>
        <w:t>函数中执行</w:t>
      </w:r>
      <w:r w:rsidR="00201E10" w:rsidRPr="00DB04A5">
        <w:rPr>
          <w:rFonts w:hint="eastAsia"/>
        </w:rPr>
        <w:t>上述</w:t>
      </w:r>
      <w:r w:rsidRPr="00DB04A5">
        <w:rPr>
          <w:rFonts w:hint="eastAsia"/>
        </w:rPr>
        <w:t>语句，就能够查询出</w:t>
      </w:r>
      <w:r w:rsidR="00142E60" w:rsidRPr="00DB04A5">
        <w:rPr>
          <w:rFonts w:hint="eastAsia"/>
        </w:rPr>
        <w:t>d</w:t>
      </w:r>
      <w:r w:rsidR="00142E60" w:rsidRPr="00DB04A5">
        <w:t>og</w:t>
      </w:r>
      <w:r w:rsidR="00142E60" w:rsidRPr="00DB04A5">
        <w:rPr>
          <w:rFonts w:hint="eastAsia"/>
        </w:rPr>
        <w:t>表，并且会自动的</w:t>
      </w:r>
      <w:r w:rsidR="00CE5373" w:rsidRPr="00DB04A5">
        <w:rPr>
          <w:rFonts w:hint="eastAsia"/>
        </w:rPr>
        <w:t>将数据字段</w:t>
      </w:r>
      <w:r w:rsidR="00142E60" w:rsidRPr="00DB04A5">
        <w:rPr>
          <w:rFonts w:hint="eastAsia"/>
        </w:rPr>
        <w:t>映射到</w:t>
      </w:r>
      <w:r w:rsidR="00CE5373" w:rsidRPr="00DB04A5">
        <w:rPr>
          <w:rFonts w:hint="eastAsia"/>
        </w:rPr>
        <w:t>Dog对象的属性。</w:t>
      </w:r>
    </w:p>
    <w:p w:rsidR="00FC457A" w:rsidRPr="00DB04A5" w:rsidRDefault="00FC457A" w:rsidP="00131677">
      <w:pPr>
        <w:pStyle w:val="30"/>
      </w:pPr>
      <w:bookmarkStart w:id="6" w:name="_Toc16604980"/>
      <w:r w:rsidRPr="00DB04A5">
        <w:rPr>
          <w:rFonts w:hint="eastAsia"/>
        </w:rPr>
        <w:t>代码配置</w:t>
      </w:r>
      <w:bookmarkEnd w:id="6"/>
    </w:p>
    <w:p w:rsidR="00A0198D" w:rsidRDefault="00575803" w:rsidP="008A2D0B">
      <w:pPr>
        <w:rPr>
          <w:rFonts w:cs="Consolas"/>
          <w:color w:val="FFFFFF"/>
          <w:kern w:val="0"/>
          <w:sz w:val="18"/>
          <w:szCs w:val="18"/>
        </w:rPr>
      </w:pPr>
      <w:r w:rsidRPr="00DB04A5">
        <w:rPr>
          <w:rFonts w:hint="eastAsia"/>
        </w:rPr>
        <w:t>如果不使用xml，我们可以在代码中配置</w:t>
      </w:r>
      <w:r w:rsidR="0009657D" w:rsidRPr="00DB04A5">
        <w:rPr>
          <w:rFonts w:hint="eastAsia"/>
        </w:rPr>
        <w:t>MyBatis的相关配置：</w:t>
      </w:r>
      <w:r w:rsidR="002B657C" w:rsidRPr="00DB04A5">
        <w:rPr>
          <w:rFonts w:cs="Consolas"/>
          <w:color w:val="FFFFFF"/>
          <w:kern w:val="0"/>
          <w:sz w:val="18"/>
          <w:szCs w:val="18"/>
        </w:rPr>
        <w:t xml:space="preserve"> </w:t>
      </w:r>
    </w:p>
    <w:p w:rsidR="00C263C2" w:rsidRPr="00D97F6F" w:rsidRDefault="00C263C2" w:rsidP="00D97F6F">
      <w:pPr>
        <w:pStyle w:val="aff0"/>
        <w:framePr w:wrap="around"/>
      </w:pPr>
      <w:r w:rsidRPr="00D97F6F">
        <w:t>Properties prop = loadProperties("datasource.properties");</w:t>
      </w:r>
    </w:p>
    <w:p w:rsidR="00C263C2" w:rsidRPr="00D97F6F" w:rsidRDefault="00C263C2" w:rsidP="00D97F6F">
      <w:pPr>
        <w:pStyle w:val="aff0"/>
        <w:framePr w:wrap="around"/>
      </w:pPr>
      <w:r w:rsidRPr="00D97F6F">
        <w:t xml:space="preserve">// </w:t>
      </w:r>
      <w:r w:rsidRPr="00D97F6F">
        <w:rPr>
          <w:rFonts w:hint="eastAsia"/>
        </w:rPr>
        <w:t>创建数据源</w:t>
      </w:r>
    </w:p>
    <w:p w:rsidR="00C263C2" w:rsidRPr="00D97F6F" w:rsidRDefault="00C263C2" w:rsidP="00D97F6F">
      <w:pPr>
        <w:pStyle w:val="aff0"/>
        <w:framePr w:wrap="around"/>
      </w:pPr>
      <w:r w:rsidRPr="00D97F6F">
        <w:t>DataSource ds = new PooledDataSource(</w:t>
      </w:r>
    </w:p>
    <w:p w:rsidR="00C263C2" w:rsidRPr="00D97F6F" w:rsidRDefault="00BF6B85" w:rsidP="00D97F6F">
      <w:pPr>
        <w:pStyle w:val="aff0"/>
        <w:framePr w:wrap="around"/>
      </w:pPr>
      <w:r w:rsidRPr="00D97F6F">
        <w:tab/>
      </w:r>
      <w:r w:rsidR="00C263C2" w:rsidRPr="00D97F6F">
        <w:t>prop.getProperty("driver"),</w:t>
      </w:r>
    </w:p>
    <w:p w:rsidR="00C263C2" w:rsidRPr="00D97F6F" w:rsidRDefault="00BF6B85" w:rsidP="00D97F6F">
      <w:pPr>
        <w:pStyle w:val="aff0"/>
        <w:framePr w:wrap="around"/>
      </w:pPr>
      <w:r w:rsidRPr="00D97F6F">
        <w:tab/>
      </w:r>
      <w:r w:rsidR="00C263C2" w:rsidRPr="00D97F6F">
        <w:t>prop.getProperty("url"),</w:t>
      </w:r>
    </w:p>
    <w:p w:rsidR="00C263C2" w:rsidRPr="00D97F6F" w:rsidRDefault="00BF6B85" w:rsidP="00D97F6F">
      <w:pPr>
        <w:pStyle w:val="aff0"/>
        <w:framePr w:wrap="around"/>
      </w:pPr>
      <w:r w:rsidRPr="00D97F6F">
        <w:tab/>
      </w:r>
      <w:r w:rsidR="00C263C2" w:rsidRPr="00D97F6F">
        <w:t>prop.getProperty("username"),</w:t>
      </w:r>
    </w:p>
    <w:p w:rsidR="00C263C2" w:rsidRPr="00D97F6F" w:rsidRDefault="00BF6B85" w:rsidP="00D97F6F">
      <w:pPr>
        <w:pStyle w:val="aff0"/>
        <w:framePr w:wrap="around"/>
      </w:pPr>
      <w:r w:rsidRPr="00D97F6F">
        <w:tab/>
      </w:r>
      <w:r w:rsidR="00C263C2" w:rsidRPr="00D97F6F">
        <w:t>prop.getProperty("password"));</w:t>
      </w:r>
    </w:p>
    <w:p w:rsidR="00C263C2" w:rsidRPr="00D97F6F" w:rsidRDefault="00C263C2" w:rsidP="00D97F6F">
      <w:pPr>
        <w:pStyle w:val="aff0"/>
        <w:framePr w:wrap="around"/>
      </w:pPr>
      <w:r w:rsidRPr="00D97F6F">
        <w:t xml:space="preserve">// </w:t>
      </w:r>
      <w:r w:rsidRPr="00D97F6F">
        <w:rPr>
          <w:rFonts w:hint="eastAsia"/>
        </w:rPr>
        <w:t>事务管理器</w:t>
      </w:r>
    </w:p>
    <w:p w:rsidR="00C263C2" w:rsidRPr="00D97F6F" w:rsidRDefault="00C263C2" w:rsidP="00D97F6F">
      <w:pPr>
        <w:pStyle w:val="aff0"/>
        <w:framePr w:wrap="around"/>
      </w:pPr>
      <w:r w:rsidRPr="00D97F6F">
        <w:t>TransactionFactory tsf = new JdbcTransactionFactory();</w:t>
      </w:r>
    </w:p>
    <w:p w:rsidR="00C263C2" w:rsidRPr="00D97F6F" w:rsidRDefault="00C263C2" w:rsidP="00D97F6F">
      <w:pPr>
        <w:pStyle w:val="aff0"/>
        <w:framePr w:wrap="around"/>
      </w:pPr>
      <w:r w:rsidRPr="00D97F6F">
        <w:t xml:space="preserve">// </w:t>
      </w:r>
      <w:r w:rsidRPr="00D97F6F">
        <w:rPr>
          <w:rFonts w:hint="eastAsia"/>
        </w:rPr>
        <w:t>创建配置环境</w:t>
      </w:r>
    </w:p>
    <w:p w:rsidR="00C263C2" w:rsidRPr="00D97F6F" w:rsidRDefault="00C263C2" w:rsidP="00D97F6F">
      <w:pPr>
        <w:pStyle w:val="aff0"/>
        <w:framePr w:wrap="around"/>
      </w:pPr>
      <w:r w:rsidRPr="00D97F6F">
        <w:t>Environment environment = new Environment("dev", tsf, ds);</w:t>
      </w:r>
    </w:p>
    <w:p w:rsidR="00C263C2" w:rsidRPr="00D97F6F" w:rsidRDefault="00C263C2" w:rsidP="00D97F6F">
      <w:pPr>
        <w:pStyle w:val="aff0"/>
        <w:framePr w:wrap="around"/>
      </w:pPr>
      <w:r w:rsidRPr="00D97F6F">
        <w:t xml:space="preserve">// </w:t>
      </w:r>
      <w:r w:rsidRPr="00D97F6F">
        <w:rPr>
          <w:rFonts w:hint="eastAsia"/>
        </w:rPr>
        <w:t>创建配置对象，并添加映射器</w:t>
      </w:r>
    </w:p>
    <w:p w:rsidR="00C263C2" w:rsidRPr="00D97F6F" w:rsidRDefault="00C263C2" w:rsidP="00D97F6F">
      <w:pPr>
        <w:pStyle w:val="aff0"/>
        <w:framePr w:wrap="around"/>
      </w:pPr>
      <w:r w:rsidRPr="00D97F6F">
        <w:t>Configuration configuration = new Configuration(environment);</w:t>
      </w:r>
    </w:p>
    <w:p w:rsidR="00C263C2" w:rsidRPr="00DB04A5" w:rsidRDefault="00C263C2" w:rsidP="00D97F6F">
      <w:pPr>
        <w:pStyle w:val="aff0"/>
        <w:framePr w:wrap="around"/>
      </w:pPr>
      <w:r w:rsidRPr="00D97F6F">
        <w:t>configuration.addMapper(DogMapper.class);</w:t>
      </w:r>
    </w:p>
    <w:p w:rsidR="000A4D17" w:rsidRDefault="0072777A" w:rsidP="00FA0EAC">
      <w:r w:rsidRPr="00DB04A5">
        <w:rPr>
          <w:rFonts w:hint="eastAsia"/>
        </w:rPr>
        <w:t>我们在代码</w:t>
      </w:r>
      <w:r w:rsidR="00436DE5" w:rsidRPr="00DB04A5">
        <w:rPr>
          <w:rFonts w:hint="eastAsia"/>
        </w:rPr>
        <w:t>中创建的配置对象和xml中的配置是等效的</w:t>
      </w:r>
      <w:r w:rsidR="007514BB" w:rsidRPr="00DB04A5">
        <w:rPr>
          <w:rFonts w:hint="eastAsia"/>
        </w:rPr>
        <w:t>，</w:t>
      </w:r>
      <w:r w:rsidR="008D08F8" w:rsidRPr="00DB04A5">
        <w:rPr>
          <w:rFonts w:hint="eastAsia"/>
        </w:rPr>
        <w:t>配置文件使用到了Dog</w:t>
      </w:r>
      <w:r w:rsidR="008D08F8" w:rsidRPr="00DB04A5">
        <w:t>Mappe</w:t>
      </w:r>
      <w:r w:rsidR="008D08F8" w:rsidRPr="00DB04A5">
        <w:rPr>
          <w:rFonts w:hint="eastAsia"/>
        </w:rPr>
        <w:t>r，这是一个接口对应DogMapper</w:t>
      </w:r>
      <w:r w:rsidR="008D08F8" w:rsidRPr="00DB04A5">
        <w:t>.xml</w:t>
      </w:r>
      <w:r w:rsidR="008D08F8" w:rsidRPr="00DB04A5">
        <w:rPr>
          <w:rFonts w:hint="eastAsia"/>
        </w:rPr>
        <w:t>的配置</w:t>
      </w:r>
      <w:r w:rsidR="00BD00DC" w:rsidRPr="00DB04A5">
        <w:rPr>
          <w:rFonts w:hint="eastAsia"/>
        </w:rPr>
        <w:t>：</w:t>
      </w:r>
    </w:p>
    <w:p w:rsidR="0004121D" w:rsidRPr="00720F7F" w:rsidRDefault="0004121D" w:rsidP="00720F7F">
      <w:pPr>
        <w:pStyle w:val="aff0"/>
        <w:framePr w:wrap="around"/>
      </w:pPr>
      <w:r w:rsidRPr="00720F7F">
        <w:t>interface DogMapper {</w:t>
      </w:r>
    </w:p>
    <w:p w:rsidR="0004121D" w:rsidRPr="00720F7F" w:rsidRDefault="0004121D" w:rsidP="00720F7F">
      <w:pPr>
        <w:pStyle w:val="aff0"/>
        <w:framePr w:wrap="around"/>
      </w:pPr>
      <w:r w:rsidRPr="00720F7F">
        <w:t xml:space="preserve">    @Select("select * from dog where id = #{id}")</w:t>
      </w:r>
    </w:p>
    <w:p w:rsidR="0004121D" w:rsidRPr="00720F7F" w:rsidRDefault="0004121D" w:rsidP="00720F7F">
      <w:pPr>
        <w:pStyle w:val="aff0"/>
        <w:framePr w:wrap="around"/>
      </w:pPr>
      <w:r w:rsidRPr="00720F7F">
        <w:t xml:space="preserve">    public Dog selectDog(int i);</w:t>
      </w:r>
    </w:p>
    <w:p w:rsidR="0004121D" w:rsidRPr="00DB04A5" w:rsidRDefault="0004121D" w:rsidP="00720F7F">
      <w:pPr>
        <w:pStyle w:val="aff0"/>
        <w:framePr w:wrap="around"/>
      </w:pPr>
      <w:r w:rsidRPr="00720F7F">
        <w:t>}</w:t>
      </w:r>
    </w:p>
    <w:p w:rsidR="000A4D17" w:rsidRDefault="00694194" w:rsidP="008A2D0B">
      <w:r w:rsidRPr="00DB04A5">
        <w:rPr>
          <w:rFonts w:hint="eastAsia"/>
        </w:rPr>
        <w:t>Select</w:t>
      </w:r>
      <w:r w:rsidRPr="00DB04A5">
        <w:t xml:space="preserve"> </w:t>
      </w:r>
      <w:r w:rsidRPr="00DB04A5">
        <w:rPr>
          <w:rFonts w:hint="eastAsia"/>
        </w:rPr>
        <w:t>注解指定的Dog类和Dog表的</w:t>
      </w:r>
      <w:r w:rsidR="00E85CDE" w:rsidRPr="00DB04A5">
        <w:rPr>
          <w:rFonts w:hint="eastAsia"/>
        </w:rPr>
        <w:t>关联的</w:t>
      </w:r>
      <w:r w:rsidRPr="00DB04A5">
        <w:rPr>
          <w:rFonts w:hint="eastAsia"/>
        </w:rPr>
        <w:t>查询语句</w:t>
      </w:r>
      <w:r w:rsidR="00477D62" w:rsidRPr="00DB04A5">
        <w:rPr>
          <w:rFonts w:hint="eastAsia"/>
        </w:rPr>
        <w:t>。然后我们在程序中</w:t>
      </w:r>
      <w:r w:rsidR="00262405" w:rsidRPr="00DB04A5">
        <w:rPr>
          <w:rFonts w:hint="eastAsia"/>
        </w:rPr>
        <w:t>可以使用配置对象来创建SqlSessionFactory，进而创建Session来操作数据库</w:t>
      </w:r>
      <w:r w:rsidR="009A1599" w:rsidRPr="00DB04A5">
        <w:rPr>
          <w:rFonts w:hint="eastAsia"/>
        </w:rPr>
        <w:t>。</w:t>
      </w:r>
    </w:p>
    <w:p w:rsidR="0065083E" w:rsidRDefault="0065083E" w:rsidP="00712414">
      <w:pPr>
        <w:pStyle w:val="aff0"/>
        <w:framePr w:wrap="around"/>
      </w:pPr>
      <w:r w:rsidRPr="005865D1">
        <w:t>SqlSessionFactory sqlSessionFactory =</w:t>
      </w:r>
    </w:p>
    <w:p w:rsidR="0065083E" w:rsidRPr="005865D1" w:rsidRDefault="0065083E" w:rsidP="00712414">
      <w:pPr>
        <w:pStyle w:val="aff0"/>
        <w:framePr w:wrap="around"/>
      </w:pPr>
      <w:r w:rsidRPr="005865D1">
        <w:t xml:space="preserve"> </w:t>
      </w:r>
      <w:r>
        <w:tab/>
      </w:r>
      <w:r>
        <w:tab/>
      </w:r>
      <w:r w:rsidRPr="005865D1">
        <w:t>new SqlSessionFactoryBuilder().build(configuration);</w:t>
      </w:r>
    </w:p>
    <w:p w:rsidR="0065083E" w:rsidRPr="005865D1" w:rsidRDefault="0065083E" w:rsidP="00712414">
      <w:pPr>
        <w:pStyle w:val="aff0"/>
        <w:framePr w:wrap="around"/>
      </w:pPr>
    </w:p>
    <w:p w:rsidR="0065083E" w:rsidRPr="005865D1" w:rsidRDefault="0065083E" w:rsidP="00712414">
      <w:pPr>
        <w:pStyle w:val="aff0"/>
        <w:framePr w:wrap="around"/>
      </w:pPr>
      <w:r w:rsidRPr="005865D1">
        <w:t>try (SqlSession session = sqlSessionFactory.openSession()) {</w:t>
      </w:r>
    </w:p>
    <w:p w:rsidR="0065083E" w:rsidRPr="005865D1" w:rsidRDefault="0065083E" w:rsidP="000A40EB">
      <w:pPr>
        <w:pStyle w:val="aff0"/>
        <w:framePr w:wrap="around"/>
        <w:ind w:firstLineChars="200" w:firstLine="400"/>
      </w:pPr>
      <w:r w:rsidRPr="005865D1">
        <w:t>DogMapper mapper = session.getMapper(DogMapper.class);</w:t>
      </w:r>
    </w:p>
    <w:p w:rsidR="0065083E" w:rsidRPr="005865D1" w:rsidRDefault="0065083E" w:rsidP="000A40EB">
      <w:pPr>
        <w:pStyle w:val="aff0"/>
        <w:framePr w:wrap="around"/>
        <w:ind w:firstLineChars="200" w:firstLine="400"/>
      </w:pPr>
      <w:r w:rsidRPr="005865D1">
        <w:t>Dog d = mapper.selectDog(1);</w:t>
      </w:r>
    </w:p>
    <w:p w:rsidR="0065083E" w:rsidRPr="005865D1" w:rsidRDefault="0065083E" w:rsidP="000A40EB">
      <w:pPr>
        <w:pStyle w:val="aff0"/>
        <w:framePr w:wrap="around"/>
        <w:ind w:firstLineChars="200" w:firstLine="400"/>
      </w:pPr>
      <w:r w:rsidRPr="005865D1">
        <w:t>System.out.println(d.getName() + ", " + d.getAge());</w:t>
      </w:r>
    </w:p>
    <w:p w:rsidR="0065083E" w:rsidRPr="00DB04A5" w:rsidRDefault="0065083E" w:rsidP="00712414">
      <w:pPr>
        <w:pStyle w:val="aff0"/>
        <w:framePr w:wrap="around"/>
      </w:pPr>
      <w:r w:rsidRPr="005865D1">
        <w:t>}</w:t>
      </w:r>
    </w:p>
    <w:p w:rsidR="004B14BC" w:rsidRPr="00DB04A5" w:rsidRDefault="000B37D8" w:rsidP="008A2D0B">
      <w:r w:rsidRPr="00DB04A5">
        <w:rPr>
          <w:rFonts w:hint="eastAsia"/>
        </w:rPr>
        <w:t>这里</w:t>
      </w:r>
      <w:r w:rsidR="00C63C48" w:rsidRPr="00DB04A5">
        <w:rPr>
          <w:rFonts w:hint="eastAsia"/>
        </w:rPr>
        <w:t>没有</w:t>
      </w:r>
      <w:r w:rsidRPr="00DB04A5">
        <w:rPr>
          <w:rFonts w:hint="eastAsia"/>
        </w:rPr>
        <w:t>使用语句来操作而是通过创建一个DogMapper的代理对象来完成ORM映射。</w:t>
      </w:r>
      <w:r w:rsidR="004B14BC" w:rsidRPr="00DB04A5">
        <w:rPr>
          <w:rFonts w:hint="eastAsia"/>
        </w:rPr>
        <w:t>这样基于xml和代码的基本配置就</w:t>
      </w:r>
      <w:r w:rsidR="009728C4" w:rsidRPr="00DB04A5">
        <w:rPr>
          <w:rFonts w:hint="eastAsia"/>
        </w:rPr>
        <w:t>整理</w:t>
      </w:r>
      <w:r w:rsidR="004B14BC" w:rsidRPr="00DB04A5">
        <w:rPr>
          <w:rFonts w:hint="eastAsia"/>
        </w:rPr>
        <w:t>完毕，但是关于mybatis还有很多需要学习。</w:t>
      </w:r>
    </w:p>
    <w:p w:rsidR="00A0198D" w:rsidRPr="00DB04A5" w:rsidRDefault="00A0198D" w:rsidP="008A2D0B"/>
    <w:p w:rsidR="00AB5F48" w:rsidRDefault="00AB5F48">
      <w:pPr>
        <w:pStyle w:val="10"/>
      </w:pPr>
      <w:bookmarkStart w:id="7" w:name="_Toc16604981"/>
      <w:r>
        <w:rPr>
          <w:rFonts w:hint="eastAsia"/>
        </w:rPr>
        <w:lastRenderedPageBreak/>
        <w:t>映射</w:t>
      </w:r>
    </w:p>
    <w:p w:rsidR="00AD0443" w:rsidRDefault="009A53F0" w:rsidP="00AD0443">
      <w:r>
        <w:rPr>
          <w:rFonts w:hint="eastAsia"/>
        </w:rPr>
        <w:t>mybatis的</w:t>
      </w:r>
      <w:r w:rsidR="00D5601F">
        <w:rPr>
          <w:rFonts w:hint="eastAsia"/>
        </w:rPr>
        <w:t>核心功能就是映射</w:t>
      </w:r>
      <w:r w:rsidR="00585AA6">
        <w:rPr>
          <w:rFonts w:hint="eastAsia"/>
        </w:rPr>
        <w:t>，</w:t>
      </w:r>
      <w:r w:rsidR="00013448">
        <w:rPr>
          <w:rFonts w:hint="eastAsia"/>
        </w:rPr>
        <w:t>也就是ORM解决方案</w:t>
      </w:r>
      <w:r w:rsidR="00857225">
        <w:rPr>
          <w:rFonts w:hint="eastAsia"/>
        </w:rPr>
        <w:t>，这种映射</w:t>
      </w:r>
      <w:r w:rsidR="002770C7">
        <w:rPr>
          <w:rFonts w:hint="eastAsia"/>
        </w:rPr>
        <w:t>定义了</w:t>
      </w:r>
      <w:r w:rsidR="00857225">
        <w:rPr>
          <w:rFonts w:hint="eastAsia"/>
        </w:rPr>
        <w:t>程序</w:t>
      </w:r>
      <w:r w:rsidR="002770C7">
        <w:rPr>
          <w:rFonts w:hint="eastAsia"/>
        </w:rPr>
        <w:t>将java对象保存到数据库时，或者从数据库查询出结果时，java对象的属性和数据库表字段之间的</w:t>
      </w:r>
      <w:r w:rsidR="00CB44C4">
        <w:rPr>
          <w:rFonts w:hint="eastAsia"/>
        </w:rPr>
        <w:t>对应</w:t>
      </w:r>
      <w:r w:rsidR="0029083E">
        <w:rPr>
          <w:rFonts w:hint="eastAsia"/>
        </w:rPr>
        <w:t>关系。</w:t>
      </w:r>
    </w:p>
    <w:p w:rsidR="001E0C8A" w:rsidRDefault="00E9309A" w:rsidP="001E0C8A">
      <w:r>
        <w:rPr>
          <w:rFonts w:hint="eastAsia"/>
        </w:rPr>
        <w:t>映射关系</w:t>
      </w:r>
      <w:r w:rsidR="001E0C8A">
        <w:rPr>
          <w:rFonts w:hint="eastAsia"/>
        </w:rPr>
        <w:t>可以使用x</w:t>
      </w:r>
      <w:r w:rsidR="001E0C8A">
        <w:t>ml</w:t>
      </w:r>
      <w:r w:rsidR="008B16ED">
        <w:rPr>
          <w:rFonts w:hint="eastAsia"/>
        </w:rPr>
        <w:t>文件来配置，就是Mapper</w:t>
      </w:r>
      <w:r w:rsidR="008B16ED">
        <w:t>.xml</w:t>
      </w:r>
      <w:r w:rsidR="008B16ED">
        <w:rPr>
          <w:rFonts w:hint="eastAsia"/>
        </w:rPr>
        <w:t>，也可以</w:t>
      </w:r>
      <w:r w:rsidR="00CC0B27">
        <w:rPr>
          <w:rFonts w:hint="eastAsia"/>
        </w:rPr>
        <w:t>创建一个</w:t>
      </w:r>
      <w:r w:rsidR="00462110">
        <w:rPr>
          <w:rFonts w:hint="eastAsia"/>
        </w:rPr>
        <w:t>Mapper</w:t>
      </w:r>
      <w:r w:rsidR="00A568D5">
        <w:rPr>
          <w:rFonts w:hint="eastAsia"/>
        </w:rPr>
        <w:t>配置类</w:t>
      </w:r>
      <w:r w:rsidR="00CC0B27">
        <w:rPr>
          <w:rFonts w:hint="eastAsia"/>
        </w:rPr>
        <w:t>，</w:t>
      </w:r>
      <w:r w:rsidR="008B16ED">
        <w:rPr>
          <w:rFonts w:hint="eastAsia"/>
        </w:rPr>
        <w:t>使用</w:t>
      </w:r>
      <w:r w:rsidR="000B26B1">
        <w:rPr>
          <w:rFonts w:hint="eastAsia"/>
        </w:rPr>
        <w:t>注解来配置</w:t>
      </w:r>
      <w:r w:rsidR="005A1E4F">
        <w:rPr>
          <w:rFonts w:hint="eastAsia"/>
        </w:rPr>
        <w:t>。</w:t>
      </w:r>
    </w:p>
    <w:p w:rsidR="00962A50" w:rsidRDefault="00962A50" w:rsidP="001E0C8A">
      <w:r>
        <w:rPr>
          <w:rFonts w:hint="eastAsia"/>
        </w:rPr>
        <w:t>如果用xml来</w:t>
      </w:r>
      <w:r w:rsidR="00754064">
        <w:rPr>
          <w:rFonts w:hint="eastAsia"/>
        </w:rPr>
        <w:t>配置</w:t>
      </w:r>
      <w:r w:rsidR="00852EFC">
        <w:rPr>
          <w:rFonts w:hint="eastAsia"/>
        </w:rPr>
        <w:t>MyBatis</w:t>
      </w:r>
      <w:r w:rsidR="006560DE">
        <w:rPr>
          <w:rFonts w:hint="eastAsia"/>
        </w:rPr>
        <w:t>，需要在配置文件中加入如下的配置:</w:t>
      </w:r>
    </w:p>
    <w:p w:rsidR="004E6389" w:rsidRDefault="004E6389" w:rsidP="0076062C">
      <w:pPr>
        <w:pStyle w:val="aff0"/>
        <w:framePr w:wrap="around"/>
      </w:pPr>
      <w:r w:rsidRPr="0076062C">
        <w:t>&lt;mappers&gt;</w:t>
      </w:r>
    </w:p>
    <w:p w:rsidR="00FA3B4D" w:rsidRPr="00FA3B4D" w:rsidRDefault="00D922D8" w:rsidP="00D922D8">
      <w:pPr>
        <w:pStyle w:val="aff0"/>
        <w:framePr w:wrap="around"/>
      </w:pPr>
      <w:r>
        <w:tab/>
      </w:r>
      <w:r w:rsidR="00FA3B4D">
        <w:rPr>
          <w:rFonts w:hint="eastAsia"/>
        </w:rPr>
        <w:t>/</w:t>
      </w:r>
      <w:r w:rsidR="00FA3B4D">
        <w:t xml:space="preserve">/ </w:t>
      </w:r>
      <w:r w:rsidR="00FA3B4D">
        <w:rPr>
          <w:rFonts w:hint="eastAsia"/>
        </w:rPr>
        <w:t>加入</w:t>
      </w:r>
      <w:r w:rsidR="0032624E">
        <w:rPr>
          <w:rFonts w:hint="eastAsia"/>
        </w:rPr>
        <w:t>xml</w:t>
      </w:r>
      <w:r w:rsidR="0032624E">
        <w:rPr>
          <w:rFonts w:hint="eastAsia"/>
        </w:rPr>
        <w:t>配置的映射文件</w:t>
      </w:r>
    </w:p>
    <w:p w:rsidR="004E6389" w:rsidRDefault="0076062C" w:rsidP="00D922D8">
      <w:pPr>
        <w:pStyle w:val="aff0"/>
        <w:framePr w:wrap="around"/>
      </w:pPr>
      <w:r>
        <w:tab/>
      </w:r>
      <w:r w:rsidR="004E6389" w:rsidRPr="0076062C">
        <w:t>&lt;mapper resource="com/ray/</w:t>
      </w:r>
      <w:r w:rsidR="00BF291E">
        <w:t>entity/</w:t>
      </w:r>
      <w:r w:rsidR="004E6389" w:rsidRPr="0076062C">
        <w:t>DogMapper.xml"/&gt;</w:t>
      </w:r>
    </w:p>
    <w:p w:rsidR="00AC55BC" w:rsidRPr="00AC55BC" w:rsidRDefault="00D922D8" w:rsidP="00D922D8">
      <w:pPr>
        <w:pStyle w:val="aff0"/>
        <w:framePr w:wrap="around"/>
      </w:pPr>
      <w:r>
        <w:tab/>
      </w:r>
      <w:r w:rsidR="00AC55BC">
        <w:rPr>
          <w:rFonts w:hint="eastAsia"/>
        </w:rPr>
        <w:t>//</w:t>
      </w:r>
      <w:r w:rsidR="00AC55BC">
        <w:t xml:space="preserve"> </w:t>
      </w:r>
      <w:r w:rsidR="00AC55BC">
        <w:rPr>
          <w:rFonts w:hint="eastAsia"/>
        </w:rPr>
        <w:t>加入注解配置的映射文件</w:t>
      </w:r>
    </w:p>
    <w:p w:rsidR="004E6389" w:rsidRPr="0076062C" w:rsidRDefault="0076062C" w:rsidP="00D922D8">
      <w:pPr>
        <w:pStyle w:val="aff0"/>
        <w:framePr w:wrap="around"/>
      </w:pPr>
      <w:r>
        <w:tab/>
      </w:r>
      <w:r w:rsidR="004E6389" w:rsidRPr="0076062C">
        <w:t>&lt;mapper class="com.ray.entity.</w:t>
      </w:r>
      <w:r w:rsidR="00ED68C5">
        <w:t>DogMapper</w:t>
      </w:r>
      <w:r w:rsidR="004E6389" w:rsidRPr="0076062C">
        <w:t>"&gt;</w:t>
      </w:r>
    </w:p>
    <w:p w:rsidR="004E6389" w:rsidRDefault="004E6389" w:rsidP="00D922D8">
      <w:pPr>
        <w:pStyle w:val="aff0"/>
        <w:framePr w:wrap="around"/>
      </w:pPr>
      <w:r w:rsidRPr="0076062C">
        <w:t>&lt;/mappers&gt;</w:t>
      </w:r>
    </w:p>
    <w:p w:rsidR="009309D4" w:rsidRDefault="009309D4" w:rsidP="009309D4">
      <w:r>
        <w:rPr>
          <w:rFonts w:hint="eastAsia"/>
        </w:rPr>
        <w:t>如果用代码来配置MyBatis</w:t>
      </w:r>
      <w:r w:rsidR="00DD6C03">
        <w:rPr>
          <w:rFonts w:hint="eastAsia"/>
        </w:rPr>
        <w:t>，可以如下来配置：</w:t>
      </w:r>
    </w:p>
    <w:p w:rsidR="006B5EEF" w:rsidRDefault="006B5EEF" w:rsidP="003B0653">
      <w:pPr>
        <w:pStyle w:val="aff0"/>
        <w:framePr w:wrap="around"/>
      </w:pPr>
      <w:r w:rsidRPr="006B5EEF">
        <w:t>Configuration configuration = new Configuration(environment);</w:t>
      </w:r>
    </w:p>
    <w:p w:rsidR="00361C9F" w:rsidRDefault="00361C9F" w:rsidP="003B0653">
      <w:pPr>
        <w:pStyle w:val="aff0"/>
        <w:framePr w:wrap="around"/>
      </w:pPr>
      <w:r>
        <w:rPr>
          <w:rFonts w:hint="eastAsia"/>
        </w:rPr>
        <w:t>/</w:t>
      </w:r>
      <w:r>
        <w:t xml:space="preserve">/ </w:t>
      </w:r>
      <w:r>
        <w:rPr>
          <w:rFonts w:hint="eastAsia"/>
        </w:rPr>
        <w:t>加入</w:t>
      </w:r>
      <w:r w:rsidR="001154E1">
        <w:rPr>
          <w:rFonts w:hint="eastAsia"/>
        </w:rPr>
        <w:t>xml</w:t>
      </w:r>
      <w:r w:rsidR="001154E1">
        <w:rPr>
          <w:rFonts w:hint="eastAsia"/>
        </w:rPr>
        <w:t>配置的映射文件</w:t>
      </w:r>
    </w:p>
    <w:p w:rsidR="006B5EEF" w:rsidRDefault="006B5EEF" w:rsidP="003B0653">
      <w:pPr>
        <w:pStyle w:val="aff0"/>
        <w:framePr w:wrap="around"/>
      </w:pPr>
      <w:r w:rsidRPr="006B5EEF">
        <w:t>configuration</w:t>
      </w:r>
      <w:r>
        <w:rPr>
          <w:rFonts w:hint="eastAsia"/>
        </w:rPr>
        <w:t>.</w:t>
      </w:r>
      <w:r>
        <w:t>addMapper(</w:t>
      </w:r>
      <w:r w:rsidR="002D366B">
        <w:t>"</w:t>
      </w:r>
      <w:r w:rsidR="002D366B" w:rsidRPr="0076062C">
        <w:t>com/ray/</w:t>
      </w:r>
      <w:r w:rsidR="002D366B">
        <w:t>entity/</w:t>
      </w:r>
      <w:r w:rsidR="002D366B" w:rsidRPr="0076062C">
        <w:t>DogMapper.xml</w:t>
      </w:r>
      <w:r w:rsidR="002D366B">
        <w:t>"</w:t>
      </w:r>
      <w:r>
        <w:t>)</w:t>
      </w:r>
      <w:r w:rsidR="003B0653">
        <w:rPr>
          <w:rFonts w:hint="eastAsia"/>
        </w:rPr>
        <w:t>;</w:t>
      </w:r>
    </w:p>
    <w:p w:rsidR="00D8697E" w:rsidRDefault="00D8697E" w:rsidP="003B0653">
      <w:pPr>
        <w:pStyle w:val="aff0"/>
        <w:framePr w:wrap="around"/>
      </w:pPr>
      <w:r>
        <w:rPr>
          <w:rFonts w:hint="eastAsia"/>
        </w:rPr>
        <w:t>//</w:t>
      </w:r>
      <w:r>
        <w:t xml:space="preserve"> </w:t>
      </w:r>
      <w:r>
        <w:rPr>
          <w:rFonts w:hint="eastAsia"/>
        </w:rPr>
        <w:t>加入注解配置的映射文件</w:t>
      </w:r>
    </w:p>
    <w:p w:rsidR="004E0F34" w:rsidRDefault="004E0F34" w:rsidP="003B0653">
      <w:pPr>
        <w:pStyle w:val="aff0"/>
        <w:framePr w:wrap="around"/>
      </w:pPr>
      <w:r w:rsidRPr="006B5EEF">
        <w:t>configuration</w:t>
      </w:r>
      <w:r>
        <w:rPr>
          <w:rFonts w:hint="eastAsia"/>
        </w:rPr>
        <w:t>.</w:t>
      </w:r>
      <w:r>
        <w:t>addMapper(</w:t>
      </w:r>
      <w:r w:rsidR="00FF3DF5" w:rsidRPr="0076062C">
        <w:t>com.ray.entity.</w:t>
      </w:r>
      <w:r w:rsidR="00FF3DF5">
        <w:t>DogMapper.class</w:t>
      </w:r>
      <w:r>
        <w:t>)</w:t>
      </w:r>
      <w:r w:rsidR="003B0653">
        <w:t>;</w:t>
      </w:r>
    </w:p>
    <w:p w:rsidR="00A91EEB" w:rsidRDefault="0032464A" w:rsidP="00A91EEB">
      <w:pPr>
        <w:pStyle w:val="20"/>
      </w:pPr>
      <w:bookmarkStart w:id="8" w:name="_Toc16604993"/>
      <w:r>
        <w:rPr>
          <w:rFonts w:hint="eastAsia"/>
        </w:rPr>
        <w:t>配置</w:t>
      </w:r>
      <w:r w:rsidR="00A91EEB">
        <w:rPr>
          <w:rFonts w:hint="eastAsia"/>
        </w:rPr>
        <w:t>语句</w:t>
      </w:r>
    </w:p>
    <w:p w:rsidR="000555E5" w:rsidRPr="00C442D4" w:rsidRDefault="00A07290" w:rsidP="000555E5">
      <w:r>
        <w:rPr>
          <w:rFonts w:hint="eastAsia"/>
        </w:rPr>
        <w:t>mybatis操作数据库需要自行编写sql语句，</w:t>
      </w:r>
      <w:r w:rsidR="00A25CE8">
        <w:rPr>
          <w:rFonts w:hint="eastAsia"/>
        </w:rPr>
        <w:t>然后</w:t>
      </w:r>
      <w:r w:rsidR="00FE1F2E">
        <w:rPr>
          <w:rFonts w:hint="eastAsia"/>
        </w:rPr>
        <w:t>将语句配置到映射文件里。</w:t>
      </w:r>
      <w:r w:rsidR="000A4458">
        <w:rPr>
          <w:rFonts w:hint="eastAsia"/>
        </w:rPr>
        <w:t>增删改都可以归类于写操作，查则属于读操作</w:t>
      </w:r>
      <w:r w:rsidR="000555E5">
        <w:rPr>
          <w:rFonts w:hint="eastAsia"/>
        </w:rPr>
        <w:t>。因此语句配置可以分为两大类</w:t>
      </w:r>
      <w:r w:rsidR="00FE20CD">
        <w:rPr>
          <w:rFonts w:hint="eastAsia"/>
        </w:rPr>
        <w:t>：</w:t>
      </w:r>
      <w:r w:rsidR="000555E5">
        <w:rPr>
          <w:rFonts w:hint="eastAsia"/>
        </w:rPr>
        <w:t>读操作的select</w:t>
      </w:r>
      <w:r w:rsidR="009C5DFD">
        <w:rPr>
          <w:rFonts w:hint="eastAsia"/>
        </w:rPr>
        <w:t>与</w:t>
      </w:r>
      <w:r w:rsidR="000555E5">
        <w:rPr>
          <w:rFonts w:hint="eastAsia"/>
        </w:rPr>
        <w:t>写操作的i</w:t>
      </w:r>
      <w:r w:rsidR="000555E5">
        <w:t>nsert</w:t>
      </w:r>
      <w:r w:rsidR="000555E5">
        <w:rPr>
          <w:rFonts w:hint="eastAsia"/>
        </w:rPr>
        <w:t>、updat</w:t>
      </w:r>
      <w:r w:rsidR="000555E5">
        <w:t>e</w:t>
      </w:r>
      <w:r w:rsidR="000555E5">
        <w:rPr>
          <w:rFonts w:hint="eastAsia"/>
        </w:rPr>
        <w:t>、d</w:t>
      </w:r>
      <w:r w:rsidR="000555E5">
        <w:t>elete</w:t>
      </w:r>
      <w:r w:rsidR="000555E5">
        <w:rPr>
          <w:rFonts w:hint="eastAsia"/>
        </w:rPr>
        <w:t>。</w:t>
      </w:r>
    </w:p>
    <w:p w:rsidR="00496AA2" w:rsidRDefault="00496AA2" w:rsidP="00496AA2">
      <w:pPr>
        <w:pStyle w:val="30"/>
      </w:pPr>
      <w:r>
        <w:rPr>
          <w:rFonts w:hint="eastAsia"/>
        </w:rPr>
        <w:t>insert</w:t>
      </w:r>
      <w:r w:rsidR="00D54400">
        <w:rPr>
          <w:rFonts w:hint="eastAsia"/>
        </w:rPr>
        <w:t>、update和delete</w:t>
      </w:r>
    </w:p>
    <w:p w:rsidR="00842930" w:rsidRDefault="00425194" w:rsidP="00842930">
      <w:r>
        <w:rPr>
          <w:rFonts w:hint="eastAsia"/>
        </w:rPr>
        <w:t>如要插入author表，可以编写语句如下</w:t>
      </w:r>
    </w:p>
    <w:p w:rsidR="003F3F86" w:rsidRDefault="003F3F86" w:rsidP="00EB15A3">
      <w:pPr>
        <w:pStyle w:val="aff0"/>
        <w:framePr w:wrap="around"/>
      </w:pPr>
      <w:r>
        <w:rPr>
          <w:rFonts w:hint="eastAsia"/>
        </w:rPr>
        <w:t>&lt;</w:t>
      </w:r>
      <w:r>
        <w:t>insert</w:t>
      </w:r>
      <w:r w:rsidR="00B353F3">
        <w:t xml:space="preserve"> </w:t>
      </w:r>
      <w:r w:rsidR="00B353F3">
        <w:rPr>
          <w:rFonts w:hint="eastAsia"/>
        </w:rPr>
        <w:t>id</w:t>
      </w:r>
      <w:r w:rsidR="00B353F3">
        <w:t>="insertAuthor"</w:t>
      </w:r>
      <w:r w:rsidR="003C266F">
        <w:t xml:space="preserve"> parameterType="com.ray.Author"</w:t>
      </w:r>
      <w:r>
        <w:t>&gt;</w:t>
      </w:r>
    </w:p>
    <w:p w:rsidR="00A462EE" w:rsidRDefault="00A462EE" w:rsidP="00EB15A3">
      <w:pPr>
        <w:pStyle w:val="aff0"/>
        <w:framePr w:wrap="around"/>
      </w:pPr>
      <w:r>
        <w:tab/>
      </w:r>
      <w:r w:rsidR="003F3F86">
        <w:t>insert into author (id, username, realname, create_date)</w:t>
      </w:r>
    </w:p>
    <w:p w:rsidR="003F3F86" w:rsidRDefault="00A462EE" w:rsidP="00A462EE">
      <w:pPr>
        <w:pStyle w:val="aff0"/>
        <w:framePr w:wrap="around"/>
      </w:pPr>
      <w:r>
        <w:tab/>
      </w:r>
      <w:r w:rsidR="003F3F86">
        <w:t>values</w:t>
      </w:r>
      <w:r>
        <w:t xml:space="preserve"> </w:t>
      </w:r>
      <w:r w:rsidR="003F3F86">
        <w:t>(#{id}</w:t>
      </w:r>
      <w:r w:rsidR="003F3F86">
        <w:rPr>
          <w:rFonts w:hint="eastAsia"/>
        </w:rPr>
        <w:t>,</w:t>
      </w:r>
      <w:r w:rsidR="003F3F86">
        <w:t xml:space="preserve"> #{username}, #{realname}, #{createDate})</w:t>
      </w:r>
    </w:p>
    <w:p w:rsidR="003F3F86" w:rsidRPr="00842930" w:rsidRDefault="003F3F86" w:rsidP="00EB15A3">
      <w:pPr>
        <w:pStyle w:val="aff0"/>
        <w:framePr w:wrap="around"/>
      </w:pPr>
      <w:r>
        <w:rPr>
          <w:rFonts w:hint="eastAsia"/>
        </w:rPr>
        <w:t>&lt;</w:t>
      </w:r>
      <w:r>
        <w:t>/insert&gt;</w:t>
      </w:r>
    </w:p>
    <w:p w:rsidR="00E25A05" w:rsidRDefault="00E957D4" w:rsidP="00E25A05">
      <w:r>
        <w:rPr>
          <w:rFonts w:hint="eastAsia"/>
        </w:rPr>
        <w:t>i</w:t>
      </w:r>
      <w:r>
        <w:t>d</w:t>
      </w:r>
      <w:r>
        <w:rPr>
          <w:rFonts w:hint="eastAsia"/>
        </w:rPr>
        <w:t>是这条语句的标识</w:t>
      </w:r>
      <w:r w:rsidR="000B12CB">
        <w:rPr>
          <w:rFonts w:hint="eastAsia"/>
        </w:rPr>
        <w:t>，parameter</w:t>
      </w:r>
      <w:r w:rsidR="004F36FC">
        <w:rPr>
          <w:rFonts w:hint="eastAsia"/>
        </w:rPr>
        <w:t>Type表示参数类型。</w:t>
      </w:r>
      <w:r w:rsidR="00E25A05">
        <w:rPr>
          <w:rFonts w:hint="eastAsia"/>
        </w:rPr>
        <w:t>如果是在</w:t>
      </w:r>
      <w:r w:rsidR="00104B38">
        <w:rPr>
          <w:rFonts w:hint="eastAsia"/>
        </w:rPr>
        <w:t>Mapper类中可以配置如下：</w:t>
      </w:r>
    </w:p>
    <w:p w:rsidR="00763B38" w:rsidRDefault="00763B38" w:rsidP="00D33D98">
      <w:pPr>
        <w:pStyle w:val="aff0"/>
        <w:framePr w:wrap="around"/>
      </w:pPr>
      <w:r>
        <w:rPr>
          <w:rFonts w:hint="eastAsia"/>
        </w:rPr>
        <w:t>i</w:t>
      </w:r>
      <w:r>
        <w:t>nterface AuthorMapper {</w:t>
      </w:r>
    </w:p>
    <w:p w:rsidR="00763B38" w:rsidRDefault="00763B38" w:rsidP="00D33D98">
      <w:pPr>
        <w:pStyle w:val="aff0"/>
        <w:framePr w:wrap="around"/>
      </w:pPr>
      <w:r>
        <w:tab/>
      </w:r>
      <w:r>
        <w:rPr>
          <w:rFonts w:hint="eastAsia"/>
        </w:rPr>
        <w:t>@insert</w:t>
      </w:r>
      <w:r>
        <w:t>("insert into author ..")</w:t>
      </w:r>
    </w:p>
    <w:p w:rsidR="00763B38" w:rsidRDefault="00763B38" w:rsidP="00D33D98">
      <w:pPr>
        <w:pStyle w:val="aff0"/>
        <w:framePr w:wrap="around"/>
      </w:pPr>
      <w:r>
        <w:tab/>
        <w:t>insertAuthor(Author author)</w:t>
      </w:r>
    </w:p>
    <w:p w:rsidR="00763B38" w:rsidRDefault="00763B38" w:rsidP="00D33D98">
      <w:pPr>
        <w:pStyle w:val="aff0"/>
        <w:framePr w:wrap="around"/>
      </w:pPr>
      <w:r>
        <w:t>}</w:t>
      </w:r>
    </w:p>
    <w:p w:rsidR="00F65549" w:rsidRDefault="006B0F41" w:rsidP="00F65549">
      <w:r>
        <w:rPr>
          <w:rFonts w:hint="eastAsia"/>
        </w:rPr>
        <w:t>将mapper的xml文件或者Mapper类加入配置，在程序中</w:t>
      </w:r>
      <w:r w:rsidR="00D30389">
        <w:rPr>
          <w:rFonts w:hint="eastAsia"/>
        </w:rPr>
        <w:t>可以通过SqlSession</w:t>
      </w:r>
      <w:r w:rsidR="00D30389">
        <w:rPr>
          <w:rFonts w:hint="eastAsia"/>
        </w:rPr>
        <w:lastRenderedPageBreak/>
        <w:t>来调用语句：</w:t>
      </w:r>
    </w:p>
    <w:p w:rsidR="006772FE" w:rsidRDefault="006772FE" w:rsidP="006772FE">
      <w:pPr>
        <w:pStyle w:val="aff0"/>
        <w:framePr w:wrap="around"/>
      </w:pPr>
      <w:r>
        <w:rPr>
          <w:rFonts w:hint="eastAsia"/>
        </w:rPr>
        <w:t>/</w:t>
      </w:r>
      <w:r>
        <w:t xml:space="preserve">/ </w:t>
      </w:r>
      <w:r>
        <w:rPr>
          <w:rFonts w:hint="eastAsia"/>
        </w:rPr>
        <w:t>调用</w:t>
      </w:r>
      <w:r>
        <w:rPr>
          <w:rFonts w:hint="eastAsia"/>
        </w:rPr>
        <w:t>xml</w:t>
      </w:r>
      <w:r>
        <w:rPr>
          <w:rFonts w:hint="eastAsia"/>
        </w:rPr>
        <w:t>语句</w:t>
      </w:r>
    </w:p>
    <w:p w:rsidR="004030DA" w:rsidRDefault="002C0DA7" w:rsidP="006772FE">
      <w:pPr>
        <w:pStyle w:val="aff0"/>
        <w:framePr w:wrap="around"/>
      </w:pPr>
      <w:r>
        <w:t>session.</w:t>
      </w:r>
      <w:r w:rsidR="006772FE">
        <w:t>update</w:t>
      </w:r>
      <w:r>
        <w:t>("</w:t>
      </w:r>
      <w:r w:rsidR="00D9506D">
        <w:t>pkg.insertAuthor</w:t>
      </w:r>
      <w:r>
        <w:t>"</w:t>
      </w:r>
      <w:r w:rsidR="00D9506D">
        <w:t>, author</w:t>
      </w:r>
      <w:r>
        <w:t>)</w:t>
      </w:r>
      <w:r w:rsidR="00A67622">
        <w:t>;</w:t>
      </w:r>
    </w:p>
    <w:p w:rsidR="00890377" w:rsidRPr="00890377" w:rsidRDefault="00890377" w:rsidP="0095440B">
      <w:pPr>
        <w:pStyle w:val="aff0"/>
        <w:framePr w:wrap="around"/>
      </w:pPr>
      <w:r>
        <w:rPr>
          <w:rFonts w:hint="eastAsia"/>
        </w:rPr>
        <w:t>//</w:t>
      </w:r>
      <w:r>
        <w:t xml:space="preserve"> </w:t>
      </w:r>
      <w:r>
        <w:rPr>
          <w:rFonts w:hint="eastAsia"/>
        </w:rPr>
        <w:t>调用</w:t>
      </w:r>
      <w:r>
        <w:rPr>
          <w:rFonts w:hint="eastAsia"/>
        </w:rPr>
        <w:t>Mapper</w:t>
      </w:r>
      <w:r w:rsidR="00BC6F2A">
        <w:rPr>
          <w:rFonts w:hint="eastAsia"/>
        </w:rPr>
        <w:t>类</w:t>
      </w:r>
      <w:r>
        <w:rPr>
          <w:rFonts w:hint="eastAsia"/>
        </w:rPr>
        <w:t>的语句</w:t>
      </w:r>
    </w:p>
    <w:p w:rsidR="006772FE" w:rsidRDefault="006772FE" w:rsidP="006772FE">
      <w:pPr>
        <w:pStyle w:val="aff0"/>
        <w:framePr w:wrap="around"/>
      </w:pPr>
      <w:r>
        <w:rPr>
          <w:rFonts w:hint="eastAsia"/>
        </w:rPr>
        <w:t>s</w:t>
      </w:r>
      <w:r>
        <w:t>ession.getMapper(AuthorMapper.class).save(author);</w:t>
      </w:r>
    </w:p>
    <w:p w:rsidR="0095440B" w:rsidRPr="0095440B" w:rsidRDefault="00F52342" w:rsidP="0095440B">
      <w:r>
        <w:rPr>
          <w:rFonts w:hint="eastAsia"/>
        </w:rPr>
        <w:t>除了id和parameter之外还有</w:t>
      </w:r>
      <w:r w:rsidR="002707F1">
        <w:rPr>
          <w:rFonts w:hint="eastAsia"/>
        </w:rPr>
        <w:t>很多可选的属性可以配置语句的</w:t>
      </w:r>
      <w:r w:rsidR="00207707">
        <w:rPr>
          <w:rFonts w:hint="eastAsia"/>
        </w:rPr>
        <w:t>具体属性</w:t>
      </w:r>
      <w:r w:rsidR="00287C93">
        <w:rPr>
          <w:rFonts w:hint="eastAsia"/>
        </w:rPr>
        <w:t>，具体的参见官方文档，这里不再介绍。</w:t>
      </w:r>
      <w:r w:rsidR="00B431A3">
        <w:rPr>
          <w:rFonts w:hint="eastAsia"/>
        </w:rPr>
        <w:t>语句中的#{}类似</w:t>
      </w:r>
    </w:p>
    <w:p w:rsidR="003822A9" w:rsidRDefault="003822A9">
      <w:pPr>
        <w:pStyle w:val="30"/>
      </w:pPr>
      <w:r>
        <w:rPr>
          <w:rFonts w:hint="eastAsia"/>
        </w:rPr>
        <w:t>select</w:t>
      </w:r>
      <w:r w:rsidR="00A305C3">
        <w:rPr>
          <w:rFonts w:hint="eastAsia"/>
        </w:rPr>
        <w:t>语句</w:t>
      </w:r>
    </w:p>
    <w:p w:rsidR="00F160E0" w:rsidRDefault="00F160E0" w:rsidP="00F160E0">
      <w:r>
        <w:rPr>
          <w:rFonts w:hint="eastAsia"/>
        </w:rPr>
        <w:t>select语句</w:t>
      </w:r>
      <w:r w:rsidR="00C64D41">
        <w:rPr>
          <w:rFonts w:hint="eastAsia"/>
        </w:rPr>
        <w:t>属于读操作</w:t>
      </w:r>
      <w:r w:rsidR="00742C50">
        <w:rPr>
          <w:rFonts w:hint="eastAsia"/>
        </w:rPr>
        <w:t>，语句会从数据库</w:t>
      </w:r>
      <w:r w:rsidR="00F92547">
        <w:rPr>
          <w:rFonts w:hint="eastAsia"/>
        </w:rPr>
        <w:t>得到</w:t>
      </w:r>
      <w:r w:rsidR="009C62AA">
        <w:rPr>
          <w:rFonts w:hint="eastAsia"/>
        </w:rPr>
        <w:t>结果集</w:t>
      </w:r>
      <w:r w:rsidR="009D04AE">
        <w:rPr>
          <w:rFonts w:hint="eastAsia"/>
        </w:rPr>
        <w:t>，</w:t>
      </w:r>
      <w:r w:rsidR="009A4C0D">
        <w:rPr>
          <w:rFonts w:hint="eastAsia"/>
        </w:rPr>
        <w:t>因此除了sql，我们还需要配置</w:t>
      </w:r>
      <w:r w:rsidR="00B04BEE">
        <w:rPr>
          <w:rFonts w:hint="eastAsia"/>
        </w:rPr>
        <w:t>如果将结果集映射到</w:t>
      </w:r>
      <w:r w:rsidR="009A1AE3">
        <w:rPr>
          <w:rFonts w:hint="eastAsia"/>
        </w:rPr>
        <w:t>java属性。</w:t>
      </w:r>
      <w:r w:rsidR="00613FA9">
        <w:rPr>
          <w:rFonts w:hint="eastAsia"/>
        </w:rPr>
        <w:t>mybatis的映射结果有</w:t>
      </w:r>
      <w:r w:rsidR="00E2646B">
        <w:rPr>
          <w:rFonts w:hint="eastAsia"/>
        </w:rPr>
        <w:t>两</w:t>
      </w:r>
      <w:r w:rsidR="00613FA9">
        <w:rPr>
          <w:rFonts w:hint="eastAsia"/>
        </w:rPr>
        <w:t>种：</w:t>
      </w:r>
      <w:r w:rsidR="00C43517">
        <w:rPr>
          <w:rFonts w:hint="eastAsia"/>
        </w:rPr>
        <w:t>结果集映射</w:t>
      </w:r>
      <w:r w:rsidR="00523B6D">
        <w:rPr>
          <w:rFonts w:hint="eastAsia"/>
        </w:rPr>
        <w:t>、自动映射</w:t>
      </w:r>
      <w:r w:rsidR="00C43517">
        <w:rPr>
          <w:rFonts w:hint="eastAsia"/>
        </w:rPr>
        <w:t>。</w:t>
      </w:r>
    </w:p>
    <w:p w:rsidR="005E3711" w:rsidRDefault="005E3711" w:rsidP="00F160E0">
      <w:r>
        <w:rPr>
          <w:rFonts w:hint="eastAsia"/>
        </w:rPr>
        <w:t>select语句的</w:t>
      </w:r>
      <w:r w:rsidR="00D265EA">
        <w:rPr>
          <w:rFonts w:hint="eastAsia"/>
        </w:rPr>
        <w:t>配置</w:t>
      </w:r>
      <w:r w:rsidR="00757F22">
        <w:rPr>
          <w:rFonts w:hint="eastAsia"/>
        </w:rPr>
        <w:t>和其他的语句类似</w:t>
      </w:r>
      <w:r w:rsidR="00365361">
        <w:rPr>
          <w:rFonts w:hint="eastAsia"/>
        </w:rPr>
        <w:t>，</w:t>
      </w:r>
      <w:r w:rsidR="00A700A4">
        <w:rPr>
          <w:rFonts w:hint="eastAsia"/>
        </w:rPr>
        <w:t>如果要查询</w:t>
      </w:r>
      <w:r w:rsidR="0084486C">
        <w:rPr>
          <w:rFonts w:hint="eastAsia"/>
        </w:rPr>
        <w:t>author表可以编写语句如下</w:t>
      </w:r>
      <w:r w:rsidR="004A0225">
        <w:rPr>
          <w:rFonts w:hint="eastAsia"/>
        </w:rPr>
        <w:t>：</w:t>
      </w:r>
    </w:p>
    <w:p w:rsidR="004A0225" w:rsidRDefault="00F34380" w:rsidP="001E44DD">
      <w:pPr>
        <w:pStyle w:val="aff0"/>
        <w:framePr w:wrap="around"/>
      </w:pPr>
      <w:r>
        <w:rPr>
          <w:rFonts w:hint="eastAsia"/>
        </w:rPr>
        <w:t>&lt;</w:t>
      </w:r>
      <w:r>
        <w:t>select</w:t>
      </w:r>
      <w:r w:rsidR="002D3723">
        <w:t xml:space="preserve"> id="selectSingle"</w:t>
      </w:r>
      <w:r w:rsidR="009D2710">
        <w:t xml:space="preserve"> </w:t>
      </w:r>
      <w:r w:rsidR="00340F5D">
        <w:t>resultTyp="com.ray.Author"</w:t>
      </w:r>
      <w:r>
        <w:t>&gt;</w:t>
      </w:r>
    </w:p>
    <w:p w:rsidR="000A0C4A" w:rsidRDefault="000A0C4A" w:rsidP="001E44DD">
      <w:pPr>
        <w:pStyle w:val="aff0"/>
        <w:framePr w:wrap="around"/>
      </w:pPr>
      <w:r>
        <w:tab/>
        <w:t>selelct * from author where id = #{</w:t>
      </w:r>
      <w:r w:rsidR="00BA2B7B">
        <w:rPr>
          <w:rFonts w:hint="eastAsia"/>
        </w:rPr>
        <w:t>id</w:t>
      </w:r>
      <w:r>
        <w:t>}</w:t>
      </w:r>
    </w:p>
    <w:p w:rsidR="002D3723" w:rsidRDefault="002D3723" w:rsidP="001E44DD">
      <w:pPr>
        <w:pStyle w:val="aff0"/>
        <w:framePr w:wrap="around"/>
      </w:pPr>
      <w:r>
        <w:rPr>
          <w:rFonts w:hint="eastAsia"/>
        </w:rPr>
        <w:t>&lt;</w:t>
      </w:r>
      <w:r>
        <w:t>/select&gt;</w:t>
      </w:r>
    </w:p>
    <w:p w:rsidR="001E44DD" w:rsidRDefault="001E44DD" w:rsidP="001E44DD">
      <w:r>
        <w:rPr>
          <w:rFonts w:hint="eastAsia"/>
        </w:rPr>
        <w:t>同样的如果</w:t>
      </w:r>
      <w:r w:rsidR="00D67153">
        <w:rPr>
          <w:rFonts w:hint="eastAsia"/>
        </w:rPr>
        <w:t>是使用Mapper类，</w:t>
      </w:r>
      <w:r w:rsidR="009D7553">
        <w:rPr>
          <w:rFonts w:hint="eastAsia"/>
        </w:rPr>
        <w:t>配置</w:t>
      </w:r>
      <w:r w:rsidR="00D67153">
        <w:rPr>
          <w:rFonts w:hint="eastAsia"/>
        </w:rPr>
        <w:t>如下：</w:t>
      </w:r>
    </w:p>
    <w:p w:rsidR="00F651A0" w:rsidRDefault="00F651A0" w:rsidP="004E74FD">
      <w:pPr>
        <w:pStyle w:val="aff0"/>
        <w:framePr w:wrap="around"/>
      </w:pPr>
      <w:r>
        <w:rPr>
          <w:rFonts w:hint="eastAsia"/>
        </w:rPr>
        <w:t>@</w:t>
      </w:r>
      <w:r>
        <w:t>Select(</w:t>
      </w:r>
      <w:r w:rsidR="002365D8">
        <w:t xml:space="preserve">"select * from </w:t>
      </w:r>
      <w:r w:rsidR="00C767AA">
        <w:rPr>
          <w:rFonts w:hint="eastAsia"/>
        </w:rPr>
        <w:t>author</w:t>
      </w:r>
      <w:r w:rsidR="00C767AA">
        <w:t xml:space="preserve"> </w:t>
      </w:r>
      <w:r w:rsidR="00C767AA">
        <w:rPr>
          <w:rFonts w:hint="eastAsia"/>
        </w:rPr>
        <w:t>where</w:t>
      </w:r>
      <w:r w:rsidR="00C767AA">
        <w:t xml:space="preserve"> </w:t>
      </w:r>
      <w:r w:rsidR="00C767AA">
        <w:rPr>
          <w:rFonts w:hint="eastAsia"/>
        </w:rPr>
        <w:t>id</w:t>
      </w:r>
      <w:r w:rsidR="00C767AA">
        <w:t xml:space="preserve"> </w:t>
      </w:r>
      <w:r w:rsidR="00C767AA">
        <w:rPr>
          <w:rFonts w:hint="eastAsia"/>
        </w:rPr>
        <w:t>=</w:t>
      </w:r>
      <w:r w:rsidR="00C767AA">
        <w:t xml:space="preserve"> </w:t>
      </w:r>
      <w:r w:rsidR="00C767AA">
        <w:rPr>
          <w:rFonts w:hint="eastAsia"/>
        </w:rPr>
        <w:t>#{</w:t>
      </w:r>
      <w:r w:rsidR="00C75AD1">
        <w:t>id</w:t>
      </w:r>
      <w:r w:rsidR="00C767AA">
        <w:rPr>
          <w:rFonts w:hint="eastAsia"/>
        </w:rPr>
        <w:t>}</w:t>
      </w:r>
      <w:r w:rsidR="002365D8">
        <w:t>"</w:t>
      </w:r>
      <w:r>
        <w:t>)</w:t>
      </w:r>
    </w:p>
    <w:p w:rsidR="00A8003E" w:rsidRDefault="002630E8" w:rsidP="004E74FD">
      <w:pPr>
        <w:pStyle w:val="aff0"/>
        <w:framePr w:wrap="around"/>
      </w:pPr>
      <w:r>
        <w:t>publi</w:t>
      </w:r>
      <w:r w:rsidR="009A289D">
        <w:t>c</w:t>
      </w:r>
      <w:r>
        <w:t xml:space="preserve"> Author</w:t>
      </w:r>
      <w:r w:rsidR="00240E43">
        <w:t xml:space="preserve"> </w:t>
      </w:r>
      <w:r w:rsidR="00A8003E">
        <w:rPr>
          <w:rFonts w:hint="eastAsia"/>
        </w:rPr>
        <w:t>selectSingle</w:t>
      </w:r>
      <w:r w:rsidR="00A8003E">
        <w:t>(</w:t>
      </w:r>
      <w:r w:rsidR="00C767AA">
        <w:rPr>
          <w:rFonts w:hint="eastAsia"/>
        </w:rPr>
        <w:t>int</w:t>
      </w:r>
      <w:r w:rsidR="00C767AA">
        <w:t xml:space="preserve"> id</w:t>
      </w:r>
      <w:r w:rsidR="00A8003E">
        <w:t>);</w:t>
      </w:r>
    </w:p>
    <w:p w:rsidR="00BE536D" w:rsidRDefault="004E74FD" w:rsidP="004E74FD">
      <w:r>
        <w:rPr>
          <w:rFonts w:hint="eastAsia"/>
        </w:rPr>
        <w:t>方法的返回值</w:t>
      </w:r>
      <w:r w:rsidR="00860727">
        <w:rPr>
          <w:rFonts w:hint="eastAsia"/>
        </w:rPr>
        <w:t>对应xml配置的resultType</w:t>
      </w:r>
      <w:r w:rsidR="00B47BE1">
        <w:rPr>
          <w:rFonts w:hint="eastAsia"/>
        </w:rPr>
        <w:t>，select语句的使用方式</w:t>
      </w:r>
      <w:r w:rsidR="00BE536D">
        <w:rPr>
          <w:rFonts w:hint="eastAsia"/>
        </w:rPr>
        <w:t>如下：</w:t>
      </w:r>
    </w:p>
    <w:p w:rsidR="00FE4884" w:rsidRDefault="00FE4884" w:rsidP="00FE4884">
      <w:pPr>
        <w:pStyle w:val="aff0"/>
        <w:framePr w:wrap="around"/>
      </w:pPr>
      <w:r>
        <w:rPr>
          <w:rFonts w:hint="eastAsia"/>
        </w:rPr>
        <w:t>/</w:t>
      </w:r>
      <w:r>
        <w:t xml:space="preserve">/ </w:t>
      </w:r>
      <w:r>
        <w:rPr>
          <w:rFonts w:hint="eastAsia"/>
        </w:rPr>
        <w:t>调用</w:t>
      </w:r>
      <w:r>
        <w:rPr>
          <w:rFonts w:hint="eastAsia"/>
        </w:rPr>
        <w:t>xml</w:t>
      </w:r>
      <w:r>
        <w:rPr>
          <w:rFonts w:hint="eastAsia"/>
        </w:rPr>
        <w:t>语句</w:t>
      </w:r>
    </w:p>
    <w:p w:rsidR="00FE4884" w:rsidRDefault="00FE4884" w:rsidP="00FE4884">
      <w:pPr>
        <w:pStyle w:val="aff0"/>
        <w:framePr w:wrap="around"/>
      </w:pPr>
      <w:r>
        <w:t>session.</w:t>
      </w:r>
      <w:r w:rsidR="003C6055">
        <w:rPr>
          <w:rFonts w:hint="eastAsia"/>
        </w:rPr>
        <w:t>select</w:t>
      </w:r>
      <w:r>
        <w:t>("pkg.</w:t>
      </w:r>
      <w:r w:rsidR="001E002A">
        <w:rPr>
          <w:rFonts w:hint="eastAsia"/>
        </w:rPr>
        <w:t>select</w:t>
      </w:r>
      <w:r w:rsidR="001C31A5">
        <w:t>Single</w:t>
      </w:r>
      <w:r>
        <w:t xml:space="preserve">", </w:t>
      </w:r>
      <w:r w:rsidR="001C0E8A">
        <w:t>id</w:t>
      </w:r>
      <w:r>
        <w:t>);</w:t>
      </w:r>
    </w:p>
    <w:p w:rsidR="00FE4884" w:rsidRPr="00890377" w:rsidRDefault="00FE4884" w:rsidP="00FE4884">
      <w:pPr>
        <w:pStyle w:val="aff0"/>
        <w:framePr w:wrap="around"/>
      </w:pPr>
      <w:r>
        <w:rPr>
          <w:rFonts w:hint="eastAsia"/>
        </w:rPr>
        <w:t>//</w:t>
      </w:r>
      <w:r>
        <w:t xml:space="preserve"> </w:t>
      </w:r>
      <w:r>
        <w:rPr>
          <w:rFonts w:hint="eastAsia"/>
        </w:rPr>
        <w:t>调用</w:t>
      </w:r>
      <w:r>
        <w:rPr>
          <w:rFonts w:hint="eastAsia"/>
        </w:rPr>
        <w:t>Mapper</w:t>
      </w:r>
      <w:r>
        <w:rPr>
          <w:rFonts w:hint="eastAsia"/>
        </w:rPr>
        <w:t>类的语句</w:t>
      </w:r>
    </w:p>
    <w:p w:rsidR="004E74FD" w:rsidRDefault="00FE4884" w:rsidP="003C6055">
      <w:pPr>
        <w:pStyle w:val="aff0"/>
        <w:framePr w:wrap="around"/>
      </w:pPr>
      <w:r>
        <w:rPr>
          <w:rFonts w:hint="eastAsia"/>
        </w:rPr>
        <w:t>s</w:t>
      </w:r>
      <w:r>
        <w:t>ession.getMapper(AuthorMapper.class).</w:t>
      </w:r>
      <w:r w:rsidR="001601FA">
        <w:t>selectSingle(</w:t>
      </w:r>
      <w:r w:rsidR="00D10D85">
        <w:t>id</w:t>
      </w:r>
      <w:r w:rsidR="001601FA">
        <w:t>)</w:t>
      </w:r>
    </w:p>
    <w:p w:rsidR="00DB6B78" w:rsidRPr="00DB6B78" w:rsidRDefault="00115D43" w:rsidP="00DB6B78">
      <w:r>
        <w:rPr>
          <w:rFonts w:hint="eastAsia"/>
        </w:rPr>
        <w:t>这样的简单的select语句mybatis</w:t>
      </w:r>
      <w:r w:rsidR="003B4251">
        <w:rPr>
          <w:rFonts w:hint="eastAsia"/>
        </w:rPr>
        <w:t>也</w:t>
      </w:r>
      <w:r w:rsidR="00F25B41">
        <w:rPr>
          <w:rFonts w:hint="eastAsia"/>
        </w:rPr>
        <w:t>会</w:t>
      </w:r>
      <w:r>
        <w:rPr>
          <w:rFonts w:hint="eastAsia"/>
        </w:rPr>
        <w:t>创建</w:t>
      </w:r>
      <w:r w:rsidR="00535D9B">
        <w:rPr>
          <w:rFonts w:hint="eastAsia"/>
        </w:rPr>
        <w:t>默认的</w:t>
      </w:r>
      <w:r w:rsidR="00C64DEE">
        <w:rPr>
          <w:rFonts w:hint="eastAsia"/>
        </w:rPr>
        <w:t>结果</w:t>
      </w:r>
      <w:r>
        <w:rPr>
          <w:rFonts w:hint="eastAsia"/>
        </w:rPr>
        <w:t>映射，</w:t>
      </w:r>
      <w:r w:rsidR="00393D1C">
        <w:rPr>
          <w:rFonts w:hint="eastAsia"/>
        </w:rPr>
        <w:t>默认的自动映射会在结果集中寻找和java属性名称一样的字段</w:t>
      </w:r>
      <w:r w:rsidR="00440706">
        <w:rPr>
          <w:rFonts w:hint="eastAsia"/>
        </w:rPr>
        <w:t>（忽略大小写）</w:t>
      </w:r>
      <w:r w:rsidR="00393D1C">
        <w:rPr>
          <w:rFonts w:hint="eastAsia"/>
        </w:rPr>
        <w:t>，然后将值设置到java属性中</w:t>
      </w:r>
      <w:r w:rsidR="00F07264">
        <w:rPr>
          <w:rFonts w:hint="eastAsia"/>
        </w:rPr>
        <w:t>。</w:t>
      </w:r>
      <w:r w:rsidR="000A78A4">
        <w:rPr>
          <w:rFonts w:hint="eastAsia"/>
        </w:rPr>
        <w:t>除了</w:t>
      </w:r>
      <w:r w:rsidR="005D590D">
        <w:rPr>
          <w:rFonts w:hint="eastAsia"/>
        </w:rPr>
        <w:t>常规的映射配置之外，select也有</w:t>
      </w:r>
      <w:r w:rsidR="008A6414">
        <w:rPr>
          <w:rFonts w:hint="eastAsia"/>
        </w:rPr>
        <w:t>许多其他方面的配置，这里不一一介绍。</w:t>
      </w:r>
    </w:p>
    <w:p w:rsidR="005B0DDA" w:rsidRDefault="005B0DDA">
      <w:pPr>
        <w:pStyle w:val="20"/>
      </w:pPr>
      <w:r>
        <w:rPr>
          <w:rFonts w:hint="eastAsia"/>
        </w:rPr>
        <w:t>结果映射</w:t>
      </w:r>
    </w:p>
    <w:p w:rsidR="00E31E02" w:rsidRDefault="00E31E02" w:rsidP="00E31E02">
      <w:r>
        <w:rPr>
          <w:rFonts w:hint="eastAsia"/>
        </w:rPr>
        <w:t>结果映射即通过显示的配置，告诉mybatis数据库字段和java属性的对应关系。在xml中可以使用select元素的result</w:t>
      </w:r>
      <w:r>
        <w:t>Map</w:t>
      </w:r>
      <w:r>
        <w:rPr>
          <w:rFonts w:hint="eastAsia"/>
        </w:rPr>
        <w:t>属性来引用结果映射，在注解中可以使用@Result</w:t>
      </w:r>
      <w:r>
        <w:t>Map()</w:t>
      </w:r>
      <w:r>
        <w:rPr>
          <w:rFonts w:hint="eastAsia"/>
        </w:rPr>
        <w:t>注解来引用配置在xml中的结果映射。</w:t>
      </w:r>
    </w:p>
    <w:p w:rsidR="00E31E02" w:rsidRPr="00E31E02" w:rsidRDefault="00E31E02" w:rsidP="00E31E02">
      <w:r>
        <w:rPr>
          <w:rFonts w:hint="eastAsia"/>
        </w:rPr>
        <w:t>现在有一个问答网站的模型，一个Question可以有多个Reply和一个Author，一个Author可以有多个Question和多个Reply。针对模型来讨论Mybatis的映射。</w:t>
      </w:r>
    </w:p>
    <w:p w:rsidR="00E31E02" w:rsidRDefault="00A6015B" w:rsidP="00E31E02">
      <w:pPr>
        <w:pStyle w:val="30"/>
      </w:pPr>
      <w:r>
        <w:rPr>
          <w:rFonts w:hint="eastAsia"/>
        </w:rPr>
        <w:lastRenderedPageBreak/>
        <w:t>一对一映射</w:t>
      </w:r>
    </w:p>
    <w:p w:rsidR="001A70EF" w:rsidRPr="009377D7" w:rsidRDefault="009377D7" w:rsidP="001A70EF">
      <w:r>
        <w:rPr>
          <w:rFonts w:hint="eastAsia"/>
        </w:rPr>
        <w:t>一对一映射是指数据表的一行记录会关联到另一张表的一行记录，在java中一对一映射可以表现为一个java实体持有一个实体的应用。比如一个Question实体持有一个Author实体。</w:t>
      </w:r>
      <w:r w:rsidR="00E6385B">
        <w:rPr>
          <w:rFonts w:hint="eastAsia"/>
        </w:rPr>
        <w:t>在mybatis中有两种方式来处理这种映射关系。</w:t>
      </w:r>
    </w:p>
    <w:p w:rsidR="001A70EF" w:rsidRDefault="00A16E25" w:rsidP="001A70EF">
      <w:pPr>
        <w:pStyle w:val="4"/>
      </w:pPr>
      <w:r>
        <w:rPr>
          <w:rFonts w:hint="eastAsia"/>
        </w:rPr>
        <w:t>二次查询</w:t>
      </w:r>
    </w:p>
    <w:p w:rsidR="00AE053D" w:rsidRDefault="00374E57" w:rsidP="00AE053D">
      <w:r>
        <w:rPr>
          <w:rFonts w:hint="eastAsia"/>
        </w:rPr>
        <w:t>二次查询就是先</w:t>
      </w:r>
      <w:r w:rsidR="00835A90">
        <w:rPr>
          <w:rFonts w:hint="eastAsia"/>
        </w:rPr>
        <w:t>查询</w:t>
      </w:r>
      <w:r>
        <w:rPr>
          <w:rFonts w:hint="eastAsia"/>
        </w:rPr>
        <w:t>Question</w:t>
      </w:r>
      <w:r w:rsidR="009D1245">
        <w:rPr>
          <w:rFonts w:hint="eastAsia"/>
        </w:rPr>
        <w:t>，然后</w:t>
      </w:r>
      <w:r w:rsidR="00483574">
        <w:rPr>
          <w:rFonts w:hint="eastAsia"/>
        </w:rPr>
        <w:t>根据查询到Q</w:t>
      </w:r>
      <w:r w:rsidR="00483574">
        <w:t>uestion</w:t>
      </w:r>
      <w:r w:rsidR="00483574">
        <w:rPr>
          <w:rFonts w:hint="eastAsia"/>
        </w:rPr>
        <w:t>再</w:t>
      </w:r>
      <w:r w:rsidR="008E5D09">
        <w:rPr>
          <w:rFonts w:hint="eastAsia"/>
        </w:rPr>
        <w:t>生成语句查询</w:t>
      </w:r>
      <w:r w:rsidR="00013D0A">
        <w:rPr>
          <w:rFonts w:hint="eastAsia"/>
        </w:rPr>
        <w:t>Author</w:t>
      </w:r>
      <w:r w:rsidR="0075705B">
        <w:rPr>
          <w:rFonts w:hint="eastAsia"/>
        </w:rPr>
        <w:t>。</w:t>
      </w:r>
      <w:r w:rsidR="00AE053D">
        <w:rPr>
          <w:rFonts w:hint="eastAsia"/>
        </w:rPr>
        <w:t>这种方式表面上看起来增加了数据库的访问，但是</w:t>
      </w:r>
      <w:r w:rsidR="004B4543">
        <w:rPr>
          <w:rFonts w:hint="eastAsia"/>
        </w:rPr>
        <w:t>我们可以</w:t>
      </w:r>
      <w:r w:rsidR="005668A4">
        <w:rPr>
          <w:rFonts w:hint="eastAsia"/>
        </w:rPr>
        <w:t>通过</w:t>
      </w:r>
      <w:r w:rsidR="00C255D0">
        <w:rPr>
          <w:rFonts w:hint="eastAsia"/>
        </w:rPr>
        <w:t>配置</w:t>
      </w:r>
      <w:r w:rsidR="005668A4">
        <w:rPr>
          <w:rFonts w:hint="eastAsia"/>
        </w:rPr>
        <w:t>延迟加载来</w:t>
      </w:r>
      <w:r w:rsidR="00FA49D7">
        <w:rPr>
          <w:rFonts w:hint="eastAsia"/>
        </w:rPr>
        <w:t>延迟对Author的表</w:t>
      </w:r>
      <w:r w:rsidR="00732C5F">
        <w:rPr>
          <w:rFonts w:hint="eastAsia"/>
        </w:rPr>
        <w:t>的查询，某些场景下</w:t>
      </w:r>
      <w:r w:rsidR="00EE103D">
        <w:rPr>
          <w:rFonts w:hint="eastAsia"/>
        </w:rPr>
        <w:t>对Author表的查询</w:t>
      </w:r>
      <w:r w:rsidR="00B739F7">
        <w:rPr>
          <w:rFonts w:hint="eastAsia"/>
        </w:rPr>
        <w:t>可能都</w:t>
      </w:r>
      <w:r w:rsidR="00EE103D">
        <w:rPr>
          <w:rFonts w:hint="eastAsia"/>
        </w:rPr>
        <w:t>不会发生</w:t>
      </w:r>
      <w:r w:rsidR="00A05449">
        <w:rPr>
          <w:rFonts w:hint="eastAsia"/>
        </w:rPr>
        <w:t>。</w:t>
      </w:r>
      <w:r w:rsidR="006E2B08">
        <w:rPr>
          <w:rFonts w:hint="eastAsia"/>
        </w:rPr>
        <w:t>具体配置如下：</w:t>
      </w:r>
    </w:p>
    <w:p w:rsidR="00804C5B" w:rsidRPr="00682064" w:rsidRDefault="00804C5B" w:rsidP="00804C5B">
      <w:pPr>
        <w:pStyle w:val="aff0"/>
        <w:framePr w:wrap="around"/>
        <w:rPr>
          <w:color w:val="000000"/>
        </w:rPr>
      </w:pPr>
      <w:r w:rsidRPr="00682064">
        <w:rPr>
          <w:color w:val="000088"/>
        </w:rPr>
        <w:t>&lt;resultMap</w:t>
      </w:r>
      <w:r w:rsidRPr="00682064">
        <w:rPr>
          <w:color w:val="000000"/>
        </w:rPr>
        <w:t xml:space="preserve"> </w:t>
      </w:r>
      <w:r w:rsidRPr="00682064">
        <w:rPr>
          <w:color w:val="660066"/>
        </w:rPr>
        <w:t>id</w:t>
      </w:r>
      <w:r w:rsidRPr="00682064">
        <w:rPr>
          <w:color w:val="666600"/>
        </w:rPr>
        <w:t>=</w:t>
      </w:r>
      <w:r w:rsidRPr="00682064">
        <w:t>"</w:t>
      </w:r>
      <w:r w:rsidR="00413AFA">
        <w:t>questionResult</w:t>
      </w:r>
      <w:r w:rsidRPr="00682064">
        <w:t>"</w:t>
      </w:r>
      <w:r w:rsidRPr="00682064">
        <w:rPr>
          <w:color w:val="000000"/>
        </w:rPr>
        <w:t xml:space="preserve"> </w:t>
      </w:r>
      <w:r w:rsidRPr="00682064">
        <w:rPr>
          <w:color w:val="660066"/>
        </w:rPr>
        <w:t>type</w:t>
      </w:r>
      <w:r w:rsidRPr="00682064">
        <w:rPr>
          <w:color w:val="666600"/>
        </w:rPr>
        <w:t>=</w:t>
      </w:r>
      <w:r w:rsidRPr="00682064">
        <w:t>"</w:t>
      </w:r>
      <w:r w:rsidR="004F717D">
        <w:t>*.</w:t>
      </w:r>
      <w:r w:rsidR="009E7900">
        <w:t>Question</w:t>
      </w:r>
      <w:r w:rsidRPr="00682064">
        <w:t>"</w:t>
      </w:r>
      <w:r w:rsidRPr="00682064">
        <w:rPr>
          <w:color w:val="000088"/>
        </w:rPr>
        <w:t>&gt;</w:t>
      </w:r>
    </w:p>
    <w:p w:rsidR="002E4C85" w:rsidRDefault="003550E9" w:rsidP="00804C5B">
      <w:pPr>
        <w:pStyle w:val="aff0"/>
        <w:framePr w:wrap="around"/>
      </w:pPr>
      <w:r>
        <w:rPr>
          <w:color w:val="000088"/>
        </w:rPr>
        <w:tab/>
      </w:r>
      <w:r w:rsidR="00804C5B" w:rsidRPr="00682064">
        <w:rPr>
          <w:color w:val="000088"/>
        </w:rPr>
        <w:t>&lt;association</w:t>
      </w:r>
      <w:r w:rsidR="00804C5B" w:rsidRPr="00682064">
        <w:rPr>
          <w:color w:val="000000"/>
        </w:rPr>
        <w:t xml:space="preserve"> </w:t>
      </w:r>
      <w:r w:rsidR="00804C5B" w:rsidRPr="00682064">
        <w:rPr>
          <w:color w:val="660066"/>
        </w:rPr>
        <w:t>property</w:t>
      </w:r>
      <w:r w:rsidR="00804C5B" w:rsidRPr="00682064">
        <w:rPr>
          <w:color w:val="666600"/>
        </w:rPr>
        <w:t>=</w:t>
      </w:r>
      <w:r w:rsidR="00804C5B" w:rsidRPr="00682064">
        <w:t>"author"</w:t>
      </w:r>
      <w:r w:rsidR="00804C5B" w:rsidRPr="00682064">
        <w:rPr>
          <w:color w:val="000000"/>
        </w:rPr>
        <w:t xml:space="preserve"> </w:t>
      </w:r>
      <w:r w:rsidR="006279C2" w:rsidRPr="00682064">
        <w:rPr>
          <w:color w:val="660066"/>
        </w:rPr>
        <w:t>javaType</w:t>
      </w:r>
      <w:r w:rsidR="006279C2" w:rsidRPr="00682064">
        <w:rPr>
          <w:color w:val="666600"/>
        </w:rPr>
        <w:t>=</w:t>
      </w:r>
      <w:r w:rsidR="006279C2" w:rsidRPr="00682064">
        <w:t>"</w:t>
      </w:r>
      <w:r w:rsidR="006279C2">
        <w:t>*.</w:t>
      </w:r>
      <w:r w:rsidR="006279C2" w:rsidRPr="00682064">
        <w:t>Author"</w:t>
      </w:r>
    </w:p>
    <w:p w:rsidR="00804C5B" w:rsidRPr="00682064" w:rsidRDefault="002E4C85" w:rsidP="00804C5B">
      <w:pPr>
        <w:pStyle w:val="aff0"/>
        <w:framePr w:wrap="around"/>
        <w:rPr>
          <w:color w:val="000000"/>
        </w:rPr>
      </w:pPr>
      <w:r>
        <w:tab/>
      </w:r>
      <w:r>
        <w:tab/>
      </w:r>
      <w:r>
        <w:tab/>
      </w:r>
      <w:r>
        <w:tab/>
        <w:t xml:space="preserve">  </w:t>
      </w:r>
      <w:r w:rsidR="006279C2" w:rsidRPr="00682064">
        <w:rPr>
          <w:color w:val="660066"/>
        </w:rPr>
        <w:t>column</w:t>
      </w:r>
      <w:r w:rsidR="006279C2" w:rsidRPr="00682064">
        <w:rPr>
          <w:color w:val="666600"/>
        </w:rPr>
        <w:t>=</w:t>
      </w:r>
      <w:r w:rsidR="006279C2" w:rsidRPr="00682064">
        <w:t>"author_id"</w:t>
      </w:r>
      <w:r w:rsidR="006279C2">
        <w:t xml:space="preserve"> </w:t>
      </w:r>
      <w:r w:rsidR="00804C5B" w:rsidRPr="00682064">
        <w:rPr>
          <w:color w:val="660066"/>
        </w:rPr>
        <w:t>select</w:t>
      </w:r>
      <w:r w:rsidR="00804C5B" w:rsidRPr="00682064">
        <w:rPr>
          <w:color w:val="666600"/>
        </w:rPr>
        <w:t>=</w:t>
      </w:r>
      <w:r w:rsidR="00804C5B" w:rsidRPr="00682064">
        <w:t>"selectAuthor"</w:t>
      </w:r>
      <w:r w:rsidR="00804C5B" w:rsidRPr="00682064">
        <w:rPr>
          <w:color w:val="000088"/>
        </w:rPr>
        <w:t>/&gt;</w:t>
      </w:r>
    </w:p>
    <w:p w:rsidR="00804C5B" w:rsidRPr="00682064" w:rsidRDefault="00804C5B" w:rsidP="00804C5B">
      <w:pPr>
        <w:pStyle w:val="aff0"/>
        <w:framePr w:wrap="around"/>
        <w:rPr>
          <w:color w:val="000000"/>
        </w:rPr>
      </w:pPr>
      <w:r w:rsidRPr="00682064">
        <w:rPr>
          <w:color w:val="000088"/>
        </w:rPr>
        <w:t>&lt;/resultMap&gt;</w:t>
      </w:r>
    </w:p>
    <w:p w:rsidR="00804C5B" w:rsidRPr="00682064" w:rsidRDefault="00804C5B" w:rsidP="00804C5B">
      <w:pPr>
        <w:pStyle w:val="aff0"/>
        <w:framePr w:wrap="around"/>
        <w:rPr>
          <w:color w:val="000000"/>
        </w:rPr>
      </w:pPr>
    </w:p>
    <w:p w:rsidR="00804C5B" w:rsidRPr="00682064" w:rsidRDefault="00804C5B" w:rsidP="00804C5B">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w:t>
      </w:r>
      <w:r w:rsidR="005031F0">
        <w:rPr>
          <w:rFonts w:hint="eastAsia"/>
        </w:rPr>
        <w:t>select</w:t>
      </w:r>
      <w:r w:rsidR="005031F0">
        <w:t>Question</w:t>
      </w:r>
      <w:r w:rsidRPr="00682064">
        <w:t>"</w:t>
      </w:r>
      <w:r w:rsidRPr="00682064">
        <w:rPr>
          <w:color w:val="000000"/>
        </w:rPr>
        <w:t xml:space="preserve"> </w:t>
      </w:r>
      <w:r w:rsidRPr="00682064">
        <w:rPr>
          <w:color w:val="660066"/>
        </w:rPr>
        <w:t>resultMap</w:t>
      </w:r>
      <w:r w:rsidRPr="00682064">
        <w:rPr>
          <w:color w:val="666600"/>
        </w:rPr>
        <w:t>=</w:t>
      </w:r>
      <w:r w:rsidRPr="00682064">
        <w:t>"</w:t>
      </w:r>
      <w:r w:rsidR="00131940">
        <w:t>questionResult</w:t>
      </w:r>
      <w:r w:rsidRPr="00682064">
        <w:t>"</w:t>
      </w:r>
      <w:r w:rsidRPr="00682064">
        <w:rPr>
          <w:color w:val="000088"/>
        </w:rPr>
        <w:t>&gt;</w:t>
      </w:r>
    </w:p>
    <w:p w:rsidR="00804C5B" w:rsidRPr="00682064" w:rsidRDefault="00616FE7" w:rsidP="00804C5B">
      <w:pPr>
        <w:pStyle w:val="aff0"/>
        <w:framePr w:wrap="around"/>
        <w:rPr>
          <w:color w:val="000000"/>
        </w:rPr>
      </w:pPr>
      <w:r>
        <w:rPr>
          <w:color w:val="000000"/>
        </w:rPr>
        <w:tab/>
      </w:r>
      <w:r w:rsidR="00804C5B" w:rsidRPr="00682064">
        <w:rPr>
          <w:color w:val="000000"/>
        </w:rPr>
        <w:t xml:space="preserve">SELECT * FROM </w:t>
      </w:r>
      <w:r w:rsidR="0094638D">
        <w:rPr>
          <w:color w:val="000000"/>
        </w:rPr>
        <w:t>QUESTION</w:t>
      </w:r>
      <w:r w:rsidR="00804C5B" w:rsidRPr="00682064">
        <w:rPr>
          <w:color w:val="000000"/>
        </w:rPr>
        <w:t xml:space="preserve"> WHERE ID = #{id}</w:t>
      </w:r>
    </w:p>
    <w:p w:rsidR="00804C5B" w:rsidRDefault="00804C5B" w:rsidP="00804C5B">
      <w:pPr>
        <w:pStyle w:val="aff0"/>
        <w:framePr w:wrap="around"/>
        <w:rPr>
          <w:color w:val="000088"/>
        </w:rPr>
      </w:pPr>
      <w:r w:rsidRPr="00682064">
        <w:rPr>
          <w:color w:val="000088"/>
        </w:rPr>
        <w:t>&lt;/select&gt;</w:t>
      </w:r>
    </w:p>
    <w:p w:rsidR="005F5840" w:rsidRPr="005F5840" w:rsidRDefault="005F5840" w:rsidP="005F5840">
      <w:pPr>
        <w:pStyle w:val="aff0"/>
        <w:framePr w:wrap="around"/>
      </w:pPr>
    </w:p>
    <w:p w:rsidR="00804C5B" w:rsidRPr="00682064" w:rsidRDefault="00CC6268" w:rsidP="00804C5B">
      <w:pPr>
        <w:pStyle w:val="aff0"/>
        <w:framePr w:wrap="around"/>
        <w:rPr>
          <w:color w:val="000000"/>
        </w:rPr>
      </w:pPr>
      <w:r w:rsidRPr="00B33F41">
        <w:rPr>
          <w:rFonts w:hint="eastAsia"/>
          <w:color w:val="000088"/>
        </w:rPr>
        <w:t>&lt;</w:t>
      </w:r>
      <w:r w:rsidR="00AE604F" w:rsidRPr="00B33F41">
        <w:rPr>
          <w:color w:val="000088"/>
        </w:rPr>
        <w:t>!</w:t>
      </w:r>
      <w:r w:rsidRPr="00B33F41">
        <w:rPr>
          <w:color w:val="000088"/>
        </w:rPr>
        <w:t xml:space="preserve">-- </w:t>
      </w:r>
      <w:r w:rsidR="00972759">
        <w:rPr>
          <w:rFonts w:hint="eastAsia"/>
          <w:color w:val="000088"/>
        </w:rPr>
        <w:t>AuthorM</w:t>
      </w:r>
      <w:r w:rsidR="00972759">
        <w:rPr>
          <w:color w:val="000088"/>
        </w:rPr>
        <w:t>apper.xml</w:t>
      </w:r>
      <w:r w:rsidRPr="00B33F41">
        <w:rPr>
          <w:color w:val="000088"/>
        </w:rPr>
        <w:t xml:space="preserve"> --&gt;</w:t>
      </w:r>
    </w:p>
    <w:p w:rsidR="00804C5B" w:rsidRPr="00682064" w:rsidRDefault="00804C5B" w:rsidP="00804C5B">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"selectAuthor"</w:t>
      </w:r>
      <w:r w:rsidRPr="00682064">
        <w:rPr>
          <w:color w:val="000000"/>
        </w:rPr>
        <w:t xml:space="preserve"> </w:t>
      </w:r>
      <w:r w:rsidRPr="00682064">
        <w:rPr>
          <w:color w:val="660066"/>
        </w:rPr>
        <w:t>resultType</w:t>
      </w:r>
      <w:r w:rsidRPr="00682064">
        <w:rPr>
          <w:color w:val="666600"/>
        </w:rPr>
        <w:t>=</w:t>
      </w:r>
      <w:r w:rsidRPr="00682064">
        <w:t>"</w:t>
      </w:r>
      <w:r w:rsidR="00D75584">
        <w:t>*.</w:t>
      </w:r>
      <w:r w:rsidRPr="00682064">
        <w:t>Author"</w:t>
      </w:r>
      <w:r w:rsidRPr="00682064">
        <w:rPr>
          <w:color w:val="000088"/>
        </w:rPr>
        <w:t>&gt;</w:t>
      </w:r>
    </w:p>
    <w:p w:rsidR="00804C5B" w:rsidRPr="00682064" w:rsidRDefault="00B2626D" w:rsidP="00804C5B">
      <w:pPr>
        <w:pStyle w:val="aff0"/>
        <w:framePr w:wrap="around"/>
        <w:rPr>
          <w:color w:val="000000"/>
        </w:rPr>
      </w:pPr>
      <w:r>
        <w:rPr>
          <w:color w:val="000000"/>
        </w:rPr>
        <w:tab/>
      </w:r>
      <w:r w:rsidR="00804C5B" w:rsidRPr="00682064">
        <w:rPr>
          <w:color w:val="000000"/>
        </w:rPr>
        <w:t>SELECT * FROM AUTHOR WHERE ID = #{id}</w:t>
      </w:r>
    </w:p>
    <w:p w:rsidR="006E2B08" w:rsidRPr="00A56947" w:rsidRDefault="00804C5B" w:rsidP="00C626D2">
      <w:pPr>
        <w:pStyle w:val="aff0"/>
        <w:framePr w:wrap="around"/>
      </w:pPr>
      <w:r w:rsidRPr="00C626D2">
        <w:rPr>
          <w:color w:val="000088"/>
        </w:rPr>
        <w:t>&lt;/select&gt;</w:t>
      </w:r>
    </w:p>
    <w:p w:rsidR="00CF6074" w:rsidRDefault="00BB473A" w:rsidP="00CF6074">
      <w:r>
        <w:rPr>
          <w:rFonts w:hint="eastAsia"/>
        </w:rPr>
        <w:t>使用result</w:t>
      </w:r>
      <w:r>
        <w:t>Map</w:t>
      </w:r>
      <w:r>
        <w:rPr>
          <w:rFonts w:hint="eastAsia"/>
        </w:rPr>
        <w:t>的association</w:t>
      </w:r>
      <w:r w:rsidR="00A23C6E">
        <w:rPr>
          <w:rFonts w:hint="eastAsia"/>
        </w:rPr>
        <w:t>的</w:t>
      </w:r>
      <w:r w:rsidR="0040610B">
        <w:rPr>
          <w:rFonts w:hint="eastAsia"/>
        </w:rPr>
        <w:t>column和select</w:t>
      </w:r>
      <w:r w:rsidR="00F41289">
        <w:rPr>
          <w:rFonts w:hint="eastAsia"/>
        </w:rPr>
        <w:t>属性</w:t>
      </w:r>
      <w:r w:rsidR="00912125">
        <w:rPr>
          <w:rFonts w:hint="eastAsia"/>
        </w:rPr>
        <w:t>指定了结果</w:t>
      </w:r>
      <w:r w:rsidR="00C00EDF">
        <w:rPr>
          <w:rFonts w:hint="eastAsia"/>
        </w:rPr>
        <w:t>字段</w:t>
      </w:r>
      <w:r w:rsidR="006D69FC">
        <w:rPr>
          <w:rFonts w:hint="eastAsia"/>
        </w:rPr>
        <w:t>会</w:t>
      </w:r>
      <w:r w:rsidR="00C00EDF">
        <w:rPr>
          <w:rFonts w:hint="eastAsia"/>
        </w:rPr>
        <w:t>映射</w:t>
      </w:r>
      <w:r w:rsidR="00FC5A7A">
        <w:rPr>
          <w:rFonts w:hint="eastAsia"/>
        </w:rPr>
        <w:t>到</w:t>
      </w:r>
      <w:r w:rsidR="00C00EDF">
        <w:rPr>
          <w:rFonts w:hint="eastAsia"/>
        </w:rPr>
        <w:t>另一个表的记录和</w:t>
      </w:r>
      <w:r w:rsidR="008A77A2">
        <w:rPr>
          <w:rFonts w:hint="eastAsia"/>
        </w:rPr>
        <w:t>关联的查询语句</w:t>
      </w:r>
      <w:r w:rsidR="009E380A">
        <w:rPr>
          <w:rFonts w:hint="eastAsia"/>
        </w:rPr>
        <w:t>，</w:t>
      </w:r>
      <w:r w:rsidR="005204D0">
        <w:rPr>
          <w:rFonts w:hint="eastAsia"/>
        </w:rPr>
        <w:t>p</w:t>
      </w:r>
      <w:r w:rsidR="005204D0">
        <w:t>roperty</w:t>
      </w:r>
      <w:r w:rsidR="0076075F">
        <w:rPr>
          <w:rFonts w:hint="eastAsia"/>
        </w:rPr>
        <w:t>和</w:t>
      </w:r>
      <w:r w:rsidR="005267FE">
        <w:rPr>
          <w:rFonts w:hint="eastAsia"/>
        </w:rPr>
        <w:t>javaType</w:t>
      </w:r>
      <w:r w:rsidR="004C030B">
        <w:rPr>
          <w:rFonts w:hint="eastAsia"/>
        </w:rPr>
        <w:t>属性</w:t>
      </w:r>
      <w:r w:rsidR="009D524B">
        <w:rPr>
          <w:rFonts w:hint="eastAsia"/>
        </w:rPr>
        <w:t>额外的记录对应实体的java属性和属性的java类型</w:t>
      </w:r>
      <w:r w:rsidR="00527A78">
        <w:rPr>
          <w:rFonts w:hint="eastAsia"/>
        </w:rPr>
        <w:t>。</w:t>
      </w:r>
    </w:p>
    <w:p w:rsidR="006A49C6" w:rsidRDefault="006A49C6" w:rsidP="00CF6074">
      <w:r>
        <w:rPr>
          <w:rFonts w:hint="eastAsia"/>
        </w:rPr>
        <w:t>使用</w:t>
      </w:r>
      <w:r w:rsidR="006652D3">
        <w:rPr>
          <w:rFonts w:hint="eastAsia"/>
        </w:rPr>
        <w:t>注解配置</w:t>
      </w:r>
      <w:r w:rsidR="00BC11F4">
        <w:rPr>
          <w:rFonts w:hint="eastAsia"/>
        </w:rPr>
        <w:t>的方式如下</w:t>
      </w:r>
      <w:r w:rsidR="004F314D">
        <w:rPr>
          <w:rFonts w:hint="eastAsia"/>
        </w:rPr>
        <w:t>：</w:t>
      </w:r>
    </w:p>
    <w:p w:rsidR="000E187A" w:rsidRPr="000E187A" w:rsidRDefault="000E187A" w:rsidP="000E187A">
      <w:pPr>
        <w:pStyle w:val="aff0"/>
        <w:framePr w:wrap="around"/>
      </w:pPr>
      <w:r w:rsidRPr="000E187A">
        <w:t>public interface QuestionMapper {</w:t>
      </w:r>
    </w:p>
    <w:p w:rsidR="000E187A" w:rsidRPr="000E187A" w:rsidRDefault="000E187A" w:rsidP="000E187A">
      <w:pPr>
        <w:pStyle w:val="aff0"/>
        <w:framePr w:wrap="around"/>
      </w:pPr>
    </w:p>
    <w:p w:rsidR="000E187A" w:rsidRPr="000E187A" w:rsidRDefault="000E187A" w:rsidP="000E187A">
      <w:pPr>
        <w:pStyle w:val="aff0"/>
        <w:framePr w:wrap="around"/>
      </w:pPr>
      <w:r w:rsidRPr="000E187A">
        <w:t xml:space="preserve">    @Select("select * from question where id = #{id}")</w:t>
      </w:r>
    </w:p>
    <w:p w:rsidR="000E187A" w:rsidRPr="000E187A" w:rsidRDefault="000E187A" w:rsidP="007068BC">
      <w:pPr>
        <w:pStyle w:val="aff0"/>
        <w:framePr w:wrap="around"/>
      </w:pPr>
      <w:r w:rsidRPr="000E187A">
        <w:t xml:space="preserve">    @Results({</w:t>
      </w:r>
    </w:p>
    <w:p w:rsidR="001572B8" w:rsidRDefault="000E187A" w:rsidP="000E187A">
      <w:pPr>
        <w:pStyle w:val="aff0"/>
        <w:framePr w:wrap="around"/>
      </w:pPr>
      <w:r w:rsidRPr="000E187A">
        <w:t xml:space="preserve">        @Result(property="author", column="author_id",</w:t>
      </w:r>
    </w:p>
    <w:p w:rsidR="001572B8" w:rsidRDefault="000E187A" w:rsidP="000E187A">
      <w:pPr>
        <w:pStyle w:val="aff0"/>
        <w:framePr w:wrap="around"/>
      </w:pPr>
      <w:r w:rsidRPr="000E187A">
        <w:t xml:space="preserve"> </w:t>
      </w:r>
      <w:r w:rsidR="001572B8">
        <w:tab/>
      </w:r>
      <w:r w:rsidR="001572B8">
        <w:tab/>
      </w:r>
      <w:r w:rsidR="001572B8">
        <w:tab/>
      </w:r>
      <w:r w:rsidRPr="000E187A">
        <w:t xml:space="preserve">one=@One(fetchType=FetchType.LAZY, </w:t>
      </w:r>
    </w:p>
    <w:p w:rsidR="000E187A" w:rsidRPr="000E187A" w:rsidRDefault="001572B8" w:rsidP="000E187A">
      <w:pPr>
        <w:pStyle w:val="aff0"/>
        <w:framePr w:wrap="around"/>
        <w:rPr>
          <w:rFonts w:hint="eastAsia"/>
        </w:rPr>
      </w:pPr>
      <w:r>
        <w:tab/>
      </w:r>
      <w:r>
        <w:tab/>
      </w:r>
      <w:r>
        <w:tab/>
      </w:r>
      <w:r>
        <w:tab/>
      </w:r>
      <w:r>
        <w:tab/>
      </w:r>
      <w:r>
        <w:tab/>
      </w:r>
      <w:r w:rsidR="000E187A" w:rsidRPr="000E187A">
        <w:t>select="</w:t>
      </w:r>
      <w:r w:rsidR="004F6EC8">
        <w:rPr>
          <w:rFonts w:hint="eastAsia"/>
        </w:rPr>
        <w:t>*</w:t>
      </w:r>
      <w:r w:rsidR="000E187A" w:rsidRPr="000E187A">
        <w:t>.AuthorMapper.selectOne"))</w:t>
      </w:r>
    </w:p>
    <w:p w:rsidR="000E187A" w:rsidRPr="000E187A" w:rsidRDefault="000E187A" w:rsidP="000E187A">
      <w:pPr>
        <w:pStyle w:val="aff0"/>
        <w:framePr w:wrap="around"/>
      </w:pPr>
      <w:r w:rsidRPr="000E187A">
        <w:t xml:space="preserve">    })</w:t>
      </w:r>
    </w:p>
    <w:p w:rsidR="000E187A" w:rsidRPr="000E187A" w:rsidRDefault="000E187A" w:rsidP="000E187A">
      <w:pPr>
        <w:pStyle w:val="aff0"/>
        <w:framePr w:wrap="around"/>
      </w:pPr>
      <w:r w:rsidRPr="000E187A">
        <w:t xml:space="preserve">    public Question selectOne(long id);</w:t>
      </w:r>
    </w:p>
    <w:p w:rsidR="000E187A" w:rsidRPr="000E187A" w:rsidRDefault="000E187A" w:rsidP="000E187A">
      <w:pPr>
        <w:pStyle w:val="aff0"/>
        <w:framePr w:wrap="around"/>
      </w:pPr>
      <w:r w:rsidRPr="000E187A">
        <w:t xml:space="preserve">    </w:t>
      </w:r>
    </w:p>
    <w:p w:rsidR="000E187A" w:rsidRDefault="000E187A" w:rsidP="000E187A">
      <w:pPr>
        <w:pStyle w:val="aff0"/>
        <w:framePr w:wrap="around"/>
      </w:pPr>
      <w:r w:rsidRPr="000E187A">
        <w:t>}</w:t>
      </w:r>
    </w:p>
    <w:p w:rsidR="0091558F" w:rsidRPr="0091558F" w:rsidRDefault="003A2A54" w:rsidP="0091558F">
      <w:pPr>
        <w:rPr>
          <w:rFonts w:hint="eastAsia"/>
        </w:rPr>
      </w:pPr>
      <w:r>
        <w:rPr>
          <w:rFonts w:hint="eastAsia"/>
        </w:rPr>
        <w:t>使用r</w:t>
      </w:r>
      <w:r w:rsidR="001C79A4">
        <w:rPr>
          <w:rFonts w:hint="eastAsia"/>
        </w:rPr>
        <w:t>e</w:t>
      </w:r>
      <w:r>
        <w:rPr>
          <w:rFonts w:hint="eastAsia"/>
        </w:rPr>
        <w:t>sult注解表明author属性和author_</w:t>
      </w:r>
      <w:r>
        <w:t>id</w:t>
      </w:r>
      <w:r>
        <w:rPr>
          <w:rFonts w:hint="eastAsia"/>
        </w:rPr>
        <w:t>字段的</w:t>
      </w:r>
      <w:r w:rsidR="00D664F3">
        <w:rPr>
          <w:rFonts w:hint="eastAsia"/>
        </w:rPr>
        <w:t>关系</w:t>
      </w:r>
      <w:r w:rsidR="00834872">
        <w:rPr>
          <w:rFonts w:hint="eastAsia"/>
        </w:rPr>
        <w:t>，并且</w:t>
      </w:r>
      <w:r w:rsidR="001C3CF5">
        <w:rPr>
          <w:rFonts w:hint="eastAsia"/>
        </w:rPr>
        <w:t>指定了</w:t>
      </w:r>
      <w:r w:rsidR="001A4446">
        <w:rPr>
          <w:rFonts w:hint="eastAsia"/>
        </w:rPr>
        <w:t>二次查询的语句。</w:t>
      </w:r>
      <w:r w:rsidR="007C12A7" w:rsidRPr="000E187A">
        <w:t>fetchType</w:t>
      </w:r>
      <w:r w:rsidR="007C12A7">
        <w:rPr>
          <w:rFonts w:hint="eastAsia"/>
        </w:rPr>
        <w:t>属性指定</w:t>
      </w:r>
      <w:r w:rsidR="00AD4E97">
        <w:rPr>
          <w:rFonts w:hint="eastAsia"/>
        </w:rPr>
        <w:t>为</w:t>
      </w:r>
      <w:bookmarkStart w:id="9" w:name="_GoBack"/>
      <w:bookmarkEnd w:id="9"/>
      <w:r w:rsidR="007C12A7">
        <w:rPr>
          <w:rFonts w:hint="eastAsia"/>
        </w:rPr>
        <w:t>延迟加载</w:t>
      </w:r>
      <w:r w:rsidR="00F85C27">
        <w:rPr>
          <w:rFonts w:hint="eastAsia"/>
        </w:rPr>
        <w:t>。</w:t>
      </w:r>
    </w:p>
    <w:p w:rsidR="00E614D6" w:rsidRDefault="00E614D6" w:rsidP="00E614D6">
      <w:pPr>
        <w:pStyle w:val="10"/>
      </w:pPr>
      <w:r>
        <w:rPr>
          <w:rFonts w:hint="eastAsia"/>
        </w:rPr>
        <w:lastRenderedPageBreak/>
        <w:t>XML映射文件</w:t>
      </w:r>
      <w:bookmarkEnd w:id="8"/>
    </w:p>
    <w:p w:rsidR="00E614D6" w:rsidRDefault="00E614D6" w:rsidP="007E5CF1">
      <w:pPr>
        <w:pStyle w:val="20"/>
      </w:pPr>
      <w:bookmarkStart w:id="10" w:name="_Toc16605000"/>
      <w:r>
        <w:rPr>
          <w:rFonts w:hint="eastAsia"/>
        </w:rPr>
        <w:t>结果映射</w:t>
      </w:r>
      <w:bookmarkEnd w:id="10"/>
    </w:p>
    <w:p w:rsidR="00E614D6" w:rsidRDefault="00E614D6" w:rsidP="00E614D6">
      <w:pPr>
        <w:pStyle w:val="30"/>
      </w:pPr>
      <w:bookmarkStart w:id="11" w:name="_Toc16605001"/>
      <w:r>
        <w:rPr>
          <w:rFonts w:hint="eastAsia"/>
        </w:rPr>
        <w:t>关联映射 association</w:t>
      </w:r>
      <w:bookmarkEnd w:id="11"/>
    </w:p>
    <w:p w:rsidR="00E614D6" w:rsidRDefault="00E614D6" w:rsidP="00E614D6"/>
    <w:p w:rsidR="00E614D6" w:rsidRDefault="00E614D6" w:rsidP="00E614D6">
      <w:r>
        <w:rPr>
          <w:rFonts w:hint="eastAsia"/>
        </w:rPr>
        <w:t>1.二次查询</w:t>
      </w:r>
    </w:p>
    <w:p w:rsidR="00E614D6" w:rsidRDefault="00E614D6" w:rsidP="00E614D6">
      <w:r>
        <w:rPr>
          <w:rFonts w:hint="eastAsia"/>
        </w:rPr>
        <w:t>即我们先搜索博客，然后使用额外的sql语句来搜索作者。然后由mybatis将两个语句的结果映射到同一个实体：</w:t>
      </w:r>
    </w:p>
    <w:p w:rsidR="00E614D6" w:rsidRPr="00682064" w:rsidRDefault="00E614D6" w:rsidP="00E614D6">
      <w:pPr>
        <w:pStyle w:val="aff0"/>
        <w:framePr w:wrap="around"/>
        <w:rPr>
          <w:color w:val="000000"/>
        </w:rPr>
      </w:pPr>
      <w:r w:rsidRPr="00682064">
        <w:rPr>
          <w:color w:val="000088"/>
        </w:rPr>
        <w:t>&lt;resultMap</w:t>
      </w:r>
      <w:r w:rsidRPr="00682064">
        <w:rPr>
          <w:color w:val="000000"/>
        </w:rPr>
        <w:t xml:space="preserve"> </w:t>
      </w:r>
      <w:r w:rsidRPr="00682064">
        <w:rPr>
          <w:color w:val="660066"/>
        </w:rPr>
        <w:t>id</w:t>
      </w:r>
      <w:r w:rsidRPr="00682064">
        <w:rPr>
          <w:color w:val="666600"/>
        </w:rPr>
        <w:t>=</w:t>
      </w:r>
      <w:r w:rsidRPr="00682064">
        <w:t>"blogResult"</w:t>
      </w:r>
      <w:r w:rsidRPr="00682064">
        <w:rPr>
          <w:color w:val="000000"/>
        </w:rPr>
        <w:t xml:space="preserve"> </w:t>
      </w:r>
      <w:r w:rsidRPr="00682064">
        <w:rPr>
          <w:color w:val="660066"/>
        </w:rPr>
        <w:t>type</w:t>
      </w:r>
      <w:r w:rsidRPr="00682064">
        <w:rPr>
          <w:color w:val="666600"/>
        </w:rPr>
        <w:t>=</w:t>
      </w:r>
      <w:r w:rsidRPr="00682064">
        <w:t>"Blog"</w:t>
      </w:r>
      <w:r w:rsidRPr="00682064">
        <w:rPr>
          <w:color w:val="000088"/>
        </w:rPr>
        <w:t>&gt;</w:t>
      </w:r>
    </w:p>
    <w:p w:rsidR="00E614D6" w:rsidRPr="00682064" w:rsidRDefault="00E614D6" w:rsidP="00E614D6">
      <w:pPr>
        <w:pStyle w:val="aff0"/>
        <w:framePr w:wrap="around"/>
        <w:rPr>
          <w:color w:val="000000"/>
        </w:rPr>
      </w:pPr>
      <w:r w:rsidRPr="00682064">
        <w:rPr>
          <w:color w:val="000000"/>
        </w:rPr>
        <w:t xml:space="preserve">  </w:t>
      </w:r>
      <w:r w:rsidRPr="00682064">
        <w:rPr>
          <w:color w:val="000088"/>
        </w:rPr>
        <w:t>&lt;association</w:t>
      </w:r>
      <w:r w:rsidRPr="00682064">
        <w:rPr>
          <w:color w:val="000000"/>
        </w:rPr>
        <w:t xml:space="preserve"> </w:t>
      </w:r>
      <w:r w:rsidRPr="00682064">
        <w:rPr>
          <w:color w:val="660066"/>
        </w:rPr>
        <w:t>property</w:t>
      </w:r>
      <w:r w:rsidRPr="00682064">
        <w:rPr>
          <w:color w:val="666600"/>
        </w:rPr>
        <w:t>=</w:t>
      </w:r>
      <w:r w:rsidRPr="00682064">
        <w:t>"author"</w:t>
      </w:r>
      <w:r w:rsidRPr="00682064">
        <w:rPr>
          <w:color w:val="000000"/>
        </w:rPr>
        <w:t xml:space="preserve"> </w:t>
      </w:r>
      <w:r w:rsidRPr="00682064">
        <w:rPr>
          <w:color w:val="660066"/>
        </w:rPr>
        <w:t>column</w:t>
      </w:r>
      <w:r w:rsidRPr="00682064">
        <w:rPr>
          <w:color w:val="666600"/>
        </w:rPr>
        <w:t>=</w:t>
      </w:r>
      <w:r w:rsidRPr="00682064">
        <w:t>"author_id"</w:t>
      </w:r>
      <w:r w:rsidRPr="00682064">
        <w:rPr>
          <w:color w:val="000000"/>
        </w:rPr>
        <w:t xml:space="preserve"> </w:t>
      </w:r>
      <w:r w:rsidRPr="00682064">
        <w:rPr>
          <w:color w:val="660066"/>
        </w:rPr>
        <w:t>javaType</w:t>
      </w:r>
      <w:r w:rsidRPr="00682064">
        <w:rPr>
          <w:color w:val="666600"/>
        </w:rPr>
        <w:t>=</w:t>
      </w:r>
      <w:r w:rsidRPr="00682064">
        <w:t>"Author"</w:t>
      </w:r>
      <w:r w:rsidRPr="00682064">
        <w:rPr>
          <w:color w:val="000000"/>
        </w:rPr>
        <w:t xml:space="preserve"> </w:t>
      </w:r>
      <w:r w:rsidRPr="00682064">
        <w:rPr>
          <w:color w:val="660066"/>
        </w:rPr>
        <w:t>select</w:t>
      </w:r>
      <w:r w:rsidRPr="00682064">
        <w:rPr>
          <w:color w:val="666600"/>
        </w:rPr>
        <w:t>=</w:t>
      </w:r>
      <w:r w:rsidRPr="00682064">
        <w:t>"selectAuthor"</w:t>
      </w:r>
      <w:r w:rsidRPr="00682064">
        <w:rPr>
          <w:color w:val="000088"/>
        </w:rPr>
        <w:t>/&gt;</w:t>
      </w:r>
    </w:p>
    <w:p w:rsidR="00E614D6" w:rsidRPr="00682064" w:rsidRDefault="00E614D6" w:rsidP="00E614D6">
      <w:pPr>
        <w:pStyle w:val="aff0"/>
        <w:framePr w:wrap="around"/>
        <w:rPr>
          <w:color w:val="000000"/>
        </w:rPr>
      </w:pPr>
      <w:r w:rsidRPr="00682064">
        <w:rPr>
          <w:color w:val="000088"/>
        </w:rPr>
        <w:t>&lt;/resultMap&gt;</w:t>
      </w:r>
    </w:p>
    <w:p w:rsidR="00E614D6" w:rsidRPr="00682064" w:rsidRDefault="00E614D6" w:rsidP="00E614D6">
      <w:pPr>
        <w:pStyle w:val="aff0"/>
        <w:framePr w:wrap="around"/>
        <w:rPr>
          <w:color w:val="000000"/>
        </w:rPr>
      </w:pPr>
    </w:p>
    <w:p w:rsidR="00E614D6" w:rsidRPr="00682064" w:rsidRDefault="00E614D6" w:rsidP="00E614D6">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"selectBlog"</w:t>
      </w:r>
      <w:r w:rsidRPr="00682064">
        <w:rPr>
          <w:color w:val="000000"/>
        </w:rPr>
        <w:t xml:space="preserve"> </w:t>
      </w:r>
      <w:r w:rsidRPr="00682064">
        <w:rPr>
          <w:color w:val="660066"/>
        </w:rPr>
        <w:t>resultMap</w:t>
      </w:r>
      <w:r w:rsidRPr="00682064">
        <w:rPr>
          <w:color w:val="666600"/>
        </w:rPr>
        <w:t>=</w:t>
      </w:r>
      <w:r w:rsidRPr="00682064">
        <w:t>"blogResult"</w:t>
      </w:r>
      <w:r w:rsidRPr="00682064">
        <w:rPr>
          <w:color w:val="000088"/>
        </w:rPr>
        <w:t>&gt;</w:t>
      </w:r>
    </w:p>
    <w:p w:rsidR="00E614D6" w:rsidRPr="00682064" w:rsidRDefault="00E614D6" w:rsidP="00E614D6">
      <w:pPr>
        <w:pStyle w:val="aff0"/>
        <w:framePr w:wrap="around"/>
        <w:rPr>
          <w:color w:val="000000"/>
        </w:rPr>
      </w:pPr>
      <w:r w:rsidRPr="00682064">
        <w:rPr>
          <w:color w:val="000000"/>
        </w:rPr>
        <w:t xml:space="preserve">  SELECT * FROM BLOG WHERE ID = #{id}</w:t>
      </w:r>
    </w:p>
    <w:p w:rsidR="00E614D6" w:rsidRPr="00682064" w:rsidRDefault="00E614D6" w:rsidP="00E614D6">
      <w:pPr>
        <w:pStyle w:val="aff0"/>
        <w:framePr w:wrap="around"/>
        <w:rPr>
          <w:color w:val="000000"/>
        </w:rPr>
      </w:pPr>
      <w:r w:rsidRPr="00682064">
        <w:rPr>
          <w:color w:val="000088"/>
        </w:rPr>
        <w:t>&lt;/select&gt;</w:t>
      </w:r>
    </w:p>
    <w:p w:rsidR="00E614D6" w:rsidRPr="00682064" w:rsidRDefault="00E614D6" w:rsidP="00E614D6">
      <w:pPr>
        <w:pStyle w:val="aff0"/>
        <w:framePr w:wrap="around"/>
        <w:rPr>
          <w:color w:val="000000"/>
        </w:rPr>
      </w:pPr>
    </w:p>
    <w:p w:rsidR="00E614D6" w:rsidRPr="00682064" w:rsidRDefault="00E614D6" w:rsidP="00E614D6">
      <w:pPr>
        <w:pStyle w:val="aff0"/>
        <w:framePr w:wrap="around"/>
        <w:rPr>
          <w:color w:val="000000"/>
        </w:rPr>
      </w:pPr>
      <w:r w:rsidRPr="00682064">
        <w:rPr>
          <w:color w:val="000088"/>
        </w:rPr>
        <w:t>&lt;select</w:t>
      </w:r>
      <w:r w:rsidRPr="00682064">
        <w:rPr>
          <w:color w:val="000000"/>
        </w:rPr>
        <w:t xml:space="preserve"> </w:t>
      </w:r>
      <w:r w:rsidRPr="00682064">
        <w:rPr>
          <w:color w:val="660066"/>
        </w:rPr>
        <w:t>id</w:t>
      </w:r>
      <w:r w:rsidRPr="00682064">
        <w:rPr>
          <w:color w:val="666600"/>
        </w:rPr>
        <w:t>=</w:t>
      </w:r>
      <w:r w:rsidRPr="00682064">
        <w:t>"selectAuthor"</w:t>
      </w:r>
      <w:r w:rsidRPr="00682064">
        <w:rPr>
          <w:color w:val="000000"/>
        </w:rPr>
        <w:t xml:space="preserve"> </w:t>
      </w:r>
      <w:r w:rsidRPr="00682064">
        <w:rPr>
          <w:color w:val="660066"/>
        </w:rPr>
        <w:t>resultType</w:t>
      </w:r>
      <w:r w:rsidRPr="00682064">
        <w:rPr>
          <w:color w:val="666600"/>
        </w:rPr>
        <w:t>=</w:t>
      </w:r>
      <w:r w:rsidRPr="00682064">
        <w:t>"Author"</w:t>
      </w:r>
      <w:r w:rsidRPr="00682064">
        <w:rPr>
          <w:color w:val="000088"/>
        </w:rPr>
        <w:t>&gt;</w:t>
      </w:r>
    </w:p>
    <w:p w:rsidR="00E614D6" w:rsidRPr="00682064" w:rsidRDefault="00E614D6" w:rsidP="00E614D6">
      <w:pPr>
        <w:pStyle w:val="aff0"/>
        <w:framePr w:wrap="around"/>
        <w:rPr>
          <w:color w:val="000000"/>
        </w:rPr>
      </w:pPr>
      <w:r w:rsidRPr="00682064">
        <w:rPr>
          <w:color w:val="000000"/>
        </w:rPr>
        <w:t xml:space="preserve">  SELECT * FROM AUTHOR WHERE ID = #{id}</w:t>
      </w:r>
    </w:p>
    <w:p w:rsidR="00E614D6" w:rsidRPr="00682064" w:rsidRDefault="00E614D6" w:rsidP="00E614D6">
      <w:pPr>
        <w:pStyle w:val="aff0"/>
        <w:framePr w:wrap="around"/>
        <w:rPr>
          <w:color w:val="333333"/>
        </w:rPr>
      </w:pPr>
      <w:r w:rsidRPr="00682064">
        <w:rPr>
          <w:color w:val="000088"/>
        </w:rPr>
        <w:t>&lt;/select&gt;</w:t>
      </w:r>
    </w:p>
    <w:p w:rsidR="00E614D6" w:rsidRDefault="00E614D6" w:rsidP="00E614D6">
      <w:r>
        <w:rPr>
          <w:rFonts w:hint="eastAsia"/>
        </w:rPr>
        <w:t>映射文件中配置了两个查询语句：selectAuthor和select</w:t>
      </w:r>
      <w:r>
        <w:t>Blog</w:t>
      </w:r>
      <w:r>
        <w:rPr>
          <w:rFonts w:hint="eastAsia"/>
        </w:rPr>
        <w:t>，在Blog的映射中，使用association元素的 select</w:t>
      </w:r>
      <w:r>
        <w:t xml:space="preserve"> </w:t>
      </w:r>
      <w:r>
        <w:rPr>
          <w:rFonts w:hint="eastAsia"/>
        </w:rPr>
        <w:t>属性指定了Blog的author属性需要使用额外的查询语句selectAuthor来映射。</w:t>
      </w:r>
      <w:r w:rsidRPr="00682064">
        <w:t>selectAuthor</w:t>
      </w:r>
      <w:r>
        <w:rPr>
          <w:rFonts w:hint="eastAsia"/>
        </w:rPr>
        <w:t>语句在查询时，会使用</w:t>
      </w:r>
      <w:r w:rsidRPr="000E4DE8">
        <w:t>column</w:t>
      </w:r>
      <w:r w:rsidRPr="000E4DE8">
        <w:rPr>
          <w:rFonts w:hint="eastAsia"/>
        </w:rPr>
        <w:t>中配置的</w:t>
      </w:r>
      <w:r>
        <w:rPr>
          <w:rFonts w:hint="eastAsia"/>
        </w:rPr>
        <w:t>列明来提取查询参数，如果有多个主键可以在column中配置多个列。</w:t>
      </w:r>
    </w:p>
    <w:p w:rsidR="00E614D6" w:rsidRDefault="00E614D6" w:rsidP="00E614D6">
      <w:r>
        <w:rPr>
          <w:rFonts w:hint="eastAsia"/>
        </w:rPr>
        <w:t>除此之外还可以配置fetch</w:t>
      </w:r>
      <w:r>
        <w:t>Type</w:t>
      </w:r>
      <w:r>
        <w:rPr>
          <w:rFonts w:hint="eastAsia"/>
        </w:rPr>
        <w:t>，来设定是否需要延迟加载。</w:t>
      </w:r>
    </w:p>
    <w:p w:rsidR="00E614D6" w:rsidRDefault="00E614D6" w:rsidP="00E614D6"/>
    <w:p w:rsidR="00E614D6" w:rsidRDefault="00E614D6" w:rsidP="00E614D6">
      <w:r>
        <w:rPr>
          <w:rFonts w:hint="eastAsia"/>
        </w:rPr>
        <w:t>2.关联查询</w:t>
      </w:r>
    </w:p>
    <w:p w:rsidR="00E614D6" w:rsidRDefault="00E614D6" w:rsidP="00E614D6">
      <w:r>
        <w:rPr>
          <w:rFonts w:hint="eastAsia"/>
        </w:rPr>
        <w:t>我们在搜索时，使用关联查询将Blog表和Author表的字段全部搜索出来，然后指定其中的一些字段映射到Blog实体，一些字段映射到Author实体。</w:t>
      </w:r>
    </w:p>
    <w:p w:rsidR="00E614D6" w:rsidRPr="003E26BA" w:rsidRDefault="00E614D6" w:rsidP="00E614D6">
      <w:pPr>
        <w:pStyle w:val="aff0"/>
        <w:framePr w:wrap="around"/>
        <w:rPr>
          <w:color w:val="000000"/>
        </w:rPr>
      </w:pPr>
      <w:r w:rsidRPr="003E26BA">
        <w:rPr>
          <w:color w:val="000088"/>
        </w:rPr>
        <w:lastRenderedPageBreak/>
        <w:t>&lt;select</w:t>
      </w:r>
      <w:r w:rsidRPr="003E26BA">
        <w:rPr>
          <w:color w:val="000000"/>
        </w:rPr>
        <w:t xml:space="preserve"> </w:t>
      </w:r>
      <w:r w:rsidRPr="003E26BA">
        <w:rPr>
          <w:color w:val="660066"/>
        </w:rPr>
        <w:t>id</w:t>
      </w:r>
      <w:r w:rsidRPr="003E26BA">
        <w:rPr>
          <w:color w:val="666600"/>
        </w:rPr>
        <w:t>=</w:t>
      </w:r>
      <w:r w:rsidRPr="003E26BA">
        <w:t>"selectBlog"</w:t>
      </w:r>
      <w:r w:rsidRPr="003E26BA">
        <w:rPr>
          <w:color w:val="000000"/>
        </w:rPr>
        <w:t xml:space="preserve"> </w:t>
      </w:r>
      <w:r w:rsidRPr="003E26BA">
        <w:rPr>
          <w:color w:val="660066"/>
        </w:rPr>
        <w:t>resultMap</w:t>
      </w:r>
      <w:r w:rsidRPr="003E26BA">
        <w:rPr>
          <w:color w:val="666600"/>
        </w:rPr>
        <w:t>=</w:t>
      </w:r>
      <w:r w:rsidRPr="003E26BA">
        <w:t>"blogResult"</w:t>
      </w:r>
      <w:r w:rsidRPr="003E26BA">
        <w:rPr>
          <w:color w:val="000088"/>
        </w:rPr>
        <w:t>&gt;</w:t>
      </w:r>
    </w:p>
    <w:p w:rsidR="00E614D6" w:rsidRPr="003E26BA" w:rsidRDefault="00E614D6" w:rsidP="00E614D6">
      <w:pPr>
        <w:pStyle w:val="aff0"/>
        <w:framePr w:wrap="around"/>
        <w:rPr>
          <w:color w:val="000000"/>
        </w:rPr>
      </w:pPr>
      <w:r w:rsidRPr="003E26BA">
        <w:rPr>
          <w:color w:val="000000"/>
        </w:rPr>
        <w:t xml:space="preserve">  select</w:t>
      </w:r>
    </w:p>
    <w:p w:rsidR="00E614D6" w:rsidRPr="003E26BA" w:rsidRDefault="00E614D6" w:rsidP="00E614D6">
      <w:pPr>
        <w:pStyle w:val="aff0"/>
        <w:framePr w:wrap="around"/>
        <w:rPr>
          <w:color w:val="000000"/>
        </w:rPr>
      </w:pPr>
      <w:r w:rsidRPr="003E26BA">
        <w:rPr>
          <w:color w:val="000000"/>
        </w:rPr>
        <w:t xml:space="preserve">    B.id            as blog_id,</w:t>
      </w:r>
    </w:p>
    <w:p w:rsidR="00E614D6" w:rsidRPr="003E26BA" w:rsidRDefault="00E614D6" w:rsidP="00E614D6">
      <w:pPr>
        <w:pStyle w:val="aff0"/>
        <w:framePr w:wrap="around"/>
        <w:rPr>
          <w:color w:val="000000"/>
        </w:rPr>
      </w:pPr>
      <w:r w:rsidRPr="003E26BA">
        <w:rPr>
          <w:color w:val="000000"/>
        </w:rPr>
        <w:t xml:space="preserve">    B.title         as blog_title,</w:t>
      </w:r>
    </w:p>
    <w:p w:rsidR="00E614D6" w:rsidRPr="003E26BA" w:rsidRDefault="00E614D6" w:rsidP="00E614D6">
      <w:pPr>
        <w:pStyle w:val="aff0"/>
        <w:framePr w:wrap="around"/>
        <w:rPr>
          <w:color w:val="000000"/>
        </w:rPr>
      </w:pPr>
      <w:r w:rsidRPr="003E26BA">
        <w:rPr>
          <w:color w:val="000000"/>
        </w:rPr>
        <w:t xml:space="preserve">    B.author_id     as blog_author_id,</w:t>
      </w:r>
    </w:p>
    <w:p w:rsidR="00E614D6" w:rsidRPr="003E26BA" w:rsidRDefault="00E614D6" w:rsidP="00E614D6">
      <w:pPr>
        <w:pStyle w:val="aff0"/>
        <w:framePr w:wrap="around"/>
        <w:rPr>
          <w:color w:val="000000"/>
        </w:rPr>
      </w:pPr>
      <w:r w:rsidRPr="003E26BA">
        <w:rPr>
          <w:color w:val="000000"/>
        </w:rPr>
        <w:t xml:space="preserve">    A.id           </w:t>
      </w:r>
      <w:r>
        <w:rPr>
          <w:color w:val="000000"/>
        </w:rPr>
        <w:t xml:space="preserve"> </w:t>
      </w:r>
      <w:r w:rsidRPr="003E26BA">
        <w:rPr>
          <w:color w:val="000000"/>
        </w:rPr>
        <w:t xml:space="preserve"> as author_id,</w:t>
      </w:r>
    </w:p>
    <w:p w:rsidR="00E614D6" w:rsidRPr="003E26BA" w:rsidRDefault="00E614D6" w:rsidP="00E614D6">
      <w:pPr>
        <w:pStyle w:val="aff0"/>
        <w:framePr w:wrap="around"/>
        <w:rPr>
          <w:color w:val="000000"/>
        </w:rPr>
      </w:pPr>
      <w:r w:rsidRPr="003E26BA">
        <w:rPr>
          <w:color w:val="000000"/>
        </w:rPr>
        <w:t xml:space="preserve">    A.username      as author_username</w:t>
      </w:r>
    </w:p>
    <w:p w:rsidR="00E614D6" w:rsidRPr="003E26BA" w:rsidRDefault="00E614D6" w:rsidP="00E614D6">
      <w:pPr>
        <w:pStyle w:val="aff0"/>
        <w:framePr w:wrap="around"/>
        <w:rPr>
          <w:color w:val="000000"/>
        </w:rPr>
      </w:pPr>
      <w:r w:rsidRPr="003E26BA">
        <w:rPr>
          <w:color w:val="000000"/>
        </w:rPr>
        <w:t xml:space="preserve">  from Blog B left outer join Author A on B.author_id = A.id</w:t>
      </w:r>
    </w:p>
    <w:p w:rsidR="00E614D6" w:rsidRPr="003E26BA" w:rsidRDefault="00E614D6" w:rsidP="00E614D6">
      <w:pPr>
        <w:pStyle w:val="aff0"/>
        <w:framePr w:wrap="around"/>
        <w:rPr>
          <w:color w:val="000000"/>
        </w:rPr>
      </w:pPr>
      <w:r w:rsidRPr="003E26BA">
        <w:rPr>
          <w:color w:val="000000"/>
        </w:rPr>
        <w:t xml:space="preserve">  where B.id = #{id}</w:t>
      </w:r>
    </w:p>
    <w:p w:rsidR="00E614D6" w:rsidRDefault="00E614D6" w:rsidP="00E614D6">
      <w:pPr>
        <w:pStyle w:val="aff0"/>
        <w:framePr w:wrap="around"/>
        <w:rPr>
          <w:color w:val="000088"/>
        </w:rPr>
      </w:pPr>
      <w:r w:rsidRPr="003E26BA">
        <w:rPr>
          <w:color w:val="000088"/>
        </w:rPr>
        <w:t>&lt;/select&gt;</w:t>
      </w:r>
    </w:p>
    <w:p w:rsidR="00E614D6" w:rsidRPr="001C16E9" w:rsidRDefault="00E614D6" w:rsidP="00E614D6">
      <w:r>
        <w:rPr>
          <w:rFonts w:hint="eastAsia"/>
        </w:rPr>
        <w:t>我们可以使用如下的resultMap来映射实体：</w:t>
      </w:r>
    </w:p>
    <w:p w:rsidR="00E614D6" w:rsidRPr="009225EE" w:rsidRDefault="00E614D6" w:rsidP="00E614D6">
      <w:pPr>
        <w:pStyle w:val="aff0"/>
        <w:framePr w:wrap="around"/>
        <w:rPr>
          <w:color w:val="000000"/>
        </w:rPr>
      </w:pPr>
      <w:r w:rsidRPr="009225EE">
        <w:rPr>
          <w:color w:val="000088"/>
        </w:rPr>
        <w:t>&lt;resultMap</w:t>
      </w:r>
      <w:r w:rsidRPr="009225EE">
        <w:rPr>
          <w:color w:val="000000"/>
        </w:rPr>
        <w:t xml:space="preserve"> </w:t>
      </w:r>
      <w:r w:rsidRPr="009225EE">
        <w:rPr>
          <w:color w:val="660066"/>
        </w:rPr>
        <w:t>id</w:t>
      </w:r>
      <w:r w:rsidRPr="009225EE">
        <w:rPr>
          <w:color w:val="666600"/>
        </w:rPr>
        <w:t>=</w:t>
      </w:r>
      <w:r w:rsidRPr="009225EE">
        <w:t>"blogResult"</w:t>
      </w:r>
      <w:r w:rsidRPr="009225EE">
        <w:rPr>
          <w:color w:val="000000"/>
        </w:rPr>
        <w:t xml:space="preserve"> </w:t>
      </w:r>
      <w:r w:rsidRPr="009225EE">
        <w:rPr>
          <w:color w:val="660066"/>
        </w:rPr>
        <w:t>type</w:t>
      </w:r>
      <w:r w:rsidRPr="009225EE">
        <w:rPr>
          <w:color w:val="666600"/>
        </w:rPr>
        <w:t>=</w:t>
      </w:r>
      <w:r w:rsidRPr="009225EE">
        <w:t>"Blog"</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&lt;id</w:t>
      </w:r>
      <w:r w:rsidRPr="009225EE">
        <w:rPr>
          <w:color w:val="000000"/>
        </w:rPr>
        <w:t xml:space="preserve"> </w:t>
      </w:r>
      <w:r w:rsidRPr="009225EE">
        <w:rPr>
          <w:color w:val="660066"/>
        </w:rPr>
        <w:t>property</w:t>
      </w:r>
      <w:r w:rsidRPr="009225EE">
        <w:rPr>
          <w:color w:val="666600"/>
        </w:rPr>
        <w:t>=</w:t>
      </w:r>
      <w:r w:rsidRPr="009225EE">
        <w:t>"id"</w:t>
      </w:r>
      <w:r w:rsidRPr="009225EE">
        <w:rPr>
          <w:color w:val="000000"/>
        </w:rPr>
        <w:t xml:space="preserve"> </w:t>
      </w:r>
      <w:r w:rsidRPr="009225EE">
        <w:rPr>
          <w:color w:val="660066"/>
        </w:rPr>
        <w:t>column</w:t>
      </w:r>
      <w:r w:rsidRPr="009225EE">
        <w:rPr>
          <w:color w:val="666600"/>
        </w:rPr>
        <w:t>=</w:t>
      </w:r>
      <w:r w:rsidRPr="009225EE">
        <w:t>"blog_id"</w:t>
      </w:r>
      <w:r w:rsidRPr="009225EE">
        <w:rPr>
          <w:color w:val="000000"/>
        </w:rPr>
        <w:t xml:space="preserve"> </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&lt;result</w:t>
      </w:r>
      <w:r w:rsidRPr="009225EE">
        <w:rPr>
          <w:color w:val="000000"/>
        </w:rPr>
        <w:t xml:space="preserve"> </w:t>
      </w:r>
      <w:r w:rsidRPr="009225EE">
        <w:rPr>
          <w:color w:val="660066"/>
        </w:rPr>
        <w:t>property</w:t>
      </w:r>
      <w:r w:rsidRPr="009225EE">
        <w:rPr>
          <w:color w:val="666600"/>
        </w:rPr>
        <w:t>=</w:t>
      </w:r>
      <w:r w:rsidRPr="009225EE">
        <w:t>"title"</w:t>
      </w:r>
      <w:r w:rsidRPr="009225EE">
        <w:rPr>
          <w:color w:val="000000"/>
        </w:rPr>
        <w:t xml:space="preserve"> </w:t>
      </w:r>
      <w:r w:rsidRPr="009225EE">
        <w:rPr>
          <w:color w:val="660066"/>
        </w:rPr>
        <w:t>column</w:t>
      </w:r>
      <w:r w:rsidRPr="009225EE">
        <w:rPr>
          <w:color w:val="666600"/>
        </w:rPr>
        <w:t>=</w:t>
      </w:r>
      <w:r w:rsidRPr="009225EE">
        <w:t>"blog_title"</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&lt;association</w:t>
      </w:r>
      <w:r w:rsidRPr="009225EE">
        <w:rPr>
          <w:color w:val="000000"/>
        </w:rPr>
        <w:t xml:space="preserve"> </w:t>
      </w:r>
      <w:r w:rsidRPr="009225EE">
        <w:rPr>
          <w:color w:val="660066"/>
        </w:rPr>
        <w:t>property</w:t>
      </w:r>
      <w:r w:rsidRPr="009225EE">
        <w:rPr>
          <w:color w:val="666600"/>
        </w:rPr>
        <w:t>=</w:t>
      </w:r>
      <w:r w:rsidRPr="009225EE">
        <w:t>"author"</w:t>
      </w:r>
      <w:r w:rsidRPr="009225EE">
        <w:rPr>
          <w:color w:val="000000"/>
        </w:rPr>
        <w:t xml:space="preserve"> </w:t>
      </w:r>
      <w:r w:rsidRPr="009225EE">
        <w:rPr>
          <w:color w:val="660066"/>
        </w:rPr>
        <w:t>resultMap</w:t>
      </w:r>
      <w:r w:rsidRPr="009225EE">
        <w:rPr>
          <w:color w:val="666600"/>
        </w:rPr>
        <w:t>=</w:t>
      </w:r>
      <w:r w:rsidRPr="009225EE">
        <w:t>"authorResult"</w:t>
      </w:r>
      <w:r w:rsidRPr="009225EE">
        <w:rPr>
          <w:color w:val="000088"/>
        </w:rPr>
        <w:t>/&gt;</w:t>
      </w:r>
    </w:p>
    <w:p w:rsidR="00E614D6" w:rsidRPr="009225EE" w:rsidRDefault="00E614D6" w:rsidP="00E614D6">
      <w:pPr>
        <w:pStyle w:val="aff0"/>
        <w:framePr w:wrap="around"/>
        <w:rPr>
          <w:color w:val="000000"/>
        </w:rPr>
      </w:pPr>
      <w:r w:rsidRPr="009225EE">
        <w:rPr>
          <w:color w:val="000088"/>
        </w:rPr>
        <w:t>&lt;/resultMap&gt;</w:t>
      </w:r>
    </w:p>
    <w:p w:rsidR="00E614D6" w:rsidRPr="009225EE" w:rsidRDefault="00E614D6" w:rsidP="00E614D6">
      <w:pPr>
        <w:pStyle w:val="aff0"/>
        <w:framePr w:wrap="around"/>
      </w:pPr>
    </w:p>
    <w:p w:rsidR="00E614D6" w:rsidRPr="009225EE" w:rsidRDefault="00E614D6" w:rsidP="00E614D6">
      <w:pPr>
        <w:pStyle w:val="aff0"/>
        <w:framePr w:wrap="around"/>
        <w:rPr>
          <w:color w:val="000000"/>
        </w:rPr>
      </w:pPr>
      <w:r w:rsidRPr="009225EE">
        <w:rPr>
          <w:color w:val="000088"/>
        </w:rPr>
        <w:t>&lt;resultMap</w:t>
      </w:r>
      <w:r w:rsidRPr="009225EE">
        <w:rPr>
          <w:color w:val="000000"/>
        </w:rPr>
        <w:t xml:space="preserve"> </w:t>
      </w:r>
      <w:r w:rsidRPr="009225EE">
        <w:rPr>
          <w:color w:val="660066"/>
        </w:rPr>
        <w:t>id</w:t>
      </w:r>
      <w:r w:rsidRPr="009225EE">
        <w:rPr>
          <w:color w:val="666600"/>
        </w:rPr>
        <w:t>=</w:t>
      </w:r>
      <w:r w:rsidRPr="009225EE">
        <w:t>"authorResult"</w:t>
      </w:r>
      <w:r w:rsidRPr="009225EE">
        <w:rPr>
          <w:color w:val="000000"/>
        </w:rPr>
        <w:t xml:space="preserve"> </w:t>
      </w:r>
      <w:r w:rsidRPr="009225EE">
        <w:rPr>
          <w:color w:val="660066"/>
        </w:rPr>
        <w:t>type</w:t>
      </w:r>
      <w:r w:rsidRPr="009225EE">
        <w:rPr>
          <w:color w:val="666600"/>
        </w:rPr>
        <w:t>=</w:t>
      </w:r>
      <w:r w:rsidRPr="009225EE">
        <w:t>"Author"</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&lt;id</w:t>
      </w:r>
      <w:r w:rsidRPr="009225EE">
        <w:rPr>
          <w:color w:val="000000"/>
        </w:rPr>
        <w:t xml:space="preserve"> </w:t>
      </w:r>
      <w:r w:rsidRPr="009225EE">
        <w:rPr>
          <w:color w:val="660066"/>
        </w:rPr>
        <w:t>property</w:t>
      </w:r>
      <w:r w:rsidRPr="009225EE">
        <w:rPr>
          <w:color w:val="666600"/>
        </w:rPr>
        <w:t>=</w:t>
      </w:r>
      <w:r w:rsidRPr="009225EE">
        <w:t>"id"</w:t>
      </w:r>
      <w:r w:rsidRPr="009225EE">
        <w:rPr>
          <w:color w:val="000000"/>
        </w:rPr>
        <w:t xml:space="preserve"> </w:t>
      </w:r>
      <w:r w:rsidRPr="009225EE">
        <w:rPr>
          <w:color w:val="660066"/>
        </w:rPr>
        <w:t>column</w:t>
      </w:r>
      <w:r w:rsidRPr="009225EE">
        <w:rPr>
          <w:color w:val="666600"/>
        </w:rPr>
        <w:t>=</w:t>
      </w:r>
      <w:r w:rsidRPr="009225EE">
        <w:t>"author_id"</w:t>
      </w:r>
      <w:r w:rsidRPr="009225EE">
        <w:rPr>
          <w:color w:val="000088"/>
        </w:rPr>
        <w:t>/&gt;</w:t>
      </w:r>
    </w:p>
    <w:p w:rsidR="00E614D6" w:rsidRPr="009225EE" w:rsidRDefault="00E614D6" w:rsidP="00E614D6">
      <w:pPr>
        <w:pStyle w:val="aff0"/>
        <w:framePr w:wrap="around"/>
        <w:rPr>
          <w:color w:val="000000"/>
        </w:rPr>
      </w:pPr>
      <w:r w:rsidRPr="009225EE">
        <w:rPr>
          <w:color w:val="000000"/>
        </w:rPr>
        <w:t xml:space="preserve">  </w:t>
      </w:r>
      <w:r w:rsidRPr="009225EE">
        <w:rPr>
          <w:color w:val="000088"/>
        </w:rPr>
        <w:t>&lt;result</w:t>
      </w:r>
      <w:r w:rsidRPr="009225EE">
        <w:rPr>
          <w:color w:val="000000"/>
        </w:rPr>
        <w:t xml:space="preserve"> </w:t>
      </w:r>
      <w:r w:rsidRPr="009225EE">
        <w:rPr>
          <w:color w:val="660066"/>
        </w:rPr>
        <w:t>property</w:t>
      </w:r>
      <w:r w:rsidRPr="009225EE">
        <w:rPr>
          <w:color w:val="666600"/>
        </w:rPr>
        <w:t>=</w:t>
      </w:r>
      <w:r w:rsidRPr="009225EE">
        <w:t>"username"</w:t>
      </w:r>
      <w:r w:rsidRPr="009225EE">
        <w:rPr>
          <w:color w:val="000000"/>
        </w:rPr>
        <w:t xml:space="preserve"> </w:t>
      </w:r>
      <w:r w:rsidRPr="009225EE">
        <w:rPr>
          <w:color w:val="660066"/>
        </w:rPr>
        <w:t>column</w:t>
      </w:r>
      <w:r w:rsidRPr="009225EE">
        <w:rPr>
          <w:color w:val="666600"/>
        </w:rPr>
        <w:t>=</w:t>
      </w:r>
      <w:r w:rsidRPr="009225EE">
        <w:t>"author_username"</w:t>
      </w:r>
      <w:r w:rsidRPr="009225EE">
        <w:rPr>
          <w:color w:val="000088"/>
        </w:rPr>
        <w:t>/&gt;</w:t>
      </w:r>
    </w:p>
    <w:p w:rsidR="00E614D6" w:rsidRPr="009225EE" w:rsidRDefault="00E614D6" w:rsidP="00E614D6">
      <w:pPr>
        <w:pStyle w:val="aff0"/>
        <w:framePr w:wrap="around"/>
        <w:rPr>
          <w:color w:val="333333"/>
        </w:rPr>
      </w:pPr>
      <w:r w:rsidRPr="009225EE">
        <w:rPr>
          <w:color w:val="000088"/>
        </w:rPr>
        <w:t>&lt;/resultMap&gt;</w:t>
      </w:r>
    </w:p>
    <w:p w:rsidR="00E614D6" w:rsidRDefault="00E614D6" w:rsidP="00E614D6">
      <w:r>
        <w:rPr>
          <w:rFonts w:hint="eastAsia"/>
        </w:rPr>
        <w:t>这里创建了两个映射，其中映射blog</w:t>
      </w:r>
      <w:r>
        <w:t>Result</w:t>
      </w:r>
      <w:r>
        <w:rPr>
          <w:rFonts w:hint="eastAsia"/>
        </w:rPr>
        <w:t>引用了映射</w:t>
      </w:r>
      <w:r>
        <w:t>authorR</w:t>
      </w:r>
      <w:r>
        <w:rPr>
          <w:rFonts w:hint="eastAsia"/>
        </w:rPr>
        <w:t>esult，也可以使用映射直接在</w:t>
      </w:r>
      <w:r>
        <w:t>blogResult</w:t>
      </w:r>
      <w:r>
        <w:rPr>
          <w:rFonts w:hint="eastAsia"/>
        </w:rPr>
        <w:t>中配置Author的映射。</w:t>
      </w:r>
    </w:p>
    <w:p w:rsidR="00E614D6" w:rsidRDefault="00E614D6" w:rsidP="00E614D6"/>
    <w:p w:rsidR="00E614D6" w:rsidRDefault="00E614D6" w:rsidP="00E614D6">
      <w:r>
        <w:rPr>
          <w:rFonts w:hint="eastAsia"/>
        </w:rPr>
        <w:t>3.关联的多结果集</w:t>
      </w:r>
    </w:p>
    <w:p w:rsidR="00E614D6" w:rsidRDefault="00E614D6" w:rsidP="00E614D6">
      <w:r>
        <w:rPr>
          <w:rFonts w:hint="eastAsia"/>
        </w:rPr>
        <w:t>某些数据库允许一次性执行多个语句，并返回多个结果集，mybatis可以同时映射多个结果集。</w:t>
      </w:r>
    </w:p>
    <w:p w:rsidR="00E614D6" w:rsidRDefault="00E614D6" w:rsidP="00E614D6">
      <w:pPr>
        <w:pStyle w:val="aff0"/>
        <w:framePr w:wrap="around"/>
        <w:rPr>
          <w:color w:val="000000"/>
        </w:rPr>
      </w:pPr>
      <w:r w:rsidRPr="00F50CBC">
        <w:rPr>
          <w:color w:val="000088"/>
        </w:rPr>
        <w:t>&lt;select</w:t>
      </w:r>
      <w:r w:rsidRPr="00F50CBC">
        <w:rPr>
          <w:color w:val="000000"/>
        </w:rPr>
        <w:t xml:space="preserve"> </w:t>
      </w:r>
      <w:r w:rsidRPr="00F50CBC">
        <w:rPr>
          <w:color w:val="660066"/>
        </w:rPr>
        <w:t>id</w:t>
      </w:r>
      <w:r w:rsidRPr="00F50CBC">
        <w:rPr>
          <w:color w:val="666600"/>
        </w:rPr>
        <w:t>=</w:t>
      </w:r>
      <w:r w:rsidRPr="00F50CBC">
        <w:t>"selectBlog"</w:t>
      </w:r>
      <w:r w:rsidRPr="00F50CBC">
        <w:rPr>
          <w:color w:val="000000"/>
        </w:rPr>
        <w:t xml:space="preserve"> </w:t>
      </w:r>
      <w:r w:rsidRPr="00F50CBC">
        <w:rPr>
          <w:color w:val="660066"/>
        </w:rPr>
        <w:t>resultSets</w:t>
      </w:r>
      <w:r w:rsidRPr="00F50CBC">
        <w:rPr>
          <w:color w:val="666600"/>
        </w:rPr>
        <w:t>=</w:t>
      </w:r>
      <w:r w:rsidRPr="00F50CBC">
        <w:t>"blogs,authors"</w:t>
      </w:r>
      <w:r w:rsidRPr="00F50CBC">
        <w:rPr>
          <w:color w:val="000000"/>
        </w:rPr>
        <w:t xml:space="preserve"> </w:t>
      </w:r>
    </w:p>
    <w:p w:rsidR="00E614D6" w:rsidRPr="00F50CBC" w:rsidRDefault="00E614D6" w:rsidP="00E614D6">
      <w:pPr>
        <w:pStyle w:val="aff0"/>
        <w:framePr w:wrap="around"/>
        <w:ind w:firstLineChars="500" w:firstLine="1000"/>
        <w:rPr>
          <w:color w:val="000000"/>
        </w:rPr>
      </w:pPr>
      <w:r w:rsidRPr="00F50CBC">
        <w:rPr>
          <w:color w:val="660066"/>
        </w:rPr>
        <w:t>resultMap</w:t>
      </w:r>
      <w:r w:rsidRPr="00F50CBC">
        <w:rPr>
          <w:color w:val="666600"/>
        </w:rPr>
        <w:t>=</w:t>
      </w:r>
      <w:r w:rsidRPr="00F50CBC">
        <w:t>"blogResult"</w:t>
      </w:r>
      <w:r w:rsidRPr="00F50CBC">
        <w:rPr>
          <w:color w:val="000000"/>
        </w:rPr>
        <w:t xml:space="preserve"> </w:t>
      </w:r>
      <w:r w:rsidRPr="00F50CBC">
        <w:rPr>
          <w:color w:val="660066"/>
        </w:rPr>
        <w:t>statementType</w:t>
      </w:r>
      <w:r w:rsidRPr="00F50CBC">
        <w:rPr>
          <w:color w:val="666600"/>
        </w:rPr>
        <w:t>=</w:t>
      </w:r>
      <w:r w:rsidRPr="00F50CBC">
        <w:t>"CALLABLE"</w:t>
      </w:r>
      <w:r w:rsidRPr="00F50CBC">
        <w:rPr>
          <w:color w:val="000088"/>
        </w:rPr>
        <w:t>&gt;</w:t>
      </w:r>
    </w:p>
    <w:p w:rsidR="00E614D6" w:rsidRPr="00F50CBC" w:rsidRDefault="00E614D6" w:rsidP="00E614D6">
      <w:pPr>
        <w:pStyle w:val="aff0"/>
        <w:framePr w:wrap="around"/>
        <w:rPr>
          <w:color w:val="000000"/>
        </w:rPr>
      </w:pPr>
      <w:r w:rsidRPr="00F50CBC">
        <w:rPr>
          <w:color w:val="000000"/>
        </w:rPr>
        <w:t xml:space="preserve">  {call getBlogsAndAuthors(#{id,jdbcType=INTEGER,mode=IN})}</w:t>
      </w:r>
    </w:p>
    <w:p w:rsidR="00E614D6" w:rsidRPr="00F50CBC" w:rsidRDefault="00E614D6" w:rsidP="00E614D6">
      <w:pPr>
        <w:pStyle w:val="aff0"/>
        <w:framePr w:wrap="around"/>
        <w:rPr>
          <w:color w:val="333333"/>
        </w:rPr>
      </w:pPr>
      <w:r w:rsidRPr="00F50CBC">
        <w:rPr>
          <w:color w:val="000088"/>
        </w:rPr>
        <w:t>&lt;/select&gt;</w:t>
      </w:r>
    </w:p>
    <w:p w:rsidR="00E614D6" w:rsidRDefault="00E614D6" w:rsidP="00E614D6">
      <w:r>
        <w:rPr>
          <w:rFonts w:hint="eastAsia"/>
        </w:rPr>
        <w:t>我们调用一个存储过程，同时返回两个结果集，然后使用result</w:t>
      </w:r>
      <w:r>
        <w:t>Set</w:t>
      </w:r>
      <w:r>
        <w:rPr>
          <w:rFonts w:hint="eastAsia"/>
        </w:rPr>
        <w:t>属性来映射。</w:t>
      </w:r>
    </w:p>
    <w:p w:rsidR="00E614D6" w:rsidRPr="00E42D7F" w:rsidRDefault="00E614D6" w:rsidP="00E614D6">
      <w:pPr>
        <w:pStyle w:val="aff0"/>
        <w:framePr w:wrap="around"/>
        <w:rPr>
          <w:color w:val="000000"/>
        </w:rPr>
      </w:pPr>
      <w:r w:rsidRPr="00E42D7F">
        <w:rPr>
          <w:color w:val="000088"/>
        </w:rPr>
        <w:t>&lt;resultMap</w:t>
      </w:r>
      <w:r w:rsidRPr="00E42D7F">
        <w:rPr>
          <w:color w:val="000000"/>
        </w:rPr>
        <w:t xml:space="preserve"> </w:t>
      </w:r>
      <w:r w:rsidRPr="00E42D7F">
        <w:rPr>
          <w:color w:val="660066"/>
        </w:rPr>
        <w:t>id</w:t>
      </w:r>
      <w:r w:rsidRPr="00E42D7F">
        <w:rPr>
          <w:color w:val="666600"/>
        </w:rPr>
        <w:t>=</w:t>
      </w:r>
      <w:r w:rsidRPr="00E42D7F">
        <w:t>"blogResult"</w:t>
      </w:r>
      <w:r w:rsidRPr="00E42D7F">
        <w:rPr>
          <w:color w:val="000000"/>
        </w:rPr>
        <w:t xml:space="preserve"> </w:t>
      </w:r>
      <w:r w:rsidRPr="00E42D7F">
        <w:rPr>
          <w:color w:val="660066"/>
        </w:rPr>
        <w:t>type</w:t>
      </w:r>
      <w:r w:rsidRPr="00E42D7F">
        <w:rPr>
          <w:color w:val="666600"/>
        </w:rPr>
        <w:t>=</w:t>
      </w:r>
      <w:r w:rsidRPr="00E42D7F">
        <w:t>"Blog"</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&lt;id</w:t>
      </w:r>
      <w:r w:rsidRPr="00E42D7F">
        <w:rPr>
          <w:color w:val="000000"/>
        </w:rPr>
        <w:t xml:space="preserve"> </w:t>
      </w:r>
      <w:r w:rsidRPr="00E42D7F">
        <w:rPr>
          <w:color w:val="660066"/>
        </w:rPr>
        <w:t>property</w:t>
      </w:r>
      <w:r w:rsidRPr="00E42D7F">
        <w:rPr>
          <w:color w:val="666600"/>
        </w:rPr>
        <w:t>=</w:t>
      </w:r>
      <w:r w:rsidRPr="00E42D7F">
        <w:t>"id"</w:t>
      </w:r>
      <w:r w:rsidRPr="00E42D7F">
        <w:rPr>
          <w:color w:val="000000"/>
        </w:rPr>
        <w:t xml:space="preserve"> </w:t>
      </w:r>
      <w:r w:rsidRPr="00E42D7F">
        <w:rPr>
          <w:color w:val="660066"/>
        </w:rPr>
        <w:t>column</w:t>
      </w:r>
      <w:r w:rsidRPr="00E42D7F">
        <w:rPr>
          <w:color w:val="666600"/>
        </w:rPr>
        <w:t>=</w:t>
      </w:r>
      <w:r w:rsidRPr="00E42D7F">
        <w:t>"id"</w:t>
      </w:r>
      <w:r w:rsidRPr="00E42D7F">
        <w:rPr>
          <w:color w:val="000000"/>
        </w:rPr>
        <w:t xml:space="preserve"> </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"title"</w:t>
      </w:r>
      <w:r w:rsidRPr="00E42D7F">
        <w:rPr>
          <w:color w:val="000000"/>
        </w:rPr>
        <w:t xml:space="preserve"> </w:t>
      </w:r>
      <w:r w:rsidRPr="00E42D7F">
        <w:rPr>
          <w:color w:val="660066"/>
        </w:rPr>
        <w:t>column</w:t>
      </w:r>
      <w:r w:rsidRPr="00E42D7F">
        <w:rPr>
          <w:color w:val="666600"/>
        </w:rPr>
        <w:t>=</w:t>
      </w:r>
      <w:r w:rsidRPr="00E42D7F">
        <w:t>"title"</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&lt;association</w:t>
      </w:r>
      <w:r w:rsidRPr="00E42D7F">
        <w:rPr>
          <w:color w:val="000000"/>
        </w:rPr>
        <w:t xml:space="preserve"> </w:t>
      </w:r>
      <w:r w:rsidRPr="00E42D7F">
        <w:rPr>
          <w:color w:val="660066"/>
        </w:rPr>
        <w:t>property</w:t>
      </w:r>
      <w:r w:rsidRPr="00E42D7F">
        <w:rPr>
          <w:color w:val="666600"/>
        </w:rPr>
        <w:t>=</w:t>
      </w:r>
      <w:r w:rsidRPr="00E42D7F">
        <w:t>"author"</w:t>
      </w:r>
      <w:r w:rsidRPr="00E42D7F">
        <w:rPr>
          <w:color w:val="000000"/>
        </w:rPr>
        <w:t xml:space="preserve"> </w:t>
      </w:r>
      <w:r w:rsidRPr="00E42D7F">
        <w:rPr>
          <w:color w:val="660066"/>
        </w:rPr>
        <w:t>javaType</w:t>
      </w:r>
      <w:r w:rsidRPr="00E42D7F">
        <w:rPr>
          <w:color w:val="666600"/>
        </w:rPr>
        <w:t>=</w:t>
      </w:r>
      <w:r w:rsidRPr="00E42D7F">
        <w:t>"Author"</w:t>
      </w:r>
      <w:r w:rsidRPr="00E42D7F">
        <w:rPr>
          <w:color w:val="000000"/>
        </w:rPr>
        <w:t xml:space="preserve"> </w:t>
      </w:r>
      <w:r w:rsidRPr="00E42D7F">
        <w:rPr>
          <w:color w:val="660066"/>
        </w:rPr>
        <w:t>resultSet</w:t>
      </w:r>
      <w:r w:rsidRPr="00E42D7F">
        <w:rPr>
          <w:color w:val="666600"/>
        </w:rPr>
        <w:t>=</w:t>
      </w:r>
      <w:r w:rsidRPr="00E42D7F">
        <w:t>"authors"</w:t>
      </w:r>
      <w:r w:rsidRPr="00E42D7F">
        <w:rPr>
          <w:color w:val="000000"/>
        </w:rPr>
        <w:t xml:space="preserve"> </w:t>
      </w:r>
      <w:r w:rsidRPr="00E42D7F">
        <w:rPr>
          <w:color w:val="660066"/>
        </w:rPr>
        <w:t>column</w:t>
      </w:r>
      <w:r w:rsidRPr="00E42D7F">
        <w:rPr>
          <w:color w:val="666600"/>
        </w:rPr>
        <w:t>=</w:t>
      </w:r>
      <w:r w:rsidRPr="00E42D7F">
        <w:t>"author_id"</w:t>
      </w:r>
      <w:r w:rsidRPr="00E42D7F">
        <w:rPr>
          <w:color w:val="000000"/>
        </w:rPr>
        <w:t xml:space="preserve"> </w:t>
      </w:r>
      <w:r w:rsidRPr="00E42D7F">
        <w:rPr>
          <w:color w:val="660066"/>
        </w:rPr>
        <w:t>foreignColumn</w:t>
      </w:r>
      <w:r w:rsidRPr="00E42D7F">
        <w:rPr>
          <w:color w:val="666600"/>
        </w:rPr>
        <w:t>=</w:t>
      </w:r>
      <w:r w:rsidRPr="00E42D7F">
        <w:t>"id"</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&lt;id</w:t>
      </w:r>
      <w:r w:rsidRPr="00E42D7F">
        <w:rPr>
          <w:color w:val="000000"/>
        </w:rPr>
        <w:t xml:space="preserve"> </w:t>
      </w:r>
      <w:r w:rsidRPr="00E42D7F">
        <w:rPr>
          <w:color w:val="660066"/>
        </w:rPr>
        <w:t>property</w:t>
      </w:r>
      <w:r w:rsidRPr="00E42D7F">
        <w:rPr>
          <w:color w:val="666600"/>
        </w:rPr>
        <w:t>=</w:t>
      </w:r>
      <w:r w:rsidRPr="00E42D7F">
        <w:t>"id"</w:t>
      </w:r>
      <w:r w:rsidRPr="00E42D7F">
        <w:rPr>
          <w:color w:val="000000"/>
        </w:rPr>
        <w:t xml:space="preserve"> </w:t>
      </w:r>
      <w:r w:rsidRPr="00E42D7F">
        <w:rPr>
          <w:color w:val="660066"/>
        </w:rPr>
        <w:t>column</w:t>
      </w:r>
      <w:r w:rsidRPr="00E42D7F">
        <w:rPr>
          <w:color w:val="666600"/>
        </w:rPr>
        <w:t>=</w:t>
      </w:r>
      <w:r w:rsidRPr="00E42D7F">
        <w:t>"id"</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"username"</w:t>
      </w:r>
      <w:r w:rsidRPr="00E42D7F">
        <w:rPr>
          <w:color w:val="000000"/>
        </w:rPr>
        <w:t xml:space="preserve"> </w:t>
      </w:r>
      <w:r w:rsidRPr="00E42D7F">
        <w:rPr>
          <w:color w:val="660066"/>
        </w:rPr>
        <w:t>column</w:t>
      </w:r>
      <w:r w:rsidRPr="00E42D7F">
        <w:rPr>
          <w:color w:val="666600"/>
        </w:rPr>
        <w:t>=</w:t>
      </w:r>
      <w:r w:rsidRPr="00E42D7F">
        <w:t>"username"</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"password"</w:t>
      </w:r>
      <w:r w:rsidRPr="00E42D7F">
        <w:rPr>
          <w:color w:val="000000"/>
        </w:rPr>
        <w:t xml:space="preserve"> </w:t>
      </w:r>
      <w:r w:rsidRPr="00E42D7F">
        <w:rPr>
          <w:color w:val="660066"/>
        </w:rPr>
        <w:t>column</w:t>
      </w:r>
      <w:r w:rsidRPr="00E42D7F">
        <w:rPr>
          <w:color w:val="666600"/>
        </w:rPr>
        <w:t>=</w:t>
      </w:r>
      <w:r w:rsidRPr="00E42D7F">
        <w:t>"password"</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"email"</w:t>
      </w:r>
      <w:r w:rsidRPr="00E42D7F">
        <w:rPr>
          <w:color w:val="000000"/>
        </w:rPr>
        <w:t xml:space="preserve"> </w:t>
      </w:r>
      <w:r w:rsidRPr="00E42D7F">
        <w:rPr>
          <w:color w:val="660066"/>
        </w:rPr>
        <w:t>column</w:t>
      </w:r>
      <w:r w:rsidRPr="00E42D7F">
        <w:rPr>
          <w:color w:val="666600"/>
        </w:rPr>
        <w:t>=</w:t>
      </w:r>
      <w:r w:rsidRPr="00E42D7F">
        <w:t>"email"</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&lt;result</w:t>
      </w:r>
      <w:r w:rsidRPr="00E42D7F">
        <w:rPr>
          <w:color w:val="000000"/>
        </w:rPr>
        <w:t xml:space="preserve"> </w:t>
      </w:r>
      <w:r w:rsidRPr="00E42D7F">
        <w:rPr>
          <w:color w:val="660066"/>
        </w:rPr>
        <w:t>property</w:t>
      </w:r>
      <w:r w:rsidRPr="00E42D7F">
        <w:rPr>
          <w:color w:val="666600"/>
        </w:rPr>
        <w:t>=</w:t>
      </w:r>
      <w:r w:rsidRPr="00E42D7F">
        <w:t>"bio"</w:t>
      </w:r>
      <w:r w:rsidRPr="00E42D7F">
        <w:rPr>
          <w:color w:val="000000"/>
        </w:rPr>
        <w:t xml:space="preserve"> </w:t>
      </w:r>
      <w:r w:rsidRPr="00E42D7F">
        <w:rPr>
          <w:color w:val="660066"/>
        </w:rPr>
        <w:t>column</w:t>
      </w:r>
      <w:r w:rsidRPr="00E42D7F">
        <w:rPr>
          <w:color w:val="666600"/>
        </w:rPr>
        <w:t>=</w:t>
      </w:r>
      <w:r w:rsidRPr="00E42D7F">
        <w:t>"bio"</w:t>
      </w:r>
      <w:r w:rsidRPr="00E42D7F">
        <w:rPr>
          <w:color w:val="000088"/>
        </w:rPr>
        <w:t>/&gt;</w:t>
      </w:r>
    </w:p>
    <w:p w:rsidR="00E614D6" w:rsidRPr="00E42D7F" w:rsidRDefault="00E614D6" w:rsidP="00E614D6">
      <w:pPr>
        <w:pStyle w:val="aff0"/>
        <w:framePr w:wrap="around"/>
        <w:rPr>
          <w:color w:val="000000"/>
        </w:rPr>
      </w:pPr>
      <w:r w:rsidRPr="00E42D7F">
        <w:rPr>
          <w:color w:val="000000"/>
        </w:rPr>
        <w:t xml:space="preserve">  </w:t>
      </w:r>
      <w:r w:rsidRPr="00E42D7F">
        <w:rPr>
          <w:color w:val="000088"/>
        </w:rPr>
        <w:t>&lt;/association&gt;</w:t>
      </w:r>
    </w:p>
    <w:p w:rsidR="00E614D6" w:rsidRPr="00E42D7F" w:rsidRDefault="00E614D6" w:rsidP="00E614D6">
      <w:pPr>
        <w:pStyle w:val="aff0"/>
        <w:framePr w:wrap="around"/>
        <w:rPr>
          <w:color w:val="333333"/>
        </w:rPr>
      </w:pPr>
      <w:r w:rsidRPr="00E42D7F">
        <w:rPr>
          <w:color w:val="000088"/>
        </w:rPr>
        <w:t>&lt;/resultMap&gt;</w:t>
      </w:r>
    </w:p>
    <w:p w:rsidR="00E614D6" w:rsidRDefault="00E614D6" w:rsidP="00E614D6">
      <w:pPr>
        <w:pStyle w:val="30"/>
      </w:pPr>
      <w:bookmarkStart w:id="12" w:name="_Toc16605002"/>
      <w:r>
        <w:rPr>
          <w:rFonts w:hint="eastAsia"/>
        </w:rPr>
        <w:lastRenderedPageBreak/>
        <w:t xml:space="preserve">集合 </w:t>
      </w:r>
      <w:r>
        <w:t>collection</w:t>
      </w:r>
      <w:bookmarkEnd w:id="12"/>
    </w:p>
    <w:p w:rsidR="00E614D6" w:rsidRDefault="00E614D6" w:rsidP="00E614D6">
      <w:r>
        <w:rPr>
          <w:rFonts w:hint="eastAsia"/>
        </w:rPr>
        <w:t>集合映射用来处理一对多关系（或者多对多），即一个数据一行记录关联到另一张表的多行记录的情况，比如一个博客可能有多条评论。同一对一的关系类似，集合的映射也有不同方式来处理，而且集合的配置方式和关联也及其类似：</w:t>
      </w:r>
    </w:p>
    <w:p w:rsidR="00E614D6" w:rsidRDefault="00E614D6" w:rsidP="00E614D6">
      <w:r>
        <w:rPr>
          <w:rFonts w:hint="eastAsia"/>
        </w:rPr>
        <w:t>1.嵌套查询</w:t>
      </w:r>
    </w:p>
    <w:p w:rsidR="00E614D6" w:rsidRDefault="00E614D6" w:rsidP="00E614D6">
      <w:r>
        <w:rPr>
          <w:rFonts w:hint="eastAsia"/>
        </w:rPr>
        <w:t>现在Blog类中有一个属性L</w:t>
      </w:r>
      <w:r>
        <w:t xml:space="preserve">ist&lt;Post&gt; </w:t>
      </w:r>
      <w:r>
        <w:rPr>
          <w:rFonts w:hint="eastAsia"/>
        </w:rPr>
        <w:t>posts</w:t>
      </w:r>
      <w:r>
        <w:t>;</w:t>
      </w:r>
      <w:r>
        <w:rPr>
          <w:rFonts w:hint="eastAsia"/>
        </w:rPr>
        <w:t>我们可以编写映射如下：</w:t>
      </w:r>
    </w:p>
    <w:p w:rsidR="00E614D6" w:rsidRPr="001B1908" w:rsidRDefault="00E614D6" w:rsidP="00E614D6">
      <w:pPr>
        <w:pStyle w:val="aff0"/>
        <w:framePr w:wrap="around"/>
        <w:rPr>
          <w:color w:val="000000"/>
        </w:rPr>
      </w:pPr>
      <w:r w:rsidRPr="001B1908">
        <w:rPr>
          <w:color w:val="000088"/>
        </w:rPr>
        <w:t>&lt;resultMap</w:t>
      </w:r>
      <w:r w:rsidRPr="001B1908">
        <w:rPr>
          <w:color w:val="000000"/>
        </w:rPr>
        <w:t xml:space="preserve"> </w:t>
      </w:r>
      <w:r w:rsidRPr="001B1908">
        <w:rPr>
          <w:color w:val="660066"/>
        </w:rPr>
        <w:t>id</w:t>
      </w:r>
      <w:r w:rsidRPr="001B1908">
        <w:rPr>
          <w:color w:val="666600"/>
        </w:rPr>
        <w:t>=</w:t>
      </w:r>
      <w:r w:rsidRPr="001B1908">
        <w:t>"blogResult"</w:t>
      </w:r>
      <w:r w:rsidRPr="001B1908">
        <w:rPr>
          <w:color w:val="000000"/>
        </w:rPr>
        <w:t xml:space="preserve"> </w:t>
      </w:r>
      <w:r w:rsidRPr="001B1908">
        <w:rPr>
          <w:color w:val="660066"/>
        </w:rPr>
        <w:t>type</w:t>
      </w:r>
      <w:r w:rsidRPr="001B1908">
        <w:rPr>
          <w:color w:val="666600"/>
        </w:rPr>
        <w:t>=</w:t>
      </w:r>
      <w:r w:rsidRPr="001B1908">
        <w:t>"Blog"</w:t>
      </w:r>
      <w:r w:rsidRPr="001B1908">
        <w:rPr>
          <w:color w:val="000088"/>
        </w:rPr>
        <w:t>&gt;</w:t>
      </w:r>
    </w:p>
    <w:p w:rsidR="00E614D6" w:rsidRDefault="00E614D6" w:rsidP="00E614D6">
      <w:pPr>
        <w:pStyle w:val="aff0"/>
        <w:framePr w:wrap="around"/>
      </w:pPr>
      <w:r w:rsidRPr="001B1908">
        <w:rPr>
          <w:color w:val="000000"/>
        </w:rPr>
        <w:t xml:space="preserve">  </w:t>
      </w:r>
      <w:r w:rsidRPr="001B1908">
        <w:rPr>
          <w:color w:val="000088"/>
        </w:rPr>
        <w:t>&lt;collection</w:t>
      </w:r>
      <w:r w:rsidRPr="001B1908">
        <w:rPr>
          <w:color w:val="000000"/>
        </w:rPr>
        <w:t xml:space="preserve"> </w:t>
      </w:r>
      <w:r w:rsidRPr="001B1908">
        <w:rPr>
          <w:color w:val="660066"/>
        </w:rPr>
        <w:t>property</w:t>
      </w:r>
      <w:r w:rsidRPr="001B1908">
        <w:rPr>
          <w:color w:val="666600"/>
        </w:rPr>
        <w:t>=</w:t>
      </w:r>
      <w:r w:rsidRPr="001B1908">
        <w:t>"posts"</w:t>
      </w:r>
      <w:r w:rsidRPr="001B1908">
        <w:rPr>
          <w:color w:val="000000"/>
        </w:rPr>
        <w:t xml:space="preserve"> </w:t>
      </w:r>
      <w:r w:rsidRPr="001B1908">
        <w:rPr>
          <w:color w:val="660066"/>
        </w:rPr>
        <w:t>javaType</w:t>
      </w:r>
      <w:r w:rsidRPr="001B1908">
        <w:rPr>
          <w:color w:val="666600"/>
        </w:rPr>
        <w:t>=</w:t>
      </w:r>
      <w:r w:rsidRPr="001B1908">
        <w:t>"ArrayList"</w:t>
      </w:r>
      <w:r w:rsidRPr="001B1908">
        <w:rPr>
          <w:color w:val="000000"/>
        </w:rPr>
        <w:t xml:space="preserve"> </w:t>
      </w:r>
      <w:r w:rsidRPr="001B1908">
        <w:rPr>
          <w:color w:val="660066"/>
        </w:rPr>
        <w:t>column</w:t>
      </w:r>
      <w:r w:rsidRPr="001B1908">
        <w:rPr>
          <w:color w:val="666600"/>
        </w:rPr>
        <w:t>=</w:t>
      </w:r>
      <w:r w:rsidRPr="001B1908">
        <w:t>"id"</w:t>
      </w:r>
    </w:p>
    <w:p w:rsidR="00E614D6" w:rsidRPr="001B1908" w:rsidRDefault="00E614D6" w:rsidP="00E614D6">
      <w:pPr>
        <w:pStyle w:val="aff0"/>
        <w:framePr w:wrap="around"/>
        <w:ind w:firstLineChars="1150" w:firstLine="2300"/>
        <w:rPr>
          <w:color w:val="000000"/>
        </w:rPr>
      </w:pPr>
      <w:r w:rsidRPr="001B1908">
        <w:rPr>
          <w:color w:val="000000"/>
        </w:rPr>
        <w:t xml:space="preserve"> </w:t>
      </w:r>
      <w:r w:rsidRPr="001B1908">
        <w:rPr>
          <w:color w:val="660066"/>
        </w:rPr>
        <w:t>ofType</w:t>
      </w:r>
      <w:r w:rsidRPr="001B1908">
        <w:rPr>
          <w:color w:val="666600"/>
        </w:rPr>
        <w:t>=</w:t>
      </w:r>
      <w:r w:rsidRPr="001B1908">
        <w:t>"Post"</w:t>
      </w:r>
      <w:r w:rsidRPr="001B1908">
        <w:rPr>
          <w:color w:val="000000"/>
        </w:rPr>
        <w:t xml:space="preserve"> </w:t>
      </w:r>
      <w:r w:rsidRPr="001B1908">
        <w:rPr>
          <w:color w:val="660066"/>
        </w:rPr>
        <w:t>select</w:t>
      </w:r>
      <w:r w:rsidRPr="001B1908">
        <w:rPr>
          <w:color w:val="666600"/>
        </w:rPr>
        <w:t>=</w:t>
      </w:r>
      <w:r w:rsidRPr="001B1908">
        <w:t>"selectPostsForBlog"</w:t>
      </w:r>
      <w:r w:rsidRPr="001B1908">
        <w:rPr>
          <w:color w:val="000088"/>
        </w:rPr>
        <w:t>/&gt;</w:t>
      </w:r>
    </w:p>
    <w:p w:rsidR="00E614D6" w:rsidRPr="001B1908" w:rsidRDefault="00E614D6" w:rsidP="00E614D6">
      <w:pPr>
        <w:pStyle w:val="aff0"/>
        <w:framePr w:wrap="around"/>
        <w:rPr>
          <w:color w:val="000000"/>
        </w:rPr>
      </w:pPr>
      <w:r w:rsidRPr="001B1908">
        <w:rPr>
          <w:color w:val="000088"/>
        </w:rPr>
        <w:t>&lt;/resultMap&gt;</w:t>
      </w:r>
    </w:p>
    <w:p w:rsidR="00E614D6" w:rsidRPr="001B1908" w:rsidRDefault="00E614D6" w:rsidP="00E614D6">
      <w:pPr>
        <w:pStyle w:val="aff0"/>
        <w:framePr w:wrap="around"/>
        <w:rPr>
          <w:color w:val="000000"/>
        </w:rPr>
      </w:pPr>
    </w:p>
    <w:p w:rsidR="00E614D6" w:rsidRPr="001B1908" w:rsidRDefault="00E614D6" w:rsidP="00E614D6">
      <w:pPr>
        <w:pStyle w:val="aff0"/>
        <w:framePr w:wrap="around"/>
        <w:rPr>
          <w:color w:val="000000"/>
        </w:rPr>
      </w:pPr>
      <w:r w:rsidRPr="001B1908">
        <w:rPr>
          <w:color w:val="000088"/>
        </w:rPr>
        <w:t>&lt;select</w:t>
      </w:r>
      <w:r w:rsidRPr="001B1908">
        <w:rPr>
          <w:color w:val="000000"/>
        </w:rPr>
        <w:t xml:space="preserve"> </w:t>
      </w:r>
      <w:r w:rsidRPr="001B1908">
        <w:rPr>
          <w:color w:val="660066"/>
        </w:rPr>
        <w:t>id</w:t>
      </w:r>
      <w:r w:rsidRPr="001B1908">
        <w:rPr>
          <w:color w:val="666600"/>
        </w:rPr>
        <w:t>=</w:t>
      </w:r>
      <w:r w:rsidRPr="001B1908">
        <w:t>"selectBlog"</w:t>
      </w:r>
      <w:r w:rsidRPr="001B1908">
        <w:rPr>
          <w:color w:val="000000"/>
        </w:rPr>
        <w:t xml:space="preserve"> </w:t>
      </w:r>
      <w:r w:rsidRPr="001B1908">
        <w:rPr>
          <w:color w:val="660066"/>
        </w:rPr>
        <w:t>resultMap</w:t>
      </w:r>
      <w:r w:rsidRPr="001B1908">
        <w:rPr>
          <w:color w:val="666600"/>
        </w:rPr>
        <w:t>=</w:t>
      </w:r>
      <w:r w:rsidRPr="001B1908">
        <w:t>"blogResult"</w:t>
      </w:r>
      <w:r w:rsidRPr="001B1908">
        <w:rPr>
          <w:color w:val="000088"/>
        </w:rPr>
        <w:t>&gt;</w:t>
      </w:r>
    </w:p>
    <w:p w:rsidR="00E614D6" w:rsidRPr="001B1908" w:rsidRDefault="00E614D6" w:rsidP="00E614D6">
      <w:pPr>
        <w:pStyle w:val="aff0"/>
        <w:framePr w:wrap="around"/>
        <w:rPr>
          <w:color w:val="000000"/>
        </w:rPr>
      </w:pPr>
      <w:r w:rsidRPr="001B1908">
        <w:rPr>
          <w:color w:val="000000"/>
        </w:rPr>
        <w:t xml:space="preserve">  SELECT * FROM BLOG WHERE ID = #{id}</w:t>
      </w:r>
    </w:p>
    <w:p w:rsidR="00E614D6" w:rsidRPr="001B1908" w:rsidRDefault="00E614D6" w:rsidP="00E614D6">
      <w:pPr>
        <w:pStyle w:val="aff0"/>
        <w:framePr w:wrap="around"/>
        <w:rPr>
          <w:color w:val="000000"/>
        </w:rPr>
      </w:pPr>
      <w:r w:rsidRPr="001B1908">
        <w:rPr>
          <w:color w:val="000088"/>
        </w:rPr>
        <w:t>&lt;/select&gt;</w:t>
      </w:r>
    </w:p>
    <w:p w:rsidR="00E614D6" w:rsidRPr="001B1908" w:rsidRDefault="00E614D6" w:rsidP="00E614D6">
      <w:pPr>
        <w:pStyle w:val="aff0"/>
        <w:framePr w:wrap="around"/>
        <w:rPr>
          <w:color w:val="000000"/>
        </w:rPr>
      </w:pPr>
    </w:p>
    <w:p w:rsidR="00E614D6" w:rsidRPr="001B1908" w:rsidRDefault="00E614D6" w:rsidP="00E614D6">
      <w:pPr>
        <w:pStyle w:val="aff0"/>
        <w:framePr w:wrap="around"/>
        <w:rPr>
          <w:color w:val="000000"/>
        </w:rPr>
      </w:pPr>
      <w:r w:rsidRPr="001B1908">
        <w:rPr>
          <w:color w:val="000088"/>
        </w:rPr>
        <w:t>&lt;select</w:t>
      </w:r>
      <w:r w:rsidRPr="001B1908">
        <w:rPr>
          <w:color w:val="000000"/>
        </w:rPr>
        <w:t xml:space="preserve"> </w:t>
      </w:r>
      <w:r w:rsidRPr="001B1908">
        <w:rPr>
          <w:color w:val="660066"/>
        </w:rPr>
        <w:t>id</w:t>
      </w:r>
      <w:r w:rsidRPr="001B1908">
        <w:rPr>
          <w:color w:val="666600"/>
        </w:rPr>
        <w:t>=</w:t>
      </w:r>
      <w:r w:rsidRPr="001B1908">
        <w:t>"selectPostsForBlog"</w:t>
      </w:r>
      <w:r w:rsidRPr="001B1908">
        <w:rPr>
          <w:color w:val="000000"/>
        </w:rPr>
        <w:t xml:space="preserve"> </w:t>
      </w:r>
      <w:r w:rsidRPr="001B1908">
        <w:rPr>
          <w:color w:val="660066"/>
        </w:rPr>
        <w:t>resultType</w:t>
      </w:r>
      <w:r w:rsidRPr="001B1908">
        <w:rPr>
          <w:color w:val="666600"/>
        </w:rPr>
        <w:t>=</w:t>
      </w:r>
      <w:r w:rsidRPr="001B1908">
        <w:t>"Post"</w:t>
      </w:r>
      <w:r w:rsidRPr="001B1908">
        <w:rPr>
          <w:color w:val="000088"/>
        </w:rPr>
        <w:t>&gt;</w:t>
      </w:r>
    </w:p>
    <w:p w:rsidR="00E614D6" w:rsidRPr="001B1908" w:rsidRDefault="00E614D6" w:rsidP="00E614D6">
      <w:pPr>
        <w:pStyle w:val="aff0"/>
        <w:framePr w:wrap="around"/>
        <w:rPr>
          <w:color w:val="000000"/>
        </w:rPr>
      </w:pPr>
      <w:r w:rsidRPr="001B1908">
        <w:rPr>
          <w:color w:val="000000"/>
        </w:rPr>
        <w:t xml:space="preserve">  SELECT * FROM POST WHERE BLOG_ID = #{id}</w:t>
      </w:r>
    </w:p>
    <w:p w:rsidR="00E614D6" w:rsidRPr="001B1908" w:rsidRDefault="00E614D6" w:rsidP="00E614D6">
      <w:pPr>
        <w:pStyle w:val="aff0"/>
        <w:framePr w:wrap="around"/>
        <w:rPr>
          <w:color w:val="333333"/>
        </w:rPr>
      </w:pPr>
      <w:r w:rsidRPr="001B1908">
        <w:rPr>
          <w:color w:val="000088"/>
        </w:rPr>
        <w:t>&lt;/select&gt;</w:t>
      </w:r>
    </w:p>
    <w:p w:rsidR="00E614D6" w:rsidRPr="00CF502C" w:rsidRDefault="00E614D6" w:rsidP="00E614D6">
      <w:pPr>
        <w:pStyle w:val="aff0"/>
        <w:framePr w:wrap="around"/>
        <w:rPr>
          <w:color w:val="333333"/>
        </w:rPr>
      </w:pPr>
    </w:p>
    <w:p w:rsidR="00E614D6" w:rsidRDefault="00E614D6" w:rsidP="00E614D6">
      <w:r>
        <w:rPr>
          <w:rFonts w:hint="eastAsia"/>
        </w:rPr>
        <w:t>ofType指定了集合内的元素类型，collection内部的配置元素则指定了集合类型的映射关系。s</w:t>
      </w:r>
      <w:r>
        <w:t>elect</w:t>
      </w:r>
      <w:r>
        <w:rPr>
          <w:rFonts w:hint="eastAsia"/>
        </w:rPr>
        <w:t>属性指定了使用的查询语句，然后查询语句种中嵌套定义了二次查询。</w:t>
      </w:r>
    </w:p>
    <w:p w:rsidR="00E614D6" w:rsidRDefault="00E614D6" w:rsidP="00E614D6"/>
    <w:p w:rsidR="00E614D6" w:rsidRDefault="00E614D6" w:rsidP="00E614D6">
      <w:r>
        <w:rPr>
          <w:rFonts w:hint="eastAsia"/>
        </w:rPr>
        <w:t>2.关联查询</w:t>
      </w:r>
    </w:p>
    <w:p w:rsidR="00E614D6" w:rsidRDefault="00E614D6" w:rsidP="00E614D6">
      <w:r>
        <w:rPr>
          <w:rFonts w:hint="eastAsia"/>
        </w:rPr>
        <w:t>集合关联的查询和普通关联一致，可以编写语句：</w:t>
      </w:r>
    </w:p>
    <w:p w:rsidR="00E614D6" w:rsidRPr="008661FE" w:rsidRDefault="00E614D6" w:rsidP="00E614D6">
      <w:pPr>
        <w:pStyle w:val="aff0"/>
        <w:framePr w:wrap="around"/>
        <w:rPr>
          <w:color w:val="000000"/>
        </w:rPr>
      </w:pPr>
      <w:r w:rsidRPr="008661FE">
        <w:rPr>
          <w:color w:val="000088"/>
        </w:rPr>
        <w:t>&lt;select</w:t>
      </w:r>
      <w:r w:rsidRPr="008661FE">
        <w:rPr>
          <w:color w:val="000000"/>
        </w:rPr>
        <w:t xml:space="preserve"> </w:t>
      </w:r>
      <w:r w:rsidRPr="008661FE">
        <w:rPr>
          <w:color w:val="660066"/>
        </w:rPr>
        <w:t>id</w:t>
      </w:r>
      <w:r w:rsidRPr="008661FE">
        <w:rPr>
          <w:color w:val="666600"/>
        </w:rPr>
        <w:t>=</w:t>
      </w:r>
      <w:r w:rsidRPr="008661FE">
        <w:t>"selectBlog"</w:t>
      </w:r>
      <w:r w:rsidRPr="008661FE">
        <w:rPr>
          <w:color w:val="000000"/>
        </w:rPr>
        <w:t xml:space="preserve"> </w:t>
      </w:r>
      <w:r w:rsidRPr="008661FE">
        <w:rPr>
          <w:color w:val="660066"/>
        </w:rPr>
        <w:t>resultMap</w:t>
      </w:r>
      <w:r w:rsidRPr="008661FE">
        <w:rPr>
          <w:color w:val="666600"/>
        </w:rPr>
        <w:t>=</w:t>
      </w:r>
      <w:r w:rsidRPr="008661FE">
        <w:t>"blogResult"</w:t>
      </w:r>
      <w:r w:rsidRPr="008661FE">
        <w:rPr>
          <w:color w:val="000088"/>
        </w:rPr>
        <w:t>&gt;</w:t>
      </w:r>
    </w:p>
    <w:p w:rsidR="00E614D6" w:rsidRPr="008661FE" w:rsidRDefault="00E614D6" w:rsidP="00E614D6">
      <w:pPr>
        <w:pStyle w:val="aff0"/>
        <w:framePr w:wrap="around"/>
        <w:rPr>
          <w:color w:val="000000"/>
        </w:rPr>
      </w:pPr>
      <w:r w:rsidRPr="008661FE">
        <w:rPr>
          <w:color w:val="000000"/>
        </w:rPr>
        <w:t xml:space="preserve">  select</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 xml:space="preserve"> B.id </w:t>
      </w:r>
      <w:r>
        <w:rPr>
          <w:color w:val="000000"/>
        </w:rPr>
        <w:t xml:space="preserve">    </w:t>
      </w:r>
      <w:r w:rsidRPr="008661FE">
        <w:rPr>
          <w:color w:val="000000"/>
        </w:rPr>
        <w:t>as blog_id,</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B.title</w:t>
      </w:r>
      <w:r>
        <w:rPr>
          <w:color w:val="000000"/>
        </w:rPr>
        <w:t xml:space="preserve"> </w:t>
      </w:r>
      <w:r w:rsidRPr="008661FE">
        <w:rPr>
          <w:color w:val="000000"/>
        </w:rPr>
        <w:t xml:space="preserve"> as blog_title</w:t>
      </w:r>
    </w:p>
    <w:p w:rsidR="00E614D6" w:rsidRPr="008661FE" w:rsidRDefault="00E614D6" w:rsidP="00E614D6">
      <w:pPr>
        <w:pStyle w:val="aff0"/>
        <w:framePr w:wrap="around"/>
        <w:ind w:firstLineChars="200" w:firstLine="400"/>
        <w:rPr>
          <w:color w:val="000000"/>
        </w:rPr>
      </w:pPr>
      <w:r w:rsidRPr="008661FE">
        <w:rPr>
          <w:color w:val="000000"/>
        </w:rPr>
        <w:t xml:space="preserve">  P.id </w:t>
      </w:r>
      <w:r>
        <w:rPr>
          <w:color w:val="000000"/>
        </w:rPr>
        <w:t xml:space="preserve">    </w:t>
      </w:r>
      <w:r w:rsidRPr="008661FE">
        <w:rPr>
          <w:color w:val="000000"/>
        </w:rPr>
        <w:t>as post_id,</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 xml:space="preserve">P.body </w:t>
      </w:r>
      <w:r>
        <w:rPr>
          <w:color w:val="000000"/>
        </w:rPr>
        <w:t xml:space="preserve">  </w:t>
      </w:r>
      <w:r w:rsidRPr="008661FE">
        <w:rPr>
          <w:color w:val="000000"/>
        </w:rPr>
        <w:t>as post_body</w:t>
      </w:r>
    </w:p>
    <w:p w:rsidR="00E614D6" w:rsidRPr="008661FE" w:rsidRDefault="00E614D6" w:rsidP="00E614D6">
      <w:pPr>
        <w:pStyle w:val="aff0"/>
        <w:framePr w:wrap="around"/>
        <w:rPr>
          <w:color w:val="000000"/>
        </w:rPr>
      </w:pPr>
      <w:r w:rsidRPr="008661FE">
        <w:rPr>
          <w:color w:val="000000"/>
        </w:rPr>
        <w:t xml:space="preserve">  from Blog B</w:t>
      </w:r>
    </w:p>
    <w:p w:rsidR="00E614D6" w:rsidRPr="008661FE" w:rsidRDefault="00E614D6" w:rsidP="00E614D6">
      <w:pPr>
        <w:pStyle w:val="aff0"/>
        <w:framePr w:wrap="around"/>
        <w:rPr>
          <w:color w:val="000000"/>
        </w:rPr>
      </w:pPr>
      <w:r w:rsidRPr="008661FE">
        <w:rPr>
          <w:color w:val="000000"/>
        </w:rPr>
        <w:t xml:space="preserve">  </w:t>
      </w:r>
      <w:r>
        <w:rPr>
          <w:color w:val="000000"/>
        </w:rPr>
        <w:t xml:space="preserve">    </w:t>
      </w:r>
      <w:r w:rsidRPr="008661FE">
        <w:rPr>
          <w:color w:val="000000"/>
        </w:rPr>
        <w:t>left outer join Post P on B.id = P.blog_id</w:t>
      </w:r>
    </w:p>
    <w:p w:rsidR="00E614D6" w:rsidRPr="008661FE" w:rsidRDefault="00E614D6" w:rsidP="00E614D6">
      <w:pPr>
        <w:pStyle w:val="aff0"/>
        <w:framePr w:wrap="around"/>
        <w:rPr>
          <w:color w:val="000000"/>
        </w:rPr>
      </w:pPr>
      <w:r w:rsidRPr="008661FE">
        <w:rPr>
          <w:color w:val="000000"/>
        </w:rPr>
        <w:t xml:space="preserve">  where B.id = #{id}</w:t>
      </w:r>
    </w:p>
    <w:p w:rsidR="00E614D6" w:rsidRDefault="00E614D6" w:rsidP="00E614D6">
      <w:pPr>
        <w:pStyle w:val="aff0"/>
        <w:framePr w:wrap="around"/>
        <w:rPr>
          <w:color w:val="000088"/>
        </w:rPr>
      </w:pPr>
      <w:r w:rsidRPr="008661FE">
        <w:rPr>
          <w:color w:val="000088"/>
        </w:rPr>
        <w:t>&lt;/select&gt;</w:t>
      </w:r>
    </w:p>
    <w:p w:rsidR="00E614D6" w:rsidRPr="00F32BCF" w:rsidRDefault="00E614D6" w:rsidP="00E614D6">
      <w:r>
        <w:rPr>
          <w:rFonts w:hint="eastAsia"/>
        </w:rPr>
        <w:t>然后编写结果映射如下：</w:t>
      </w:r>
    </w:p>
    <w:p w:rsidR="00E614D6" w:rsidRPr="00F32BCF" w:rsidRDefault="00E614D6" w:rsidP="00E614D6">
      <w:pPr>
        <w:pStyle w:val="aff0"/>
        <w:framePr w:wrap="around"/>
        <w:rPr>
          <w:color w:val="000000"/>
        </w:rPr>
      </w:pPr>
      <w:r w:rsidRPr="00F32BCF">
        <w:rPr>
          <w:color w:val="000088"/>
        </w:rPr>
        <w:lastRenderedPageBreak/>
        <w:t>&lt;resultMap</w:t>
      </w:r>
      <w:r w:rsidRPr="00F32BCF">
        <w:rPr>
          <w:color w:val="000000"/>
        </w:rPr>
        <w:t xml:space="preserve"> </w:t>
      </w:r>
      <w:r w:rsidRPr="00F32BCF">
        <w:rPr>
          <w:color w:val="660066"/>
        </w:rPr>
        <w:t>id</w:t>
      </w:r>
      <w:r w:rsidRPr="00F32BCF">
        <w:rPr>
          <w:color w:val="666600"/>
        </w:rPr>
        <w:t>=</w:t>
      </w:r>
      <w:r w:rsidRPr="00F32BCF">
        <w:t>"blogResult"</w:t>
      </w:r>
      <w:r w:rsidRPr="00F32BCF">
        <w:rPr>
          <w:color w:val="000000"/>
        </w:rPr>
        <w:t xml:space="preserve"> </w:t>
      </w:r>
      <w:r w:rsidRPr="00F32BCF">
        <w:rPr>
          <w:color w:val="660066"/>
        </w:rPr>
        <w:t>type</w:t>
      </w:r>
      <w:r w:rsidRPr="00F32BCF">
        <w:rPr>
          <w:color w:val="666600"/>
        </w:rPr>
        <w:t>=</w:t>
      </w:r>
      <w:r w:rsidRPr="00F32BCF">
        <w:t>"Blog"</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"blog_id"</w:t>
      </w:r>
      <w:r w:rsidRPr="00F32BCF">
        <w:rPr>
          <w:color w:val="000000"/>
        </w:rPr>
        <w:t xml:space="preserve"> </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"title"</w:t>
      </w:r>
      <w:r w:rsidRPr="00F32BCF">
        <w:rPr>
          <w:color w:val="000000"/>
        </w:rPr>
        <w:t xml:space="preserve"> </w:t>
      </w:r>
      <w:r w:rsidRPr="00F32BCF">
        <w:rPr>
          <w:color w:val="660066"/>
        </w:rPr>
        <w:t>column</w:t>
      </w:r>
      <w:r w:rsidRPr="00F32BCF">
        <w:rPr>
          <w:color w:val="666600"/>
        </w:rPr>
        <w:t>=</w:t>
      </w:r>
      <w:r w:rsidRPr="00F32BCF">
        <w:t>"blog_title"</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&lt;collection</w:t>
      </w:r>
      <w:r w:rsidRPr="00F32BCF">
        <w:rPr>
          <w:color w:val="000000"/>
        </w:rPr>
        <w:t xml:space="preserve"> </w:t>
      </w:r>
      <w:r w:rsidRPr="00F32BCF">
        <w:rPr>
          <w:color w:val="660066"/>
        </w:rPr>
        <w:t>property</w:t>
      </w:r>
      <w:r w:rsidRPr="00F32BCF">
        <w:rPr>
          <w:color w:val="666600"/>
        </w:rPr>
        <w:t>=</w:t>
      </w:r>
      <w:r w:rsidRPr="00F32BCF">
        <w:t>"posts"</w:t>
      </w:r>
      <w:r w:rsidRPr="00F32BCF">
        <w:rPr>
          <w:color w:val="000000"/>
        </w:rPr>
        <w:t xml:space="preserve"> </w:t>
      </w:r>
      <w:r w:rsidRPr="00F32BCF">
        <w:rPr>
          <w:color w:val="660066"/>
        </w:rPr>
        <w:t>ofType</w:t>
      </w:r>
      <w:r w:rsidRPr="00F32BCF">
        <w:rPr>
          <w:color w:val="666600"/>
        </w:rPr>
        <w:t>=</w:t>
      </w:r>
      <w:r w:rsidRPr="00F32BCF">
        <w:t>"Post"</w:t>
      </w:r>
      <w:r w:rsidRPr="00F32BCF">
        <w:rPr>
          <w:color w:val="000000"/>
        </w:rPr>
        <w:t xml:space="preserve"> </w:t>
      </w:r>
      <w:r w:rsidRPr="00F32BCF">
        <w:rPr>
          <w:color w:val="660066"/>
        </w:rPr>
        <w:t>resultMap</w:t>
      </w:r>
      <w:r w:rsidRPr="00F32BCF">
        <w:rPr>
          <w:color w:val="666600"/>
        </w:rPr>
        <w:t>=</w:t>
      </w:r>
      <w:r w:rsidRPr="00F32BCF">
        <w:t>"blogPostResult"</w:t>
      </w:r>
      <w:r w:rsidRPr="00F32BCF">
        <w:rPr>
          <w:color w:val="000000"/>
        </w:rPr>
        <w:t xml:space="preserve"> </w:t>
      </w:r>
      <w:r w:rsidRPr="00F32BCF">
        <w:rPr>
          <w:color w:val="660066"/>
        </w:rPr>
        <w:t>columnPrefix</w:t>
      </w:r>
      <w:r w:rsidRPr="00F32BCF">
        <w:rPr>
          <w:color w:val="666600"/>
        </w:rPr>
        <w:t>=</w:t>
      </w:r>
      <w:r w:rsidRPr="00F32BCF">
        <w:t>"post_"</w:t>
      </w:r>
      <w:r w:rsidRPr="00F32BCF">
        <w:rPr>
          <w:color w:val="000088"/>
        </w:rPr>
        <w:t>/&gt;</w:t>
      </w:r>
    </w:p>
    <w:p w:rsidR="00E614D6" w:rsidRPr="00F32BCF" w:rsidRDefault="00E614D6" w:rsidP="00E614D6">
      <w:pPr>
        <w:pStyle w:val="aff0"/>
        <w:framePr w:wrap="around"/>
        <w:rPr>
          <w:color w:val="000000"/>
        </w:rPr>
      </w:pPr>
      <w:r w:rsidRPr="00F32BCF">
        <w:rPr>
          <w:color w:val="000088"/>
        </w:rPr>
        <w:t>&lt;/resultMap&gt;</w:t>
      </w:r>
    </w:p>
    <w:p w:rsidR="00E614D6" w:rsidRPr="00F32BCF" w:rsidRDefault="00E614D6" w:rsidP="00E614D6">
      <w:pPr>
        <w:pStyle w:val="aff0"/>
        <w:framePr w:wrap="around"/>
        <w:rPr>
          <w:color w:val="000000"/>
        </w:rPr>
      </w:pPr>
    </w:p>
    <w:p w:rsidR="00E614D6" w:rsidRPr="00F32BCF" w:rsidRDefault="00E614D6" w:rsidP="00E614D6">
      <w:pPr>
        <w:pStyle w:val="aff0"/>
        <w:framePr w:wrap="around"/>
        <w:rPr>
          <w:color w:val="000000"/>
        </w:rPr>
      </w:pPr>
      <w:r w:rsidRPr="00F32BCF">
        <w:rPr>
          <w:color w:val="000088"/>
        </w:rPr>
        <w:t>&lt;resultMap</w:t>
      </w:r>
      <w:r w:rsidRPr="00F32BCF">
        <w:rPr>
          <w:color w:val="000000"/>
        </w:rPr>
        <w:t xml:space="preserve"> </w:t>
      </w:r>
      <w:r w:rsidRPr="00F32BCF">
        <w:rPr>
          <w:color w:val="660066"/>
        </w:rPr>
        <w:t>id</w:t>
      </w:r>
      <w:r w:rsidRPr="00F32BCF">
        <w:rPr>
          <w:color w:val="666600"/>
        </w:rPr>
        <w:t>=</w:t>
      </w:r>
      <w:r w:rsidRPr="00F32BCF">
        <w:t>"blogPostResult"</w:t>
      </w:r>
      <w:r w:rsidRPr="00F32BCF">
        <w:rPr>
          <w:color w:val="000000"/>
        </w:rPr>
        <w:t xml:space="preserve"> </w:t>
      </w:r>
      <w:r w:rsidRPr="00F32BCF">
        <w:rPr>
          <w:color w:val="660066"/>
        </w:rPr>
        <w:t>type</w:t>
      </w:r>
      <w:r w:rsidRPr="00F32BCF">
        <w:rPr>
          <w:color w:val="666600"/>
        </w:rPr>
        <w:t>=</w:t>
      </w:r>
      <w:r w:rsidRPr="00F32BCF">
        <w:t>"Post"</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&lt;id</w:t>
      </w:r>
      <w:r w:rsidRPr="00F32BCF">
        <w:rPr>
          <w:color w:val="000000"/>
        </w:rPr>
        <w:t xml:space="preserve"> </w:t>
      </w:r>
      <w:r w:rsidRPr="00F32BCF">
        <w:rPr>
          <w:color w:val="660066"/>
        </w:rPr>
        <w:t>property</w:t>
      </w:r>
      <w:r w:rsidRPr="00F32BCF">
        <w:rPr>
          <w:color w:val="666600"/>
        </w:rPr>
        <w:t>=</w:t>
      </w:r>
      <w:r w:rsidRPr="00F32BCF">
        <w:t>"id"</w:t>
      </w:r>
      <w:r w:rsidRPr="00F32BCF">
        <w:rPr>
          <w:color w:val="000000"/>
        </w:rPr>
        <w:t xml:space="preserve"> </w:t>
      </w:r>
      <w:r w:rsidRPr="00F32BCF">
        <w:rPr>
          <w:color w:val="660066"/>
        </w:rPr>
        <w:t>column</w:t>
      </w:r>
      <w:r w:rsidRPr="00F32BCF">
        <w:rPr>
          <w:color w:val="666600"/>
        </w:rPr>
        <w:t>=</w:t>
      </w:r>
      <w:r w:rsidRPr="00F32BCF">
        <w:t>"id"</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"subject"</w:t>
      </w:r>
      <w:r w:rsidRPr="00F32BCF">
        <w:rPr>
          <w:color w:val="000000"/>
        </w:rPr>
        <w:t xml:space="preserve"> </w:t>
      </w:r>
      <w:r w:rsidRPr="00F32BCF">
        <w:rPr>
          <w:color w:val="660066"/>
        </w:rPr>
        <w:t>column</w:t>
      </w:r>
      <w:r w:rsidRPr="00F32BCF">
        <w:rPr>
          <w:color w:val="666600"/>
        </w:rPr>
        <w:t>=</w:t>
      </w:r>
      <w:r w:rsidRPr="00F32BCF">
        <w:t>"subject"</w:t>
      </w:r>
      <w:r w:rsidRPr="00F32BCF">
        <w:rPr>
          <w:color w:val="000088"/>
        </w:rPr>
        <w:t>/&gt;</w:t>
      </w:r>
    </w:p>
    <w:p w:rsidR="00E614D6" w:rsidRPr="00F32BCF" w:rsidRDefault="00E614D6" w:rsidP="00E614D6">
      <w:pPr>
        <w:pStyle w:val="aff0"/>
        <w:framePr w:wrap="around"/>
        <w:rPr>
          <w:color w:val="000000"/>
        </w:rPr>
      </w:pPr>
      <w:r w:rsidRPr="00F32BCF">
        <w:rPr>
          <w:color w:val="000000"/>
        </w:rPr>
        <w:t xml:space="preserve">  </w:t>
      </w:r>
      <w:r w:rsidRPr="00F32BCF">
        <w:rPr>
          <w:color w:val="000088"/>
        </w:rPr>
        <w:t>&lt;result</w:t>
      </w:r>
      <w:r w:rsidRPr="00F32BCF">
        <w:rPr>
          <w:color w:val="000000"/>
        </w:rPr>
        <w:t xml:space="preserve"> </w:t>
      </w:r>
      <w:r w:rsidRPr="00F32BCF">
        <w:rPr>
          <w:color w:val="660066"/>
        </w:rPr>
        <w:t>property</w:t>
      </w:r>
      <w:r w:rsidRPr="00F32BCF">
        <w:rPr>
          <w:color w:val="666600"/>
        </w:rPr>
        <w:t>=</w:t>
      </w:r>
      <w:r w:rsidRPr="00F32BCF">
        <w:t>"body"</w:t>
      </w:r>
      <w:r w:rsidRPr="00F32BCF">
        <w:rPr>
          <w:color w:val="000000"/>
        </w:rPr>
        <w:t xml:space="preserve"> </w:t>
      </w:r>
      <w:r w:rsidRPr="00F32BCF">
        <w:rPr>
          <w:color w:val="660066"/>
        </w:rPr>
        <w:t>column</w:t>
      </w:r>
      <w:r w:rsidRPr="00F32BCF">
        <w:rPr>
          <w:color w:val="666600"/>
        </w:rPr>
        <w:t>=</w:t>
      </w:r>
      <w:r w:rsidRPr="00F32BCF">
        <w:t>"body"</w:t>
      </w:r>
      <w:r w:rsidRPr="00F32BCF">
        <w:rPr>
          <w:color w:val="000088"/>
        </w:rPr>
        <w:t>/&gt;</w:t>
      </w:r>
    </w:p>
    <w:p w:rsidR="00E614D6" w:rsidRPr="00F32BCF" w:rsidRDefault="00E614D6" w:rsidP="00E614D6">
      <w:pPr>
        <w:pStyle w:val="aff0"/>
        <w:framePr w:wrap="around"/>
        <w:rPr>
          <w:color w:val="333333"/>
        </w:rPr>
      </w:pPr>
      <w:r w:rsidRPr="00F32BCF">
        <w:rPr>
          <w:color w:val="000088"/>
        </w:rPr>
        <w:t>&lt;/resultMap&gt;</w:t>
      </w:r>
    </w:p>
    <w:p w:rsidR="00E614D6" w:rsidRDefault="00E614D6" w:rsidP="00E614D6">
      <w:pPr>
        <w:pStyle w:val="30"/>
      </w:pPr>
      <w:bookmarkStart w:id="13" w:name="_Toc16605003"/>
      <w:r>
        <w:rPr>
          <w:rFonts w:hint="eastAsia"/>
        </w:rPr>
        <w:t>鉴别器</w:t>
      </w:r>
      <w:bookmarkEnd w:id="13"/>
    </w:p>
    <w:p w:rsidR="00E614D6" w:rsidRPr="005E11C9" w:rsidRDefault="00E614D6" w:rsidP="00E614D6">
      <w:pPr>
        <w:pStyle w:val="aff0"/>
        <w:framePr w:wrap="around"/>
        <w:rPr>
          <w:color w:val="000000"/>
        </w:rPr>
      </w:pPr>
      <w:r w:rsidRPr="005E11C9">
        <w:t>&lt;discriminator</w:t>
      </w:r>
      <w:r w:rsidRPr="005E11C9">
        <w:rPr>
          <w:color w:val="000000"/>
        </w:rPr>
        <w:t xml:space="preserve"> </w:t>
      </w:r>
      <w:r w:rsidRPr="005E11C9">
        <w:rPr>
          <w:color w:val="660066"/>
        </w:rPr>
        <w:t>javaType</w:t>
      </w:r>
      <w:r w:rsidRPr="005E11C9">
        <w:rPr>
          <w:color w:val="666600"/>
        </w:rPr>
        <w:t>=</w:t>
      </w:r>
      <w:r w:rsidRPr="005E11C9">
        <w:rPr>
          <w:color w:val="008800"/>
        </w:rPr>
        <w:t>"int"</w:t>
      </w:r>
      <w:r w:rsidRPr="005E11C9">
        <w:rPr>
          <w:color w:val="000000"/>
        </w:rPr>
        <w:t xml:space="preserve"> </w:t>
      </w:r>
      <w:r w:rsidRPr="005E11C9">
        <w:rPr>
          <w:color w:val="660066"/>
        </w:rPr>
        <w:t>column</w:t>
      </w:r>
      <w:r w:rsidRPr="005E11C9">
        <w:rPr>
          <w:color w:val="666600"/>
        </w:rPr>
        <w:t>=</w:t>
      </w:r>
      <w:r w:rsidRPr="005E11C9">
        <w:rPr>
          <w:color w:val="008800"/>
        </w:rPr>
        <w:t>"draft"</w:t>
      </w:r>
      <w:r w:rsidRPr="005E11C9">
        <w:t>&gt;</w:t>
      </w:r>
    </w:p>
    <w:p w:rsidR="00E614D6" w:rsidRPr="005E11C9" w:rsidRDefault="00E614D6" w:rsidP="00E614D6">
      <w:pPr>
        <w:pStyle w:val="aff0"/>
        <w:framePr w:wrap="around"/>
        <w:rPr>
          <w:color w:val="000000"/>
        </w:rPr>
      </w:pPr>
      <w:r w:rsidRPr="005E11C9">
        <w:rPr>
          <w:color w:val="000000"/>
        </w:rPr>
        <w:t xml:space="preserve">  </w:t>
      </w:r>
      <w:r>
        <w:rPr>
          <w:color w:val="000000"/>
        </w:rPr>
        <w:t xml:space="preserve">   </w:t>
      </w:r>
      <w:r w:rsidRPr="005E11C9">
        <w:t>&lt;case</w:t>
      </w:r>
      <w:r w:rsidRPr="005E11C9">
        <w:rPr>
          <w:color w:val="000000"/>
        </w:rPr>
        <w:t xml:space="preserve"> </w:t>
      </w:r>
      <w:r w:rsidRPr="005E11C9">
        <w:rPr>
          <w:color w:val="660066"/>
        </w:rPr>
        <w:t>value</w:t>
      </w:r>
      <w:r w:rsidRPr="005E11C9">
        <w:rPr>
          <w:color w:val="666600"/>
        </w:rPr>
        <w:t>=</w:t>
      </w:r>
      <w:r w:rsidRPr="005E11C9">
        <w:rPr>
          <w:color w:val="008800"/>
        </w:rPr>
        <w:t>"1"</w:t>
      </w:r>
      <w:r w:rsidRPr="005E11C9">
        <w:rPr>
          <w:color w:val="000000"/>
        </w:rPr>
        <w:t xml:space="preserve"> </w:t>
      </w:r>
      <w:r w:rsidRPr="005E11C9">
        <w:rPr>
          <w:color w:val="660066"/>
        </w:rPr>
        <w:t>resultType</w:t>
      </w:r>
      <w:r w:rsidRPr="005E11C9">
        <w:rPr>
          <w:color w:val="666600"/>
        </w:rPr>
        <w:t>=</w:t>
      </w:r>
      <w:r w:rsidRPr="005E11C9">
        <w:rPr>
          <w:color w:val="008800"/>
        </w:rPr>
        <w:t>"DraftPost"</w:t>
      </w:r>
      <w:r w:rsidRPr="005E11C9">
        <w:t>/&gt;</w:t>
      </w:r>
    </w:p>
    <w:p w:rsidR="00E614D6" w:rsidRPr="005E11C9" w:rsidRDefault="00E614D6" w:rsidP="00E614D6">
      <w:pPr>
        <w:pStyle w:val="aff0"/>
        <w:framePr w:wrap="around"/>
        <w:rPr>
          <w:color w:val="333333"/>
        </w:rPr>
      </w:pPr>
      <w:r w:rsidRPr="005E11C9">
        <w:t>&lt;/discriminator&gt;</w:t>
      </w:r>
    </w:p>
    <w:p w:rsidR="00E614D6" w:rsidRPr="005E11C9" w:rsidRDefault="00E614D6" w:rsidP="00E614D6">
      <w:r>
        <w:rPr>
          <w:rFonts w:hint="eastAsia"/>
        </w:rPr>
        <w:t>鉴别器类似于java语言中的switch</w:t>
      </w:r>
      <w:r>
        <w:t xml:space="preserve"> </w:t>
      </w:r>
      <w:r>
        <w:rPr>
          <w:rFonts w:hint="eastAsia"/>
        </w:rPr>
        <w:t>case</w:t>
      </w:r>
      <w:r>
        <w:t xml:space="preserve"> </w:t>
      </w:r>
      <w:r>
        <w:rPr>
          <w:rFonts w:hint="eastAsia"/>
        </w:rPr>
        <w:t>语句，可以根据不同值，使用不同的配置。</w:t>
      </w:r>
    </w:p>
    <w:p w:rsidR="00E614D6" w:rsidRDefault="00E614D6" w:rsidP="00E614D6">
      <w:pPr>
        <w:pStyle w:val="20"/>
      </w:pPr>
      <w:bookmarkStart w:id="14" w:name="_Toc16605004"/>
      <w:r>
        <w:rPr>
          <w:rFonts w:hint="eastAsia"/>
        </w:rPr>
        <w:t>自动映射</w:t>
      </w:r>
      <w:bookmarkEnd w:id="14"/>
    </w:p>
    <w:p w:rsidR="00E614D6" w:rsidRDefault="00E614D6" w:rsidP="00E614D6">
      <w:r>
        <w:rPr>
          <w:rFonts w:hint="eastAsia"/>
        </w:rPr>
        <w:t>M</w:t>
      </w:r>
      <w:r>
        <w:t>yBatis</w:t>
      </w:r>
      <w:r>
        <w:rPr>
          <w:rFonts w:hint="eastAsia"/>
        </w:rPr>
        <w:t>可以自动处理映射，其会在结果集中配对和属性名一致的列名，忽略大小写。开启</w:t>
      </w:r>
      <w:r w:rsidRPr="00781A6F">
        <w:t>mapUnderscoreToCamelCase</w:t>
      </w:r>
      <w:r>
        <w:rPr>
          <w:rFonts w:hint="eastAsia"/>
        </w:rPr>
        <w:t>配置可以自动在驼峰命名分隔和下划线风格之间互相映射。</w:t>
      </w:r>
    </w:p>
    <w:p w:rsidR="00E614D6" w:rsidRDefault="00E614D6" w:rsidP="00E614D6">
      <w:r>
        <w:rPr>
          <w:rFonts w:hint="eastAsia"/>
        </w:rPr>
        <w:t>自动映射有三个等级</w:t>
      </w:r>
    </w:p>
    <w:p w:rsidR="00E614D6" w:rsidRDefault="00E614D6" w:rsidP="00E614D6">
      <w:r>
        <w:rPr>
          <w:rFonts w:hint="eastAsia"/>
        </w:rPr>
        <w:t>NONE</w:t>
      </w:r>
      <w:r>
        <w:t xml:space="preserve"> </w:t>
      </w:r>
      <w:r>
        <w:rPr>
          <w:rFonts w:hint="eastAsia"/>
        </w:rPr>
        <w:t>-</w:t>
      </w:r>
      <w:r>
        <w:t xml:space="preserve"> </w:t>
      </w:r>
      <w:r>
        <w:rPr>
          <w:rFonts w:hint="eastAsia"/>
        </w:rPr>
        <w:t>禁用自动映射</w:t>
      </w:r>
    </w:p>
    <w:p w:rsidR="00E614D6" w:rsidRDefault="00E614D6" w:rsidP="00E614D6">
      <w:r>
        <w:rPr>
          <w:rFonts w:hint="eastAsia"/>
        </w:rPr>
        <w:t>PARTIAL</w:t>
      </w:r>
      <w:r>
        <w:t xml:space="preserve"> </w:t>
      </w:r>
      <w:r>
        <w:rPr>
          <w:rFonts w:hint="eastAsia"/>
        </w:rPr>
        <w:t>-</w:t>
      </w:r>
      <w:r>
        <w:t xml:space="preserve"> </w:t>
      </w:r>
      <w:r>
        <w:rPr>
          <w:rFonts w:hint="eastAsia"/>
        </w:rPr>
        <w:t>对非嵌套的属性进行映射</w:t>
      </w:r>
    </w:p>
    <w:p w:rsidR="00E614D6" w:rsidRDefault="00E614D6" w:rsidP="00E614D6">
      <w:r>
        <w:rPr>
          <w:rFonts w:hint="eastAsia"/>
        </w:rPr>
        <w:t>FULL</w:t>
      </w:r>
      <w:r>
        <w:t xml:space="preserve"> </w:t>
      </w:r>
      <w:r>
        <w:rPr>
          <w:rFonts w:hint="eastAsia"/>
        </w:rPr>
        <w:t>-</w:t>
      </w:r>
      <w:r>
        <w:t xml:space="preserve"> </w:t>
      </w:r>
      <w:r>
        <w:rPr>
          <w:rFonts w:hint="eastAsia"/>
        </w:rPr>
        <w:t>对所有属性自动映射</w:t>
      </w:r>
    </w:p>
    <w:p w:rsidR="00E614D6" w:rsidRDefault="00E614D6" w:rsidP="00E614D6">
      <w:r>
        <w:rPr>
          <w:rFonts w:hint="eastAsia"/>
        </w:rPr>
        <w:t>默认的级别是PARTIAL。</w:t>
      </w:r>
    </w:p>
    <w:p w:rsidR="00E614D6" w:rsidRPr="006F14CD" w:rsidRDefault="00E614D6" w:rsidP="00E614D6"/>
    <w:p w:rsidR="00E614D6" w:rsidRPr="003A2701" w:rsidRDefault="00E614D6" w:rsidP="00E614D6"/>
    <w:p w:rsidR="00DE6A02" w:rsidRDefault="00DE6A02" w:rsidP="002E5EBD">
      <w:pPr>
        <w:pStyle w:val="10"/>
      </w:pPr>
      <w:r w:rsidRPr="00DB04A5">
        <w:rPr>
          <w:rFonts w:hint="eastAsia"/>
        </w:rPr>
        <w:lastRenderedPageBreak/>
        <w:t>XML配置</w:t>
      </w:r>
      <w:bookmarkEnd w:id="7"/>
    </w:p>
    <w:p w:rsidR="008A147E" w:rsidRPr="006D3FB9" w:rsidRDefault="00275E74" w:rsidP="008A147E">
      <w:r>
        <w:rPr>
          <w:rFonts w:hint="eastAsia"/>
        </w:rPr>
        <w:t>配置文件决定mybatis的行为，</w:t>
      </w:r>
      <w:r w:rsidR="008A147E">
        <w:rPr>
          <w:rFonts w:hint="eastAsia"/>
        </w:rPr>
        <w:t>下面将介绍MyBatis的一些配置</w:t>
      </w:r>
      <w:r w:rsidR="0059161B">
        <w:rPr>
          <w:rFonts w:hint="eastAsia"/>
        </w:rPr>
        <w:t>。</w:t>
      </w:r>
    </w:p>
    <w:p w:rsidR="002A5461" w:rsidRPr="00073ACD" w:rsidRDefault="002A5461" w:rsidP="00D73F18">
      <w:pPr>
        <w:pStyle w:val="20"/>
      </w:pPr>
      <w:bookmarkStart w:id="15" w:name="_Toc16604982"/>
      <w:r w:rsidRPr="00073ACD">
        <w:rPr>
          <w:rFonts w:hint="eastAsia"/>
        </w:rPr>
        <w:t>属性</w:t>
      </w:r>
      <w:r w:rsidR="00F91C89">
        <w:rPr>
          <w:rFonts w:hint="eastAsia"/>
        </w:rPr>
        <w:t xml:space="preserve"> properties</w:t>
      </w:r>
      <w:bookmarkEnd w:id="15"/>
    </w:p>
    <w:p w:rsidR="00DE0162" w:rsidRPr="00073ACD" w:rsidRDefault="00CE72F9" w:rsidP="008A2D0B">
      <w:r w:rsidRPr="00073ACD">
        <w:rPr>
          <w:rFonts w:hint="eastAsia"/>
        </w:rPr>
        <w:t>mybatis的属性可以从属性文件定义也可以在配置文件中直接定义</w:t>
      </w:r>
      <w:r w:rsidR="00A00E69" w:rsidRPr="00073ACD">
        <w:rPr>
          <w:rFonts w:hint="eastAsia"/>
        </w:rPr>
        <w:t>：</w:t>
      </w:r>
    </w:p>
    <w:p w:rsidR="00AF145C" w:rsidRPr="000F4244" w:rsidRDefault="00AF145C" w:rsidP="000F4244">
      <w:pPr>
        <w:pStyle w:val="aff0"/>
        <w:framePr w:wrap="around"/>
        <w:rPr>
          <w:rStyle w:val="pln"/>
        </w:rPr>
      </w:pPr>
      <w:r w:rsidRPr="000F4244">
        <w:rPr>
          <w:rStyle w:val="tag"/>
        </w:rPr>
        <w:t>&lt;properties</w:t>
      </w:r>
      <w:r w:rsidRPr="000F4244">
        <w:rPr>
          <w:rStyle w:val="pln"/>
        </w:rPr>
        <w:t xml:space="preserve"> </w:t>
      </w:r>
      <w:r w:rsidRPr="000F4244">
        <w:rPr>
          <w:rStyle w:val="atn"/>
        </w:rPr>
        <w:t>resource</w:t>
      </w:r>
      <w:r w:rsidRPr="000F4244">
        <w:rPr>
          <w:rStyle w:val="pun"/>
        </w:rPr>
        <w:t>=</w:t>
      </w:r>
      <w:r w:rsidRPr="000F4244">
        <w:rPr>
          <w:rStyle w:val="atv"/>
        </w:rPr>
        <w:t>"</w:t>
      </w:r>
      <w:r w:rsidR="00D629CB" w:rsidRPr="000F4244">
        <w:rPr>
          <w:rStyle w:val="atv"/>
        </w:rPr>
        <w:t>config</w:t>
      </w:r>
      <w:r w:rsidRPr="000F4244">
        <w:rPr>
          <w:rStyle w:val="atv"/>
        </w:rPr>
        <w:t>/</w:t>
      </w:r>
      <w:r w:rsidR="00D629CB" w:rsidRPr="000F4244">
        <w:rPr>
          <w:rStyle w:val="atv"/>
        </w:rPr>
        <w:t>datasource</w:t>
      </w:r>
      <w:r w:rsidRPr="000F4244">
        <w:rPr>
          <w:rStyle w:val="atv"/>
        </w:rPr>
        <w:t>.properties"</w:t>
      </w:r>
      <w:r w:rsidRPr="000F4244">
        <w:rPr>
          <w:rStyle w:val="tag"/>
        </w:rPr>
        <w:t>&gt;</w:t>
      </w:r>
    </w:p>
    <w:p w:rsidR="00AF145C" w:rsidRPr="000F4244" w:rsidRDefault="000F4244" w:rsidP="000F4244">
      <w:pPr>
        <w:pStyle w:val="aff0"/>
        <w:framePr w:wrap="around"/>
        <w:rPr>
          <w:rStyle w:val="pln"/>
        </w:rPr>
      </w:pPr>
      <w:r>
        <w:rPr>
          <w:rStyle w:val="tag"/>
        </w:rPr>
        <w:tab/>
      </w:r>
      <w:r w:rsidR="00AF145C" w:rsidRPr="000F4244">
        <w:rPr>
          <w:rStyle w:val="tag"/>
        </w:rPr>
        <w:t>&lt;property</w:t>
      </w:r>
      <w:r w:rsidR="00AF145C" w:rsidRPr="000F4244">
        <w:rPr>
          <w:rStyle w:val="pln"/>
        </w:rPr>
        <w:t xml:space="preserve"> </w:t>
      </w:r>
      <w:r w:rsidR="00AF145C" w:rsidRPr="000F4244">
        <w:rPr>
          <w:rStyle w:val="atn"/>
        </w:rPr>
        <w:t>name</w:t>
      </w:r>
      <w:r w:rsidR="00AF145C" w:rsidRPr="000F4244">
        <w:rPr>
          <w:rStyle w:val="pun"/>
        </w:rPr>
        <w:t>=</w:t>
      </w:r>
      <w:r w:rsidR="00AF145C" w:rsidRPr="000F4244">
        <w:rPr>
          <w:rStyle w:val="atv"/>
        </w:rPr>
        <w:t>"username"</w:t>
      </w:r>
      <w:r w:rsidR="00AF145C" w:rsidRPr="000F4244">
        <w:rPr>
          <w:rStyle w:val="pln"/>
        </w:rPr>
        <w:t xml:space="preserve"> </w:t>
      </w:r>
      <w:r w:rsidR="00AF145C" w:rsidRPr="000F4244">
        <w:rPr>
          <w:rStyle w:val="atn"/>
        </w:rPr>
        <w:t>value</w:t>
      </w:r>
      <w:r w:rsidR="00AF145C" w:rsidRPr="000F4244">
        <w:rPr>
          <w:rStyle w:val="pun"/>
        </w:rPr>
        <w:t>=</w:t>
      </w:r>
      <w:r w:rsidR="00AF145C" w:rsidRPr="000F4244">
        <w:rPr>
          <w:rStyle w:val="atv"/>
        </w:rPr>
        <w:t>"</w:t>
      </w:r>
      <w:r w:rsidR="009C6C2C" w:rsidRPr="000F4244">
        <w:rPr>
          <w:rStyle w:val="atv"/>
        </w:rPr>
        <w:t>root</w:t>
      </w:r>
      <w:r w:rsidR="00AF145C" w:rsidRPr="000F4244">
        <w:rPr>
          <w:rStyle w:val="atv"/>
        </w:rPr>
        <w:t>"</w:t>
      </w:r>
      <w:r w:rsidR="00AF145C" w:rsidRPr="000F4244">
        <w:rPr>
          <w:rStyle w:val="tag"/>
        </w:rPr>
        <w:t>/&gt;</w:t>
      </w:r>
    </w:p>
    <w:p w:rsidR="00AF145C" w:rsidRPr="000F4244" w:rsidRDefault="000F4244" w:rsidP="000F4244">
      <w:pPr>
        <w:pStyle w:val="aff0"/>
        <w:framePr w:wrap="around"/>
        <w:rPr>
          <w:rStyle w:val="pln"/>
        </w:rPr>
      </w:pPr>
      <w:r>
        <w:rPr>
          <w:rStyle w:val="tag"/>
        </w:rPr>
        <w:tab/>
      </w:r>
      <w:r w:rsidR="00AF145C" w:rsidRPr="000F4244">
        <w:rPr>
          <w:rStyle w:val="tag"/>
        </w:rPr>
        <w:t>&lt;property</w:t>
      </w:r>
      <w:r w:rsidR="00AF145C" w:rsidRPr="000F4244">
        <w:rPr>
          <w:rStyle w:val="pln"/>
        </w:rPr>
        <w:t xml:space="preserve"> </w:t>
      </w:r>
      <w:r w:rsidR="00AF145C" w:rsidRPr="000F4244">
        <w:rPr>
          <w:rStyle w:val="atn"/>
        </w:rPr>
        <w:t>name</w:t>
      </w:r>
      <w:r w:rsidR="00AF145C" w:rsidRPr="000F4244">
        <w:rPr>
          <w:rStyle w:val="pun"/>
        </w:rPr>
        <w:t>=</w:t>
      </w:r>
      <w:r w:rsidR="00AF145C" w:rsidRPr="000F4244">
        <w:rPr>
          <w:rStyle w:val="atv"/>
        </w:rPr>
        <w:t>"password"</w:t>
      </w:r>
      <w:r w:rsidR="00AF145C" w:rsidRPr="000F4244">
        <w:rPr>
          <w:rStyle w:val="pln"/>
        </w:rPr>
        <w:t xml:space="preserve"> </w:t>
      </w:r>
      <w:r w:rsidR="00AF145C" w:rsidRPr="000F4244">
        <w:rPr>
          <w:rStyle w:val="atn"/>
        </w:rPr>
        <w:t>value</w:t>
      </w:r>
      <w:r w:rsidR="00AF145C" w:rsidRPr="000F4244">
        <w:rPr>
          <w:rStyle w:val="pun"/>
        </w:rPr>
        <w:t>=</w:t>
      </w:r>
      <w:r w:rsidR="00AF145C" w:rsidRPr="000F4244">
        <w:rPr>
          <w:rStyle w:val="atv"/>
        </w:rPr>
        <w:t>"</w:t>
      </w:r>
      <w:r w:rsidR="009C6C2C" w:rsidRPr="000F4244">
        <w:rPr>
          <w:rStyle w:val="atv"/>
        </w:rPr>
        <w:t>root</w:t>
      </w:r>
      <w:r w:rsidR="00AF145C" w:rsidRPr="000F4244">
        <w:rPr>
          <w:rStyle w:val="atv"/>
        </w:rPr>
        <w:t>"</w:t>
      </w:r>
      <w:r w:rsidR="00AF145C" w:rsidRPr="000F4244">
        <w:rPr>
          <w:rStyle w:val="tag"/>
        </w:rPr>
        <w:t>/&gt;</w:t>
      </w:r>
    </w:p>
    <w:p w:rsidR="00AF145C" w:rsidRDefault="00AF145C" w:rsidP="000F4244">
      <w:pPr>
        <w:pStyle w:val="aff0"/>
        <w:framePr w:wrap="around"/>
        <w:rPr>
          <w:color w:val="333333"/>
          <w:kern w:val="0"/>
        </w:rPr>
      </w:pPr>
      <w:r w:rsidRPr="000F4244">
        <w:rPr>
          <w:rStyle w:val="tag"/>
        </w:rPr>
        <w:t>&lt;/properties&gt;</w:t>
      </w:r>
    </w:p>
    <w:p w:rsidR="00AF145C" w:rsidRPr="00073ACD" w:rsidRDefault="00825CF4" w:rsidP="008A2D0B">
      <w:r w:rsidRPr="00073ACD">
        <w:rPr>
          <w:rFonts w:hint="eastAsia"/>
        </w:rPr>
        <w:t>包含的属性可以在配置文件中用来替换占位符</w:t>
      </w:r>
      <w:r w:rsidR="003C066B" w:rsidRPr="00073ACD">
        <w:rPr>
          <w:rFonts w:hint="eastAsia"/>
        </w:rPr>
        <w:t xml:space="preserve"> value</w:t>
      </w:r>
      <w:r w:rsidR="003C066B" w:rsidRPr="00073ACD">
        <w:t xml:space="preserve"> = "${</w:t>
      </w:r>
      <w:r w:rsidR="00BD31AA" w:rsidRPr="00073ACD">
        <w:t>username</w:t>
      </w:r>
      <w:r w:rsidR="003C066B" w:rsidRPr="00073ACD">
        <w:t>}"</w:t>
      </w:r>
      <w:r w:rsidR="003C1A40" w:rsidRPr="00073ACD">
        <w:rPr>
          <w:rFonts w:hint="eastAsia"/>
        </w:rPr>
        <w:t>，如果</w:t>
      </w:r>
      <w:r w:rsidR="00926FE7" w:rsidRPr="00073ACD">
        <w:rPr>
          <w:rFonts w:hint="eastAsia"/>
        </w:rPr>
        <w:t>多个地方都定义了属性，那么先读取的属性会被后读取的覆盖。</w:t>
      </w:r>
      <w:r w:rsidR="00112ECE" w:rsidRPr="00073ACD">
        <w:rPr>
          <w:rFonts w:hint="eastAsia"/>
        </w:rPr>
        <w:t>属性的加载顺序如下：</w:t>
      </w:r>
    </w:p>
    <w:p w:rsidR="00112ECE" w:rsidRPr="00073ACD" w:rsidRDefault="00112ECE" w:rsidP="008A2D0B">
      <w:r w:rsidRPr="00073ACD">
        <w:rPr>
          <w:rFonts w:hint="eastAsia"/>
        </w:rPr>
        <w:t>1.</w:t>
      </w:r>
      <w:r w:rsidRPr="00073ACD">
        <w:t>properties 元素体内指定的属性</w:t>
      </w:r>
    </w:p>
    <w:p w:rsidR="000D6C91" w:rsidRPr="00073ACD" w:rsidRDefault="000D6C91" w:rsidP="008A2D0B">
      <w:r w:rsidRPr="00073ACD">
        <w:rPr>
          <w:rFonts w:hint="eastAsia"/>
        </w:rPr>
        <w:t>2.</w:t>
      </w:r>
      <w:r w:rsidRPr="00073ACD">
        <w:t>resource 属性或根据 url 属性</w:t>
      </w:r>
      <w:r w:rsidR="00C8169E">
        <w:rPr>
          <w:rFonts w:hint="eastAsia"/>
        </w:rPr>
        <w:t>中定义的</w:t>
      </w:r>
      <w:r w:rsidRPr="00073ACD">
        <w:t>属性文件</w:t>
      </w:r>
      <w:r w:rsidR="00C8169E">
        <w:rPr>
          <w:rFonts w:hint="eastAsia"/>
        </w:rPr>
        <w:t>中的属性</w:t>
      </w:r>
    </w:p>
    <w:p w:rsidR="00B66FA8" w:rsidRPr="00073ACD" w:rsidRDefault="00B66FA8" w:rsidP="008A2D0B">
      <w:r w:rsidRPr="00073ACD">
        <w:rPr>
          <w:rFonts w:hint="eastAsia"/>
        </w:rPr>
        <w:t>3.</w:t>
      </w:r>
      <w:r w:rsidR="007C161F" w:rsidRPr="00073ACD">
        <w:t>作为方法参数传递的属性</w:t>
      </w:r>
    </w:p>
    <w:p w:rsidR="007F771A" w:rsidRPr="00073ACD" w:rsidRDefault="00B82078" w:rsidP="008A2D0B">
      <w:r w:rsidRPr="00073ACD">
        <w:rPr>
          <w:rFonts w:hint="eastAsia"/>
        </w:rPr>
        <w:t>属性可以支持默认值的设置</w:t>
      </w:r>
      <w:r w:rsidR="00D06EAF" w:rsidRPr="00073ACD">
        <w:rPr>
          <w:rFonts w:hint="eastAsia"/>
        </w:rPr>
        <w:t>，</w:t>
      </w:r>
      <w:r w:rsidR="002977BC" w:rsidRPr="00073ACD">
        <w:rPr>
          <w:rFonts w:hint="eastAsia"/>
        </w:rPr>
        <w:t>使用配置${</w:t>
      </w:r>
      <w:r w:rsidR="002977BC" w:rsidRPr="00073ACD">
        <w:t>username:root</w:t>
      </w:r>
      <w:r w:rsidR="002977BC" w:rsidRPr="00073ACD">
        <w:rPr>
          <w:rFonts w:hint="eastAsia"/>
        </w:rPr>
        <w:t>}可以使用默认值功能。</w:t>
      </w:r>
      <w:r w:rsidR="00A00442" w:rsidRPr="00073ACD">
        <w:rPr>
          <w:rFonts w:hint="eastAsia"/>
        </w:rPr>
        <w:t>这些功能是可以配置的</w:t>
      </w:r>
      <w:r w:rsidR="00D06EAF" w:rsidRPr="00073ACD">
        <w:rPr>
          <w:rFonts w:hint="eastAsia"/>
        </w:rPr>
        <w:t>：</w:t>
      </w:r>
    </w:p>
    <w:p w:rsidR="00005BB5" w:rsidRPr="00C56885" w:rsidRDefault="00005BB5" w:rsidP="00712414">
      <w:pPr>
        <w:pStyle w:val="aff0"/>
        <w:framePr w:wrap="around"/>
        <w:rPr>
          <w:rStyle w:val="com"/>
          <w:color w:val="88000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0A72F4" w:rsidRPr="00C56885">
        <w:rPr>
          <w:rStyle w:val="atv"/>
          <w:color w:val="008800"/>
        </w:rPr>
        <w:t>..</w:t>
      </w:r>
      <w:r w:rsidRPr="00C56885">
        <w:rPr>
          <w:rStyle w:val="atv"/>
          <w:color w:val="008800"/>
        </w:rPr>
        <w:t>.enable-default-value"</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"true"</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启用默认值特性</w:t>
      </w:r>
      <w:r w:rsidRPr="00C56885">
        <w:rPr>
          <w:rStyle w:val="com"/>
          <w:color w:val="880000"/>
        </w:rPr>
        <w:t xml:space="preserve"> --&gt;</w:t>
      </w:r>
    </w:p>
    <w:p w:rsidR="00093DCD" w:rsidRDefault="00093DCD" w:rsidP="00712414">
      <w:pPr>
        <w:pStyle w:val="aff0"/>
        <w:framePr w:wrap="around"/>
        <w:rPr>
          <w:color w:val="333333"/>
          <w:kern w:val="0"/>
        </w:rPr>
      </w:pPr>
      <w:r w:rsidRPr="00C56885">
        <w:rPr>
          <w:rStyle w:val="tag"/>
          <w:color w:val="000088"/>
        </w:rPr>
        <w:t>&lt;property</w:t>
      </w:r>
      <w:r w:rsidRPr="00C56885">
        <w:rPr>
          <w:rStyle w:val="pln"/>
          <w:color w:val="000000"/>
        </w:rPr>
        <w:t xml:space="preserve"> </w:t>
      </w:r>
      <w:r w:rsidRPr="00C56885">
        <w:rPr>
          <w:rStyle w:val="atn"/>
          <w:color w:val="660066"/>
        </w:rPr>
        <w:t>name</w:t>
      </w:r>
      <w:r w:rsidRPr="00C56885">
        <w:rPr>
          <w:rStyle w:val="pun"/>
          <w:color w:val="666600"/>
        </w:rPr>
        <w:t>=</w:t>
      </w:r>
      <w:r w:rsidRPr="00C56885">
        <w:rPr>
          <w:rStyle w:val="atv"/>
          <w:color w:val="008800"/>
        </w:rPr>
        <w:t>"</w:t>
      </w:r>
      <w:r w:rsidR="004448CC" w:rsidRPr="00C56885">
        <w:rPr>
          <w:rStyle w:val="atv"/>
          <w:color w:val="008800"/>
        </w:rPr>
        <w:t>..</w:t>
      </w:r>
      <w:r w:rsidRPr="00C56885">
        <w:rPr>
          <w:rStyle w:val="atv"/>
          <w:color w:val="008800"/>
        </w:rPr>
        <w:t>.default-value-separator"</w:t>
      </w:r>
      <w:r w:rsidRPr="00C56885">
        <w:rPr>
          <w:rStyle w:val="pln"/>
          <w:color w:val="000000"/>
        </w:rPr>
        <w:t xml:space="preserve"> </w:t>
      </w:r>
      <w:r w:rsidRPr="00C56885">
        <w:rPr>
          <w:rStyle w:val="atn"/>
          <w:color w:val="660066"/>
        </w:rPr>
        <w:t>value</w:t>
      </w:r>
      <w:r w:rsidRPr="00C56885">
        <w:rPr>
          <w:rStyle w:val="pun"/>
          <w:color w:val="666600"/>
        </w:rPr>
        <w:t>=</w:t>
      </w:r>
      <w:r w:rsidRPr="00C56885">
        <w:rPr>
          <w:rStyle w:val="atv"/>
          <w:color w:val="008800"/>
        </w:rPr>
        <w:t>"?:"</w:t>
      </w:r>
      <w:r w:rsidRPr="00C56885">
        <w:rPr>
          <w:rStyle w:val="tag"/>
          <w:color w:val="000088"/>
        </w:rPr>
        <w:t>/&gt;</w:t>
      </w:r>
      <w:r w:rsidRPr="00C56885">
        <w:rPr>
          <w:rStyle w:val="pln"/>
          <w:color w:val="000000"/>
        </w:rPr>
        <w:t xml:space="preserve"> </w:t>
      </w:r>
      <w:r w:rsidRPr="00C56885">
        <w:rPr>
          <w:rStyle w:val="com"/>
          <w:color w:val="880000"/>
        </w:rPr>
        <w:t xml:space="preserve">&lt;!-- </w:t>
      </w:r>
      <w:r w:rsidRPr="00C56885">
        <w:rPr>
          <w:rStyle w:val="com"/>
          <w:rFonts w:ascii="微软雅黑" w:eastAsia="微软雅黑" w:hAnsi="微软雅黑" w:cs="微软雅黑" w:hint="eastAsia"/>
          <w:color w:val="880000"/>
        </w:rPr>
        <w:t>修改默认值分隔符</w:t>
      </w:r>
      <w:r w:rsidRPr="00C56885">
        <w:rPr>
          <w:rStyle w:val="com"/>
          <w:color w:val="880000"/>
        </w:rPr>
        <w:t xml:space="preserve"> --&gt;</w:t>
      </w:r>
    </w:p>
    <w:p w:rsidR="00904ACC" w:rsidRPr="00A47204" w:rsidRDefault="00904ACC" w:rsidP="00D73F18">
      <w:pPr>
        <w:pStyle w:val="20"/>
      </w:pPr>
      <w:bookmarkStart w:id="16" w:name="_Toc16604983"/>
      <w:r w:rsidRPr="00A47204">
        <w:rPr>
          <w:rFonts w:hint="eastAsia"/>
        </w:rPr>
        <w:t>设置</w:t>
      </w:r>
      <w:r w:rsidR="00716850" w:rsidRPr="00A47204">
        <w:rPr>
          <w:rFonts w:hint="eastAsia"/>
        </w:rPr>
        <w:t xml:space="preserve"> setting</w:t>
      </w:r>
      <w:r w:rsidR="0045504B">
        <w:rPr>
          <w:rFonts w:hint="eastAsia"/>
        </w:rPr>
        <w:t>s</w:t>
      </w:r>
      <w:bookmarkEnd w:id="16"/>
    </w:p>
    <w:p w:rsidR="00187558" w:rsidRPr="00C90525" w:rsidRDefault="00443925" w:rsidP="008A2D0B">
      <w:r>
        <w:rPr>
          <w:rFonts w:hint="eastAsia"/>
        </w:rPr>
        <w:t>设置中定义</w:t>
      </w:r>
      <w:r w:rsidR="00A35915">
        <w:rPr>
          <w:rFonts w:hint="eastAsia"/>
        </w:rPr>
        <w:t>mybatis运行时的一些</w:t>
      </w:r>
      <w:r w:rsidR="009A6FAD">
        <w:rPr>
          <w:rFonts w:hint="eastAsia"/>
        </w:rPr>
        <w:t>行为</w:t>
      </w:r>
      <w:r w:rsidR="008742FA">
        <w:rPr>
          <w:rFonts w:hint="eastAsia"/>
        </w:rPr>
        <w:t>，具体的配置和行为可以参考文档。</w:t>
      </w:r>
    </w:p>
    <w:p w:rsidR="009D75FA" w:rsidRDefault="00BB398D" w:rsidP="00D73F18">
      <w:pPr>
        <w:pStyle w:val="20"/>
      </w:pPr>
      <w:bookmarkStart w:id="17" w:name="_Toc16604984"/>
      <w:r>
        <w:rPr>
          <w:rFonts w:hint="eastAsia"/>
        </w:rPr>
        <w:t>类型别名</w:t>
      </w:r>
      <w:r w:rsidR="00C90525">
        <w:rPr>
          <w:rFonts w:hint="eastAsia"/>
        </w:rPr>
        <w:t xml:space="preserve"> </w:t>
      </w:r>
      <w:r w:rsidR="00673738">
        <w:rPr>
          <w:rFonts w:hint="eastAsia"/>
        </w:rPr>
        <w:t>type</w:t>
      </w:r>
      <w:r w:rsidR="00673738">
        <w:t>Alias</w:t>
      </w:r>
      <w:r w:rsidR="00FA3FD1">
        <w:t>es</w:t>
      </w:r>
      <w:bookmarkEnd w:id="17"/>
    </w:p>
    <w:p w:rsidR="0089110E" w:rsidRDefault="00D27231" w:rsidP="008A2D0B">
      <w:r>
        <w:rPr>
          <w:rFonts w:hint="eastAsia"/>
        </w:rPr>
        <w:t>类型别名是为java类型设置一个短的名字，目的是减少限定名的冗余</w:t>
      </w:r>
      <w:r w:rsidR="001B6897">
        <w:rPr>
          <w:rFonts w:hint="eastAsia"/>
        </w:rPr>
        <w:t>。</w:t>
      </w:r>
      <w:r w:rsidR="00346AE4">
        <w:rPr>
          <w:rFonts w:hint="eastAsia"/>
        </w:rPr>
        <w:t>例如一个类</w:t>
      </w:r>
      <w:r w:rsidR="004B3F0D">
        <w:rPr>
          <w:rFonts w:hint="eastAsia"/>
        </w:rPr>
        <w:t xml:space="preserve"> </w:t>
      </w:r>
      <w:r w:rsidR="004B3F0D">
        <w:t>com.ray.persistence.bean.Dog</w:t>
      </w:r>
      <w:r w:rsidR="004B3F0D">
        <w:rPr>
          <w:rFonts w:hint="eastAsia"/>
        </w:rPr>
        <w:t>，我们可以为其配置别名</w:t>
      </w:r>
      <w:r w:rsidR="000E37AC">
        <w:rPr>
          <w:rFonts w:hint="eastAsia"/>
        </w:rPr>
        <w:t>：</w:t>
      </w:r>
    </w:p>
    <w:p w:rsidR="003B3C54" w:rsidRPr="00C56885" w:rsidRDefault="003B3C54" w:rsidP="00712414">
      <w:pPr>
        <w:pStyle w:val="aff0"/>
        <w:framePr w:wrap="around"/>
      </w:pPr>
      <w:r w:rsidRPr="00C56885">
        <w:t>&lt;typeAliases&gt;</w:t>
      </w:r>
    </w:p>
    <w:p w:rsidR="003B3C54" w:rsidRPr="00C56885" w:rsidRDefault="003B3C54" w:rsidP="00712414">
      <w:pPr>
        <w:pStyle w:val="aff0"/>
        <w:framePr w:wrap="around"/>
      </w:pPr>
      <w:r w:rsidRPr="00C56885">
        <w:t xml:space="preserve">  </w:t>
      </w:r>
      <w:r w:rsidR="001616D2" w:rsidRPr="00C56885">
        <w:t xml:space="preserve">      </w:t>
      </w:r>
      <w:r w:rsidRPr="00C56885">
        <w:t>&lt;typeAlias alias="</w:t>
      </w:r>
      <w:r w:rsidR="00014AD0" w:rsidRPr="00C56885">
        <w:rPr>
          <w:rFonts w:hint="eastAsia"/>
        </w:rPr>
        <w:t>Dog</w:t>
      </w:r>
      <w:r w:rsidRPr="00C56885">
        <w:t>" type="</w:t>
      </w:r>
      <w:r w:rsidR="005C7308" w:rsidRPr="00C56885">
        <w:t>com.ray.persistence.bean.Dog</w:t>
      </w:r>
      <w:r w:rsidRPr="00C56885">
        <w:t>"/&gt;</w:t>
      </w:r>
    </w:p>
    <w:p w:rsidR="004306DD" w:rsidRPr="003B3C54" w:rsidRDefault="004306DD" w:rsidP="00712414">
      <w:pPr>
        <w:pStyle w:val="aff0"/>
        <w:framePr w:wrap="around"/>
        <w:rPr>
          <w:color w:val="333333"/>
        </w:rPr>
      </w:pPr>
      <w:r w:rsidRPr="00C56885">
        <w:rPr>
          <w:rFonts w:hint="eastAsia"/>
        </w:rPr>
        <w:t>&lt;</w:t>
      </w:r>
      <w:r w:rsidRPr="00C56885">
        <w:t>/typeAliases&gt;</w:t>
      </w:r>
    </w:p>
    <w:p w:rsidR="003B3C54" w:rsidRPr="003B3C54" w:rsidRDefault="006660FD" w:rsidP="008A2D0B">
      <w:r>
        <w:rPr>
          <w:rFonts w:hint="eastAsia"/>
        </w:rPr>
        <w:t>这样在</w:t>
      </w:r>
      <w:r w:rsidR="005D1194">
        <w:rPr>
          <w:rFonts w:hint="eastAsia"/>
        </w:rPr>
        <w:t>任意地方配置时，如果需要使用c</w:t>
      </w:r>
      <w:r w:rsidR="005D1194">
        <w:t xml:space="preserve">om.ray…Dog </w:t>
      </w:r>
      <w:r w:rsidR="005D1194">
        <w:rPr>
          <w:rFonts w:hint="eastAsia"/>
        </w:rPr>
        <w:t>可以直接使用Dog</w:t>
      </w:r>
      <w:r w:rsidR="0034043D">
        <w:rPr>
          <w:rFonts w:hint="eastAsia"/>
        </w:rPr>
        <w:t>。</w:t>
      </w:r>
    </w:p>
    <w:p w:rsidR="00790356" w:rsidRDefault="00790356" w:rsidP="00D73F18">
      <w:pPr>
        <w:pStyle w:val="20"/>
      </w:pPr>
      <w:bookmarkStart w:id="18" w:name="_Toc16604985"/>
      <w:r>
        <w:rPr>
          <w:rFonts w:hint="eastAsia"/>
        </w:rPr>
        <w:t>类型</w:t>
      </w:r>
      <w:r w:rsidR="00D14A71" w:rsidRPr="00CB69C5">
        <w:rPr>
          <w:rFonts w:hint="eastAsia"/>
        </w:rPr>
        <w:t>处理器</w:t>
      </w:r>
      <w:r w:rsidR="001E6DD6" w:rsidRPr="00CB69C5">
        <w:rPr>
          <w:rFonts w:hint="eastAsia"/>
        </w:rPr>
        <w:t xml:space="preserve"> type</w:t>
      </w:r>
      <w:r w:rsidR="001E6DD6" w:rsidRPr="00CB69C5">
        <w:t>Handler</w:t>
      </w:r>
      <w:r w:rsidR="00CB69C5" w:rsidRPr="00CB69C5">
        <w:t>s</w:t>
      </w:r>
      <w:bookmarkEnd w:id="18"/>
    </w:p>
    <w:p w:rsidR="005A0B99" w:rsidRDefault="00D353E1" w:rsidP="008A2D0B">
      <w:r>
        <w:rPr>
          <w:rFonts w:hint="eastAsia"/>
        </w:rPr>
        <w:t>类型处理器的目的是告诉mybatis数据的一种类型和java的类型之间如果互相</w:t>
      </w:r>
      <w:r>
        <w:rPr>
          <w:rFonts w:hint="eastAsia"/>
        </w:rPr>
        <w:lastRenderedPageBreak/>
        <w:t>转换</w:t>
      </w:r>
      <w:r w:rsidR="004D31AE">
        <w:rPr>
          <w:rFonts w:hint="eastAsia"/>
        </w:rPr>
        <w:t>，</w:t>
      </w:r>
      <w:r w:rsidR="00D96942">
        <w:rPr>
          <w:rFonts w:hint="eastAsia"/>
        </w:rPr>
        <w:t>mybatis</w:t>
      </w:r>
      <w:r w:rsidR="004F5421">
        <w:rPr>
          <w:rFonts w:hint="eastAsia"/>
        </w:rPr>
        <w:t>自己</w:t>
      </w:r>
      <w:r w:rsidR="00CA6DEF">
        <w:rPr>
          <w:rFonts w:hint="eastAsia"/>
        </w:rPr>
        <w:t>自然定义了一些列的处理器</w:t>
      </w:r>
      <w:r w:rsidR="00FD15F7">
        <w:rPr>
          <w:rFonts w:hint="eastAsia"/>
        </w:rPr>
        <w:t>。</w:t>
      </w:r>
      <w:r w:rsidR="00DA7A42">
        <w:rPr>
          <w:rFonts w:hint="eastAsia"/>
        </w:rPr>
        <w:t>但是对于一些</w:t>
      </w:r>
      <w:r w:rsidR="00654A7E">
        <w:rPr>
          <w:rFonts w:hint="eastAsia"/>
        </w:rPr>
        <w:t>非</w:t>
      </w:r>
      <w:r w:rsidR="00DA7A42">
        <w:rPr>
          <w:rFonts w:hint="eastAsia"/>
        </w:rPr>
        <w:t>标准的</w:t>
      </w:r>
      <w:r w:rsidR="00654A7E">
        <w:rPr>
          <w:rFonts w:hint="eastAsia"/>
        </w:rPr>
        <w:t>数据库</w:t>
      </w:r>
      <w:r w:rsidR="0079672C">
        <w:rPr>
          <w:rFonts w:hint="eastAsia"/>
        </w:rPr>
        <w:t>类型或特殊需求可能需要其他的一些转换</w:t>
      </w:r>
      <w:r w:rsidR="00BC3640">
        <w:rPr>
          <w:rFonts w:hint="eastAsia"/>
        </w:rPr>
        <w:t>，</w:t>
      </w:r>
      <w:r w:rsidR="00C965EB">
        <w:rPr>
          <w:rFonts w:hint="eastAsia"/>
        </w:rPr>
        <w:t>可能需要</w:t>
      </w:r>
      <w:r w:rsidR="00475348">
        <w:rPr>
          <w:rFonts w:hint="eastAsia"/>
        </w:rPr>
        <w:t>自定义类型处理器来处理</w:t>
      </w:r>
      <w:r w:rsidR="0015733B">
        <w:rPr>
          <w:rFonts w:hint="eastAsia"/>
        </w:rPr>
        <w:t>。要实现自定义类型处理器可以实现TypeHanler接口或者继承BaseType</w:t>
      </w:r>
      <w:r w:rsidR="0015733B">
        <w:t>handler</w:t>
      </w:r>
      <w:r w:rsidR="0015733B">
        <w:rPr>
          <w:rFonts w:hint="eastAsia"/>
        </w:rPr>
        <w:t>类</w:t>
      </w:r>
      <w:r w:rsidR="00DB1B32">
        <w:rPr>
          <w:rFonts w:hint="eastAsia"/>
        </w:rPr>
        <w:t>。</w:t>
      </w:r>
      <w:r w:rsidR="002E5E44">
        <w:rPr>
          <w:rFonts w:hint="eastAsia"/>
        </w:rPr>
        <w:t>如：</w:t>
      </w:r>
    </w:p>
    <w:p w:rsidR="009043FE" w:rsidRPr="009718E4" w:rsidRDefault="009043FE" w:rsidP="00712414">
      <w:pPr>
        <w:pStyle w:val="aff0"/>
        <w:framePr w:wrap="around"/>
        <w:rPr>
          <w:color w:val="000000"/>
        </w:rPr>
      </w:pPr>
      <w:r w:rsidRPr="009718E4">
        <w:t>@MappedJdbcTypes</w:t>
      </w:r>
      <w:r w:rsidRPr="009718E4">
        <w:rPr>
          <w:color w:val="666600"/>
        </w:rPr>
        <w:t>(</w:t>
      </w:r>
      <w:r w:rsidRPr="009718E4">
        <w:rPr>
          <w:color w:val="660066"/>
        </w:rPr>
        <w:t>JdbcType</w:t>
      </w:r>
      <w:r w:rsidRPr="009718E4">
        <w:rPr>
          <w:color w:val="666600"/>
        </w:rPr>
        <w:t>.</w:t>
      </w:r>
      <w:r w:rsidRPr="009718E4">
        <w:rPr>
          <w:color w:val="000000"/>
        </w:rPr>
        <w:t>VARCHAR</w:t>
      </w:r>
      <w:r w:rsidRPr="009718E4">
        <w:rPr>
          <w:color w:val="666600"/>
        </w:rPr>
        <w:t>)</w:t>
      </w:r>
    </w:p>
    <w:p w:rsidR="009043FE" w:rsidRPr="009718E4" w:rsidRDefault="009043FE" w:rsidP="00712414">
      <w:pPr>
        <w:pStyle w:val="aff0"/>
        <w:framePr w:wrap="around"/>
        <w:rPr>
          <w:color w:val="000000"/>
        </w:rPr>
      </w:pPr>
      <w:r w:rsidRPr="009718E4">
        <w:rPr>
          <w:color w:val="000088"/>
        </w:rPr>
        <w:t>public</w:t>
      </w:r>
      <w:r w:rsidRPr="009718E4">
        <w:rPr>
          <w:color w:val="000000"/>
        </w:rPr>
        <w:t xml:space="preserve"> </w:t>
      </w:r>
      <w:r w:rsidRPr="009718E4">
        <w:rPr>
          <w:color w:val="000088"/>
        </w:rPr>
        <w:t>class</w:t>
      </w:r>
      <w:r w:rsidRPr="009718E4">
        <w:rPr>
          <w:color w:val="000000"/>
        </w:rPr>
        <w:t xml:space="preserve"> </w:t>
      </w:r>
      <w:r w:rsidR="00AD0DEA" w:rsidRPr="009718E4">
        <w:t>Rays</w:t>
      </w:r>
      <w:r w:rsidRPr="009718E4">
        <w:t>TypeHandler</w:t>
      </w:r>
      <w:r w:rsidRPr="009718E4">
        <w:rPr>
          <w:color w:val="000000"/>
        </w:rPr>
        <w:t xml:space="preserve"> </w:t>
      </w:r>
      <w:r w:rsidRPr="009718E4">
        <w:rPr>
          <w:color w:val="000088"/>
        </w:rPr>
        <w:t>extends</w:t>
      </w:r>
      <w:r w:rsidRPr="009718E4">
        <w:rPr>
          <w:color w:val="000000"/>
        </w:rPr>
        <w:t xml:space="preserve"> </w:t>
      </w:r>
      <w:r w:rsidRPr="009718E4">
        <w:t>BaseTypeHandler</w:t>
      </w:r>
      <w:r w:rsidRPr="009718E4">
        <w:rPr>
          <w:color w:val="666600"/>
        </w:rPr>
        <w:t>&lt;</w:t>
      </w:r>
      <w:r w:rsidRPr="009718E4">
        <w:t>String</w:t>
      </w:r>
      <w:r w:rsidRPr="009718E4">
        <w:rPr>
          <w:color w:val="666600"/>
        </w:rPr>
        <w:t>&gt;</w:t>
      </w:r>
      <w:r w:rsidRPr="009718E4">
        <w:rPr>
          <w:color w:val="000000"/>
        </w:rPr>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000088"/>
        </w:rPr>
        <w:t>void</w:t>
      </w:r>
      <w:r w:rsidRPr="009718E4">
        <w:t xml:space="preserve"> setNonNullParameter</w:t>
      </w:r>
      <w:r w:rsidRPr="009718E4">
        <w:rPr>
          <w:color w:val="666600"/>
        </w:rPr>
        <w:t>(</w:t>
      </w:r>
      <w:r w:rsidRPr="009718E4">
        <w:rPr>
          <w:color w:val="660066"/>
        </w:rPr>
        <w:t>PreparedStatement</w:t>
      </w:r>
      <w:r w:rsidRPr="009718E4">
        <w:t xml:space="preserve"> ps</w:t>
      </w:r>
      <w:r w:rsidRPr="009718E4">
        <w:rPr>
          <w:color w:val="666600"/>
        </w:rPr>
        <w:t>,</w:t>
      </w:r>
      <w:r w:rsidRPr="009718E4">
        <w:t xml:space="preserve"> </w:t>
      </w:r>
      <w:r w:rsidRPr="009718E4">
        <w:rPr>
          <w:color w:val="000088"/>
        </w:rPr>
        <w:t>int</w:t>
      </w:r>
      <w:r w:rsidRPr="009718E4">
        <w:t xml:space="preserve"> i</w:t>
      </w:r>
      <w:r w:rsidRPr="009718E4">
        <w:rPr>
          <w:color w:val="666600"/>
        </w:rPr>
        <w:t>,</w:t>
      </w:r>
      <w:r w:rsidRPr="009718E4">
        <w:t xml:space="preserve"> </w:t>
      </w:r>
      <w:r w:rsidRPr="009718E4">
        <w:rPr>
          <w:color w:val="660066"/>
        </w:rPr>
        <w:t>String</w:t>
      </w:r>
      <w:r w:rsidRPr="009718E4">
        <w:t xml:space="preserve"> parameter</w:t>
      </w:r>
      <w:r w:rsidRPr="009718E4">
        <w:rPr>
          <w:color w:val="666600"/>
        </w:rPr>
        <w:t>,</w:t>
      </w:r>
      <w:r w:rsidRPr="009718E4">
        <w:t xml:space="preserve"> </w:t>
      </w:r>
      <w:r w:rsidRPr="009718E4">
        <w:rPr>
          <w:color w:val="660066"/>
        </w:rPr>
        <w:t>JdbcType</w:t>
      </w:r>
      <w:r w:rsidRPr="009718E4">
        <w:t xml:space="preserve"> jdbcType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ps</w:t>
      </w:r>
      <w:r w:rsidRPr="009718E4">
        <w:rPr>
          <w:color w:val="666600"/>
        </w:rPr>
        <w:t>.</w:t>
      </w:r>
      <w:r w:rsidRPr="009718E4">
        <w:t>setString</w:t>
      </w:r>
      <w:r w:rsidRPr="009718E4">
        <w:rPr>
          <w:color w:val="666600"/>
        </w:rPr>
        <w:t>(</w:t>
      </w:r>
      <w:r w:rsidRPr="009718E4">
        <w:t>i</w:t>
      </w:r>
      <w:r w:rsidRPr="009718E4">
        <w:rPr>
          <w:color w:val="666600"/>
        </w:rPr>
        <w:t>,</w:t>
      </w:r>
      <w:r w:rsidRPr="009718E4">
        <w:t xml:space="preserve"> parameter</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660066"/>
        </w:rPr>
        <w:t>String</w:t>
      </w:r>
      <w:r w:rsidRPr="009718E4">
        <w:t xml:space="preserve"> columnName</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columnName</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9718E4"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ResultSet</w:t>
      </w:r>
      <w:r w:rsidRPr="009718E4">
        <w:t xml:space="preserve"> rs</w:t>
      </w:r>
      <w:r w:rsidRPr="009718E4">
        <w:rPr>
          <w:color w:val="666600"/>
        </w:rPr>
        <w:t>,</w:t>
      </w:r>
      <w:r w:rsidRPr="009718E4">
        <w:t xml:space="preserve"> </w:t>
      </w:r>
      <w:r w:rsidRPr="009718E4">
        <w:rPr>
          <w:color w:val="000088"/>
        </w:rPr>
        <w:t>int</w:t>
      </w:r>
      <w:r w:rsidRPr="009718E4">
        <w:t xml:space="preserve"> columnIndex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rs</w:t>
      </w:r>
      <w:r w:rsidRPr="009718E4">
        <w:rPr>
          <w:color w:val="666600"/>
        </w:rPr>
        <w:t>.</w:t>
      </w:r>
      <w:r w:rsidRPr="009718E4">
        <w:t>getString</w:t>
      </w:r>
      <w:r w:rsidRPr="009718E4">
        <w:rPr>
          <w:color w:val="666600"/>
        </w:rPr>
        <w:t>(</w:t>
      </w:r>
      <w:r w:rsidRPr="009718E4">
        <w:t>columnIndex</w:t>
      </w:r>
      <w:r w:rsidRPr="009718E4">
        <w:rPr>
          <w:color w:val="666600"/>
        </w:rPr>
        <w:t>);</w:t>
      </w:r>
    </w:p>
    <w:p w:rsidR="009043FE" w:rsidRPr="009718E4" w:rsidRDefault="009043FE" w:rsidP="00712414">
      <w:pPr>
        <w:pStyle w:val="aff0"/>
        <w:framePr w:wrap="around"/>
      </w:pPr>
      <w:r w:rsidRPr="009718E4">
        <w:t xml:space="preserve">  </w:t>
      </w:r>
      <w:r w:rsidRPr="009718E4">
        <w:rPr>
          <w:color w:val="666600"/>
        </w:rPr>
        <w:t>}</w:t>
      </w:r>
    </w:p>
    <w:p w:rsidR="009043FE" w:rsidRPr="00E3568F" w:rsidRDefault="009043FE" w:rsidP="00712414">
      <w:pPr>
        <w:pStyle w:val="aff0"/>
        <w:framePr w:wrap="around"/>
      </w:pPr>
    </w:p>
    <w:p w:rsidR="009043FE" w:rsidRPr="009718E4" w:rsidRDefault="009043FE" w:rsidP="00712414">
      <w:pPr>
        <w:pStyle w:val="aff0"/>
        <w:framePr w:wrap="around"/>
      </w:pPr>
      <w:r w:rsidRPr="009718E4">
        <w:t xml:space="preserve">  </w:t>
      </w:r>
      <w:r w:rsidRPr="009718E4">
        <w:rPr>
          <w:color w:val="000088"/>
        </w:rPr>
        <w:t>public</w:t>
      </w:r>
      <w:r w:rsidRPr="009718E4">
        <w:t xml:space="preserve"> </w:t>
      </w:r>
      <w:r w:rsidRPr="009718E4">
        <w:rPr>
          <w:color w:val="660066"/>
        </w:rPr>
        <w:t>String</w:t>
      </w:r>
      <w:r w:rsidRPr="009718E4">
        <w:t xml:space="preserve"> getNullableResult</w:t>
      </w:r>
      <w:r w:rsidRPr="009718E4">
        <w:rPr>
          <w:color w:val="666600"/>
        </w:rPr>
        <w:t>(</w:t>
      </w:r>
      <w:r w:rsidRPr="009718E4">
        <w:rPr>
          <w:color w:val="660066"/>
        </w:rPr>
        <w:t>CallableStatement</w:t>
      </w:r>
      <w:r w:rsidRPr="009718E4">
        <w:t xml:space="preserve"> cs</w:t>
      </w:r>
      <w:r w:rsidRPr="009718E4">
        <w:rPr>
          <w:color w:val="666600"/>
        </w:rPr>
        <w:t>,</w:t>
      </w:r>
      <w:r w:rsidRPr="009718E4">
        <w:t xml:space="preserve"> </w:t>
      </w:r>
      <w:r w:rsidRPr="009718E4">
        <w:rPr>
          <w:color w:val="000088"/>
        </w:rPr>
        <w:t>int</w:t>
      </w:r>
      <w:r w:rsidRPr="009718E4">
        <w:t xml:space="preserve"> </w:t>
      </w:r>
      <w:r w:rsidR="008A6077">
        <w:t>idx</w:t>
      </w:r>
      <w:r w:rsidRPr="009718E4">
        <w:rPr>
          <w:color w:val="666600"/>
        </w:rPr>
        <w:t>)</w:t>
      </w:r>
      <w:r w:rsidRPr="009718E4">
        <w:t xml:space="preserve"> </w:t>
      </w:r>
      <w:r w:rsidRPr="009718E4">
        <w:rPr>
          <w:color w:val="666600"/>
        </w:rPr>
        <w:t>{</w:t>
      </w:r>
    </w:p>
    <w:p w:rsidR="009043FE" w:rsidRPr="009718E4" w:rsidRDefault="009043FE" w:rsidP="00712414">
      <w:pPr>
        <w:pStyle w:val="aff0"/>
        <w:framePr w:wrap="around"/>
      </w:pPr>
      <w:r w:rsidRPr="009718E4">
        <w:t xml:space="preserve">    </w:t>
      </w:r>
      <w:r w:rsidRPr="009718E4">
        <w:rPr>
          <w:color w:val="000088"/>
        </w:rPr>
        <w:t>return</w:t>
      </w:r>
      <w:r w:rsidRPr="009718E4">
        <w:t xml:space="preserve"> cs</w:t>
      </w:r>
      <w:r w:rsidRPr="009718E4">
        <w:rPr>
          <w:color w:val="666600"/>
        </w:rPr>
        <w:t>.</w:t>
      </w:r>
      <w:r w:rsidRPr="009718E4">
        <w:t>getString</w:t>
      </w:r>
      <w:r w:rsidRPr="009718E4">
        <w:rPr>
          <w:color w:val="666600"/>
        </w:rPr>
        <w:t>(</w:t>
      </w:r>
      <w:r w:rsidR="008A6077">
        <w:t>idx</w:t>
      </w:r>
      <w:r w:rsidRPr="009718E4">
        <w:rPr>
          <w:color w:val="666600"/>
        </w:rPr>
        <w:t>);</w:t>
      </w:r>
    </w:p>
    <w:p w:rsidR="009043FE" w:rsidRDefault="009043FE" w:rsidP="00712414">
      <w:pPr>
        <w:pStyle w:val="aff0"/>
        <w:framePr w:wrap="around"/>
        <w:rPr>
          <w:color w:val="666600"/>
        </w:rPr>
      </w:pPr>
      <w:r w:rsidRPr="009718E4">
        <w:t xml:space="preserve">  </w:t>
      </w:r>
      <w:r w:rsidRPr="009718E4">
        <w:rPr>
          <w:color w:val="666600"/>
        </w:rPr>
        <w:t>}</w:t>
      </w:r>
    </w:p>
    <w:p w:rsidR="005171A9" w:rsidRPr="009718E4" w:rsidRDefault="005171A9" w:rsidP="00712414">
      <w:pPr>
        <w:pStyle w:val="aff0"/>
        <w:framePr w:wrap="around"/>
      </w:pPr>
    </w:p>
    <w:p w:rsidR="009043FE" w:rsidRPr="009718E4" w:rsidRDefault="009043FE" w:rsidP="00712414">
      <w:pPr>
        <w:pStyle w:val="aff0"/>
        <w:framePr w:wrap="around"/>
        <w:rPr>
          <w:color w:val="333333"/>
        </w:rPr>
      </w:pPr>
      <w:r w:rsidRPr="009718E4">
        <w:t>}</w:t>
      </w:r>
    </w:p>
    <w:p w:rsidR="00E05B8C" w:rsidRDefault="00583C94" w:rsidP="008A2D0B">
      <w:r>
        <w:rPr>
          <w:rFonts w:hint="eastAsia"/>
        </w:rPr>
        <w:t>然后在配置文件中配置</w:t>
      </w:r>
      <w:r w:rsidR="001B37B4">
        <w:rPr>
          <w:rFonts w:hint="eastAsia"/>
        </w:rPr>
        <w:t>type</w:t>
      </w:r>
      <w:r w:rsidR="001B37B4">
        <w:t>Handler</w:t>
      </w:r>
    </w:p>
    <w:p w:rsidR="00945402" w:rsidRPr="00461ED2" w:rsidRDefault="00945402" w:rsidP="00712414">
      <w:pPr>
        <w:pStyle w:val="aff0"/>
        <w:framePr w:wrap="around"/>
        <w:rPr>
          <w:color w:val="000000"/>
        </w:rPr>
      </w:pPr>
      <w:r w:rsidRPr="00461ED2">
        <w:t>&lt;typeHandlers&gt;</w:t>
      </w:r>
    </w:p>
    <w:p w:rsidR="00945402" w:rsidRPr="00461ED2" w:rsidRDefault="00945402" w:rsidP="00712414">
      <w:pPr>
        <w:pStyle w:val="aff0"/>
        <w:framePr w:wrap="around"/>
        <w:rPr>
          <w:color w:val="000000"/>
        </w:rPr>
      </w:pPr>
      <w:r w:rsidRPr="00461ED2">
        <w:rPr>
          <w:color w:val="000000"/>
        </w:rPr>
        <w:t xml:space="preserve">  </w:t>
      </w:r>
      <w:r w:rsidRPr="00461ED2">
        <w:t>&lt;typeHandler</w:t>
      </w:r>
      <w:r w:rsidRPr="00461ED2">
        <w:rPr>
          <w:color w:val="000000"/>
        </w:rPr>
        <w:t xml:space="preserve"> </w:t>
      </w:r>
      <w:r w:rsidRPr="00461ED2">
        <w:rPr>
          <w:color w:val="660066"/>
        </w:rPr>
        <w:t>handler</w:t>
      </w:r>
      <w:r w:rsidRPr="00461ED2">
        <w:rPr>
          <w:color w:val="666600"/>
        </w:rPr>
        <w:t>=</w:t>
      </w:r>
      <w:r w:rsidRPr="00461ED2">
        <w:t>"</w:t>
      </w:r>
      <w:r w:rsidR="00B26001">
        <w:t>com.ray.example.</w:t>
      </w:r>
      <w:r w:rsidR="006114A7">
        <w:t>RaysTypeHandler</w:t>
      </w:r>
      <w:r w:rsidRPr="00461ED2">
        <w:t>"/&gt;</w:t>
      </w:r>
    </w:p>
    <w:p w:rsidR="00AE1910" w:rsidRDefault="00945402" w:rsidP="00712414">
      <w:pPr>
        <w:pStyle w:val="aff0"/>
        <w:framePr w:wrap="around"/>
      </w:pPr>
      <w:r w:rsidRPr="00461ED2">
        <w:t>&lt;/typeHandlers&gt;</w:t>
      </w:r>
    </w:p>
    <w:p w:rsidR="00A048FC" w:rsidRDefault="00392C36" w:rsidP="008A2D0B">
      <w:pPr>
        <w:rPr>
          <w:rFonts w:ascii="Consolas" w:hAnsi="Consolas"/>
          <w:sz w:val="21"/>
          <w:szCs w:val="21"/>
        </w:rPr>
      </w:pPr>
      <w:r w:rsidRPr="00F61750">
        <w:rPr>
          <w:rFonts w:hint="eastAsia"/>
        </w:rPr>
        <w:t>处理器</w:t>
      </w:r>
      <w:r w:rsidR="002D1FA6" w:rsidRPr="00F61750">
        <w:rPr>
          <w:rFonts w:hint="eastAsia"/>
        </w:rPr>
        <w:t>类上的</w:t>
      </w:r>
      <w:r w:rsidR="002D1FA6" w:rsidRPr="00F61750">
        <w:t>MappedJdbcTypes</w:t>
      </w:r>
      <w:r w:rsidR="00DA3704" w:rsidRPr="00F61750">
        <w:rPr>
          <w:rFonts w:hint="eastAsia"/>
        </w:rPr>
        <w:t>告诉mybatis这个处理器用于处理何种数据库类型，</w:t>
      </w:r>
      <w:r w:rsidR="00BD1406" w:rsidRPr="00F61750">
        <w:rPr>
          <w:rFonts w:hint="eastAsia"/>
        </w:rPr>
        <w:t>而其泛型则表示这个处理器处理的java类型。</w:t>
      </w:r>
      <w:r w:rsidR="002A6D3A" w:rsidRPr="00F61750">
        <w:rPr>
          <w:rFonts w:hint="eastAsia"/>
        </w:rPr>
        <w:t>这些也可以在配置文件的typeHandler中配置，也可以通过注解来配置</w:t>
      </w:r>
      <w:r w:rsidR="00AF7CDA" w:rsidRPr="00F61750">
        <w:rPr>
          <w:rFonts w:hint="eastAsia"/>
        </w:rPr>
        <w:t>。</w:t>
      </w:r>
    </w:p>
    <w:p w:rsidR="001B3DB2" w:rsidRDefault="001B3DB2" w:rsidP="00D73F18">
      <w:pPr>
        <w:pStyle w:val="20"/>
      </w:pPr>
      <w:bookmarkStart w:id="19" w:name="_Toc16604986"/>
      <w:r>
        <w:rPr>
          <w:rFonts w:hint="eastAsia"/>
        </w:rPr>
        <w:t>对象工厂</w:t>
      </w:r>
      <w:r w:rsidR="00587BAF">
        <w:rPr>
          <w:rFonts w:hint="eastAsia"/>
        </w:rPr>
        <w:t xml:space="preserve"> </w:t>
      </w:r>
      <w:r w:rsidR="00587BAF" w:rsidRPr="008631CD">
        <w:t>objectFactory</w:t>
      </w:r>
      <w:bookmarkEnd w:id="19"/>
    </w:p>
    <w:p w:rsidR="0056020E" w:rsidRPr="00271BFA" w:rsidRDefault="0071588B" w:rsidP="00F22112">
      <w:r>
        <w:rPr>
          <w:rFonts w:hint="eastAsia"/>
        </w:rPr>
        <w:t>M</w:t>
      </w:r>
      <w:r>
        <w:t>yBatis</w:t>
      </w:r>
      <w:r>
        <w:rPr>
          <w:rFonts w:hint="eastAsia"/>
        </w:rPr>
        <w:t>在</w:t>
      </w:r>
      <w:r w:rsidR="00595FB8">
        <w:rPr>
          <w:rFonts w:hint="eastAsia"/>
        </w:rPr>
        <w:t>从结果集中创建实体对象时，会使用一个对象工厂</w:t>
      </w:r>
      <w:r w:rsidR="005534B0">
        <w:rPr>
          <w:rFonts w:hint="eastAsia"/>
        </w:rPr>
        <w:t>ObjectFactory</w:t>
      </w:r>
      <w:r w:rsidR="00595FB8">
        <w:rPr>
          <w:rFonts w:hint="eastAsia"/>
        </w:rPr>
        <w:t>来初始化对象。</w:t>
      </w:r>
      <w:r w:rsidR="00271BFA">
        <w:rPr>
          <w:rFonts w:hint="eastAsia"/>
        </w:rPr>
        <w:t>默认的对象工厂通过类的构造器或者指定的初始化方法来初始化对象</w:t>
      </w:r>
      <w:r w:rsidR="00614795">
        <w:rPr>
          <w:rFonts w:hint="eastAsia"/>
        </w:rPr>
        <w:t>。</w:t>
      </w:r>
      <w:r w:rsidR="00F5569F">
        <w:rPr>
          <w:rFonts w:hint="eastAsia"/>
        </w:rPr>
        <w:t>可以继承</w:t>
      </w:r>
      <w:r w:rsidR="00725E59" w:rsidRPr="00725E59">
        <w:t>DefaultObjectFactory</w:t>
      </w:r>
      <w:r w:rsidR="00FD7EC6">
        <w:rPr>
          <w:rFonts w:hint="eastAsia"/>
        </w:rPr>
        <w:t>来</w:t>
      </w:r>
      <w:r w:rsidR="00F55142">
        <w:rPr>
          <w:rFonts w:hint="eastAsia"/>
        </w:rPr>
        <w:t>定义自己的对象工厂。</w:t>
      </w:r>
    </w:p>
    <w:p w:rsidR="0035546E" w:rsidRDefault="0035546E" w:rsidP="00D73F18">
      <w:pPr>
        <w:pStyle w:val="20"/>
      </w:pPr>
      <w:bookmarkStart w:id="20" w:name="_Toc16604987"/>
      <w:r>
        <w:rPr>
          <w:rFonts w:hint="eastAsia"/>
        </w:rPr>
        <w:t>插件</w:t>
      </w:r>
      <w:bookmarkEnd w:id="20"/>
    </w:p>
    <w:p w:rsidR="00C77BC5" w:rsidRDefault="00C15225" w:rsidP="00C77BC5">
      <w:r>
        <w:rPr>
          <w:rFonts w:hint="eastAsia"/>
        </w:rPr>
        <w:t>MyBatis</w:t>
      </w:r>
      <w:r w:rsidR="0071429D">
        <w:rPr>
          <w:rFonts w:hint="eastAsia"/>
        </w:rPr>
        <w:t>允许在一些方法执行前拦截方法调用</w:t>
      </w:r>
      <w:r w:rsidR="00E624F3">
        <w:rPr>
          <w:rFonts w:hint="eastAsia"/>
        </w:rPr>
        <w:t>，这种拦截可以借助插件来完成。</w:t>
      </w:r>
      <w:r w:rsidR="0065117E">
        <w:rPr>
          <w:rFonts w:hint="eastAsia"/>
        </w:rPr>
        <w:t>允许拦截的方法包括：</w:t>
      </w:r>
    </w:p>
    <w:p w:rsidR="00970984" w:rsidRPr="006E529C" w:rsidRDefault="00970984" w:rsidP="00712414">
      <w:pPr>
        <w:pStyle w:val="aff0"/>
        <w:framePr w:wrap="around"/>
      </w:pPr>
      <w:r w:rsidRPr="006E529C">
        <w:lastRenderedPageBreak/>
        <w:t>Executor(update, query, flushStatements, commit, rollback, getTransaction, close, isClosed)</w:t>
      </w:r>
    </w:p>
    <w:p w:rsidR="00970984" w:rsidRPr="006E529C" w:rsidRDefault="00970984" w:rsidP="00712414">
      <w:pPr>
        <w:pStyle w:val="aff0"/>
        <w:framePr w:wrap="around"/>
      </w:pPr>
      <w:r w:rsidRPr="006E529C">
        <w:t>ParameterHandler(getParameterObject, setParameters)</w:t>
      </w:r>
    </w:p>
    <w:p w:rsidR="00F76BD8" w:rsidRPr="006E529C" w:rsidRDefault="00970984" w:rsidP="00712414">
      <w:pPr>
        <w:pStyle w:val="aff0"/>
        <w:framePr w:wrap="around"/>
      </w:pPr>
      <w:r w:rsidRPr="006E529C">
        <w:t>ResultSetHandler(handleResultSets, handleOutputParameters)</w:t>
      </w:r>
      <w:r w:rsidR="00655647" w:rsidRPr="006E529C">
        <w:t xml:space="preserve"> </w:t>
      </w:r>
    </w:p>
    <w:p w:rsidR="00970984" w:rsidRDefault="00655647" w:rsidP="00712414">
      <w:pPr>
        <w:pStyle w:val="aff0"/>
        <w:framePr w:wrap="around"/>
        <w:rPr>
          <w:rFonts w:ascii="宋体" w:eastAsia="宋体" w:hAnsi="宋体" w:cs="宋体"/>
        </w:rPr>
      </w:pPr>
      <w:r w:rsidRPr="006E529C">
        <w:t>StatementHandler(prepare, parameterize, batch, update, query)</w:t>
      </w:r>
    </w:p>
    <w:p w:rsidR="00970984" w:rsidRDefault="00E6033B" w:rsidP="00C77BC5">
      <w:r>
        <w:rPr>
          <w:rFonts w:hint="eastAsia"/>
        </w:rPr>
        <w:t>使用插件的方式是实现Interceptor接口</w:t>
      </w:r>
      <w:r w:rsidR="001B55D7">
        <w:rPr>
          <w:rFonts w:hint="eastAsia"/>
        </w:rPr>
        <w:t>，然后加入配置中。</w:t>
      </w:r>
    </w:p>
    <w:p w:rsidR="00E76CC0" w:rsidRPr="00E76CC0" w:rsidRDefault="00E76CC0" w:rsidP="00712414">
      <w:pPr>
        <w:pStyle w:val="aff0"/>
        <w:framePr w:wrap="around"/>
      </w:pPr>
      <w:r w:rsidRPr="00E76CC0">
        <w:t>@Intercepts({@Signature(</w:t>
      </w:r>
    </w:p>
    <w:p w:rsidR="002A292E" w:rsidRDefault="00E76CC0" w:rsidP="007B12E5">
      <w:pPr>
        <w:pStyle w:val="aff0"/>
        <w:framePr w:wrap="around"/>
        <w:ind w:firstLineChars="200" w:firstLine="400"/>
      </w:pPr>
      <w:r w:rsidRPr="00E76CC0">
        <w:t xml:space="preserve">type = </w:t>
      </w:r>
      <w:r w:rsidRPr="003378DF">
        <w:t>Executor</w:t>
      </w:r>
      <w:r w:rsidRPr="00E76CC0">
        <w:t>.class,</w:t>
      </w:r>
    </w:p>
    <w:p w:rsidR="002A292E" w:rsidRDefault="00E76CC0" w:rsidP="00120832">
      <w:pPr>
        <w:pStyle w:val="aff0"/>
        <w:framePr w:wrap="around"/>
        <w:ind w:firstLineChars="200" w:firstLine="400"/>
      </w:pPr>
      <w:r w:rsidRPr="00E76CC0">
        <w:t>method = "query",</w:t>
      </w:r>
    </w:p>
    <w:p w:rsidR="00472083" w:rsidRDefault="00E76CC0" w:rsidP="00120832">
      <w:pPr>
        <w:pStyle w:val="aff0"/>
        <w:framePr w:wrap="around"/>
        <w:ind w:firstLineChars="200" w:firstLine="400"/>
      </w:pPr>
      <w:r w:rsidRPr="00E76CC0">
        <w:t>args = { MappedStatement.class, Object.class,</w:t>
      </w:r>
    </w:p>
    <w:p w:rsidR="00E76CC0" w:rsidRPr="00E76CC0" w:rsidRDefault="00E76CC0" w:rsidP="00120832">
      <w:pPr>
        <w:pStyle w:val="aff0"/>
        <w:framePr w:wrap="around"/>
        <w:ind w:firstLineChars="400" w:firstLine="800"/>
      </w:pPr>
      <w:r w:rsidRPr="00E76CC0">
        <w:t>RowBounds.class, ResultHandler.class}) })</w:t>
      </w:r>
    </w:p>
    <w:p w:rsidR="00E76CC0" w:rsidRPr="00E76CC0" w:rsidRDefault="00E76CC0" w:rsidP="00712414">
      <w:pPr>
        <w:pStyle w:val="aff0"/>
        <w:framePr w:wrap="around"/>
      </w:pPr>
      <w:r w:rsidRPr="00E76CC0">
        <w:t>public class RaysInterceptor implements Interceptor {</w:t>
      </w:r>
    </w:p>
    <w:p w:rsidR="00E76CC0" w:rsidRPr="00E76CC0" w:rsidRDefault="00E76CC0" w:rsidP="00712414">
      <w:pPr>
        <w:pStyle w:val="aff0"/>
        <w:framePr w:wrap="around"/>
      </w:pPr>
    </w:p>
    <w:p w:rsidR="00E76CC0" w:rsidRPr="00E76CC0" w:rsidRDefault="00E76CC0" w:rsidP="00712414">
      <w:pPr>
        <w:pStyle w:val="aff0"/>
        <w:framePr w:wrap="around"/>
      </w:pPr>
      <w:r w:rsidRPr="00E76CC0">
        <w:t xml:space="preserve">    @Override</w:t>
      </w:r>
    </w:p>
    <w:p w:rsidR="00E76CC0" w:rsidRPr="00E76CC0" w:rsidRDefault="00E76CC0" w:rsidP="00712414">
      <w:pPr>
        <w:pStyle w:val="aff0"/>
        <w:framePr w:wrap="around"/>
      </w:pPr>
      <w:r w:rsidRPr="00E76CC0">
        <w:t xml:space="preserve">    public Object intercept(Invocation invocation) throws Throwable {</w:t>
      </w:r>
    </w:p>
    <w:p w:rsidR="00E76CC0" w:rsidRPr="00E76CC0" w:rsidRDefault="00E76CC0" w:rsidP="00712414">
      <w:pPr>
        <w:pStyle w:val="aff0"/>
        <w:framePr w:wrap="around"/>
      </w:pPr>
      <w:r w:rsidRPr="00E76CC0">
        <w:t xml:space="preserve">        String name = invocation.getMethod().getName();</w:t>
      </w:r>
    </w:p>
    <w:p w:rsidR="00E76CC0" w:rsidRPr="00E76CC0" w:rsidRDefault="00E76CC0" w:rsidP="00712414">
      <w:pPr>
        <w:pStyle w:val="aff0"/>
        <w:framePr w:wrap="around"/>
      </w:pPr>
      <w:r w:rsidRPr="00E76CC0">
        <w:t xml:space="preserve">        System.out.println("befor interceptor " + name);</w:t>
      </w:r>
    </w:p>
    <w:p w:rsidR="00E76CC0" w:rsidRPr="00E76CC0" w:rsidRDefault="00E76CC0" w:rsidP="00712414">
      <w:pPr>
        <w:pStyle w:val="aff0"/>
        <w:framePr w:wrap="around"/>
      </w:pPr>
      <w:r w:rsidRPr="00E76CC0">
        <w:t xml:space="preserve">        return invocation.proceed();</w:t>
      </w:r>
    </w:p>
    <w:p w:rsidR="00E76CC0" w:rsidRDefault="00E76CC0" w:rsidP="00712414">
      <w:pPr>
        <w:pStyle w:val="aff0"/>
        <w:framePr w:wrap="around"/>
      </w:pPr>
      <w:r w:rsidRPr="00E76CC0">
        <w:t xml:space="preserve">    }</w:t>
      </w:r>
    </w:p>
    <w:p w:rsidR="00207193" w:rsidRPr="00207193" w:rsidRDefault="00207193" w:rsidP="00712414">
      <w:pPr>
        <w:pStyle w:val="aff0"/>
        <w:framePr w:wrap="around"/>
      </w:pPr>
    </w:p>
    <w:p w:rsidR="00E76CC0" w:rsidRPr="00E76CC0" w:rsidRDefault="00E76CC0" w:rsidP="00712414">
      <w:pPr>
        <w:pStyle w:val="aff0"/>
        <w:framePr w:wrap="around"/>
      </w:pPr>
      <w:r>
        <w:rPr>
          <w:rFonts w:hint="eastAsia"/>
        </w:rPr>
        <w:t>}</w:t>
      </w:r>
    </w:p>
    <w:p w:rsidR="00E76CC0" w:rsidRPr="00E76CC0" w:rsidRDefault="00E76CC0" w:rsidP="00FA6E8F">
      <w:pPr>
        <w:ind w:firstLineChars="0" w:firstLine="0"/>
      </w:pPr>
    </w:p>
    <w:p w:rsidR="005E25E6" w:rsidRDefault="005E25E6" w:rsidP="00D73F18">
      <w:pPr>
        <w:pStyle w:val="20"/>
      </w:pPr>
      <w:bookmarkStart w:id="21" w:name="_Toc16604988"/>
      <w:r>
        <w:rPr>
          <w:rFonts w:hint="eastAsia"/>
        </w:rPr>
        <w:t>环境配置</w:t>
      </w:r>
      <w:bookmarkEnd w:id="21"/>
    </w:p>
    <w:p w:rsidR="00D94904" w:rsidRDefault="00687135" w:rsidP="00F51F27">
      <w:r>
        <w:rPr>
          <w:rFonts w:hint="eastAsia"/>
        </w:rPr>
        <w:t>如果存在多个环境，比如生产、开发和测试的环境是不同的，</w:t>
      </w:r>
      <w:r w:rsidR="00EF0050">
        <w:rPr>
          <w:rFonts w:hint="eastAsia"/>
        </w:rPr>
        <w:t>那么可以在</w:t>
      </w:r>
      <w:r w:rsidR="00632152">
        <w:rPr>
          <w:rFonts w:hint="eastAsia"/>
        </w:rPr>
        <w:t>配置文件中配置多套数据源</w:t>
      </w:r>
      <w:r w:rsidR="00274C13">
        <w:rPr>
          <w:rFonts w:hint="eastAsia"/>
        </w:rPr>
        <w:t>，在加载配置的时候传入的参数可以选择使用的环境。</w:t>
      </w:r>
      <w:r w:rsidR="00F51F27">
        <w:rPr>
          <w:rFonts w:hint="eastAsia"/>
        </w:rPr>
        <w:t>尽管</w:t>
      </w:r>
      <w:r w:rsidR="002703FA">
        <w:rPr>
          <w:rFonts w:hint="eastAsia"/>
        </w:rPr>
        <w:t>可以配置多个环境，</w:t>
      </w:r>
      <w:r w:rsidR="00C65A89">
        <w:rPr>
          <w:rFonts w:hint="eastAsia"/>
        </w:rPr>
        <w:t>但是同一</w:t>
      </w:r>
      <w:r w:rsidR="00524E14">
        <w:rPr>
          <w:rFonts w:hint="eastAsia"/>
        </w:rPr>
        <w:t>个SqlSessionFactory</w:t>
      </w:r>
      <w:r w:rsidR="00C65A89">
        <w:rPr>
          <w:rFonts w:hint="eastAsia"/>
        </w:rPr>
        <w:t>只能使用一种环境的配置</w:t>
      </w:r>
      <w:r w:rsidR="00BD316A">
        <w:rPr>
          <w:rFonts w:hint="eastAsia"/>
        </w:rPr>
        <w:t>，假如程序中需要同时使用多个数据库，那么只能配置多个SqlSession</w:t>
      </w:r>
      <w:r w:rsidR="00BD316A">
        <w:t>Factory</w:t>
      </w:r>
      <w:r w:rsidR="00D228EE">
        <w:rPr>
          <w:rFonts w:hint="eastAsia"/>
        </w:rPr>
        <w:t>。</w:t>
      </w:r>
      <w:r w:rsidR="00BF2026">
        <w:rPr>
          <w:rFonts w:hint="eastAsia"/>
        </w:rPr>
        <w:t>配置环境的方式如下：</w:t>
      </w:r>
    </w:p>
    <w:p w:rsidR="00E77EB9" w:rsidRPr="00E77EB9" w:rsidRDefault="00E77EB9" w:rsidP="00712414">
      <w:pPr>
        <w:pStyle w:val="aff0"/>
        <w:framePr w:wrap="around"/>
      </w:pPr>
      <w:r w:rsidRPr="00E77EB9">
        <w:t>&lt;environments default="development"&gt;</w:t>
      </w:r>
    </w:p>
    <w:p w:rsidR="00E77EB9" w:rsidRPr="00E77EB9" w:rsidRDefault="00E77EB9" w:rsidP="00706462">
      <w:pPr>
        <w:pStyle w:val="aff0"/>
        <w:framePr w:wrap="around"/>
        <w:ind w:firstLineChars="200" w:firstLine="400"/>
      </w:pPr>
      <w:r w:rsidRPr="00E77EB9">
        <w:t>&lt;environment id="development"&gt;</w:t>
      </w:r>
    </w:p>
    <w:p w:rsidR="00E77EB9" w:rsidRPr="00E77EB9" w:rsidRDefault="00E77EB9" w:rsidP="00706462">
      <w:pPr>
        <w:pStyle w:val="aff0"/>
        <w:framePr w:wrap="around"/>
        <w:ind w:firstLineChars="400" w:firstLine="800"/>
      </w:pPr>
      <w:r w:rsidRPr="00E77EB9">
        <w:t>&lt;transactionManager type="JDBC"&gt;</w:t>
      </w:r>
    </w:p>
    <w:p w:rsidR="00E77EB9" w:rsidRPr="00E77EB9" w:rsidRDefault="00E77EB9" w:rsidP="00706462">
      <w:pPr>
        <w:pStyle w:val="aff0"/>
        <w:framePr w:wrap="around"/>
        <w:ind w:firstLineChars="600" w:firstLine="1200"/>
      </w:pPr>
      <w:r w:rsidRPr="00E77EB9">
        <w:t>&lt;property name="..." value="..."/&gt;</w:t>
      </w:r>
    </w:p>
    <w:p w:rsidR="00E77EB9" w:rsidRPr="00E77EB9" w:rsidRDefault="00E77EB9" w:rsidP="00706462">
      <w:pPr>
        <w:pStyle w:val="aff0"/>
        <w:framePr w:wrap="around"/>
        <w:ind w:firstLineChars="400" w:firstLine="800"/>
      </w:pPr>
      <w:r w:rsidRPr="00E77EB9">
        <w:t>&lt;/transactionManager&gt;</w:t>
      </w:r>
    </w:p>
    <w:p w:rsidR="00E77EB9" w:rsidRPr="00E77EB9" w:rsidRDefault="00E77EB9" w:rsidP="00706462">
      <w:pPr>
        <w:pStyle w:val="aff0"/>
        <w:framePr w:wrap="around"/>
        <w:ind w:firstLineChars="400" w:firstLine="800"/>
      </w:pPr>
      <w:r w:rsidRPr="00E77EB9">
        <w:t>&lt;dataSource type="POOLED"&gt;</w:t>
      </w:r>
    </w:p>
    <w:p w:rsidR="00E77EB9" w:rsidRPr="00E77EB9" w:rsidRDefault="00E77EB9" w:rsidP="00706462">
      <w:pPr>
        <w:pStyle w:val="aff0"/>
        <w:framePr w:wrap="around"/>
        <w:ind w:firstLineChars="600" w:firstLine="1200"/>
      </w:pPr>
      <w:r w:rsidRPr="00E77EB9">
        <w:t>&lt;property name="driver" value="${driver}"/&gt;</w:t>
      </w:r>
    </w:p>
    <w:p w:rsidR="00E77EB9" w:rsidRPr="00E77EB9" w:rsidRDefault="00E77EB9" w:rsidP="00706462">
      <w:pPr>
        <w:pStyle w:val="aff0"/>
        <w:framePr w:wrap="around"/>
        <w:ind w:firstLineChars="600" w:firstLine="1200"/>
      </w:pPr>
      <w:r w:rsidRPr="00E77EB9">
        <w:t>&lt;property name="url" value="${url}"/&gt;</w:t>
      </w:r>
    </w:p>
    <w:p w:rsidR="00E77EB9" w:rsidRPr="00E77EB9" w:rsidRDefault="00E77EB9" w:rsidP="00706462">
      <w:pPr>
        <w:pStyle w:val="aff0"/>
        <w:framePr w:wrap="around"/>
        <w:ind w:firstLineChars="600" w:firstLine="1200"/>
      </w:pPr>
      <w:r w:rsidRPr="00E77EB9">
        <w:t>&lt;property name="username" value="${username}"/&gt;</w:t>
      </w:r>
    </w:p>
    <w:p w:rsidR="00E77EB9" w:rsidRPr="00E77EB9" w:rsidRDefault="00E77EB9" w:rsidP="00706462">
      <w:pPr>
        <w:pStyle w:val="aff0"/>
        <w:framePr w:wrap="around"/>
        <w:ind w:firstLineChars="600" w:firstLine="1200"/>
      </w:pPr>
      <w:r w:rsidRPr="00E77EB9">
        <w:t>&lt;property name="password" value="${password}"/&gt;</w:t>
      </w:r>
    </w:p>
    <w:p w:rsidR="00E77EB9" w:rsidRPr="00E77EB9" w:rsidRDefault="00E77EB9" w:rsidP="00706462">
      <w:pPr>
        <w:pStyle w:val="aff0"/>
        <w:framePr w:wrap="around"/>
        <w:ind w:firstLineChars="400" w:firstLine="800"/>
      </w:pPr>
      <w:r w:rsidRPr="00E77EB9">
        <w:t>&lt;/dataSource&gt;</w:t>
      </w:r>
    </w:p>
    <w:p w:rsidR="00E77EB9" w:rsidRPr="00E77EB9" w:rsidRDefault="00E77EB9" w:rsidP="00706462">
      <w:pPr>
        <w:pStyle w:val="aff0"/>
        <w:framePr w:wrap="around"/>
        <w:ind w:firstLineChars="200" w:firstLine="400"/>
      </w:pPr>
      <w:r w:rsidRPr="00E77EB9">
        <w:t>&lt;/environment&gt;</w:t>
      </w:r>
    </w:p>
    <w:p w:rsidR="00635E5C" w:rsidRDefault="00E77EB9" w:rsidP="00712414">
      <w:pPr>
        <w:pStyle w:val="aff0"/>
        <w:framePr w:wrap="around"/>
      </w:pPr>
      <w:r w:rsidRPr="00E77EB9">
        <w:t>&lt;/environments&gt;</w:t>
      </w:r>
    </w:p>
    <w:p w:rsidR="008957C7" w:rsidRDefault="00A70E81" w:rsidP="008957C7">
      <w:r>
        <w:rPr>
          <w:rFonts w:hint="eastAsia"/>
        </w:rPr>
        <w:t>然后在代码中使用需要使用某种环境，可以这样来构建Sql</w:t>
      </w:r>
      <w:r>
        <w:t>SessionFactory</w:t>
      </w:r>
      <w:r w:rsidR="00E6722B">
        <w:t>:</w:t>
      </w:r>
    </w:p>
    <w:p w:rsidR="00DF673E" w:rsidRDefault="006E202D" w:rsidP="00712414">
      <w:pPr>
        <w:pStyle w:val="aff0"/>
        <w:framePr w:wrap="around"/>
      </w:pPr>
      <w:r w:rsidRPr="006E202D">
        <w:lastRenderedPageBreak/>
        <w:t>SqlSessionFactory factory =</w:t>
      </w:r>
    </w:p>
    <w:p w:rsidR="00E6722B" w:rsidRDefault="006E202D" w:rsidP="00712414">
      <w:pPr>
        <w:pStyle w:val="aff0"/>
        <w:framePr w:wrap="around"/>
      </w:pPr>
      <w:r w:rsidRPr="006E202D">
        <w:t xml:space="preserve"> </w:t>
      </w:r>
      <w:r w:rsidR="009A5BA9">
        <w:t xml:space="preserve">         </w:t>
      </w:r>
      <w:r w:rsidR="001A188D">
        <w:t>S</w:t>
      </w:r>
      <w:r w:rsidRPr="006E202D">
        <w:t xml:space="preserve">qlSessionFactoryBuilder.build(reader, </w:t>
      </w:r>
      <w:r w:rsidR="00133B0B">
        <w:t>dev</w:t>
      </w:r>
      <w:r w:rsidRPr="006E202D">
        <w:t>,</w:t>
      </w:r>
      <w:r w:rsidR="004E57D9">
        <w:t xml:space="preserve"> </w:t>
      </w:r>
      <w:r w:rsidRPr="006E202D">
        <w:t>properties)</w:t>
      </w:r>
    </w:p>
    <w:p w:rsidR="00DF673E" w:rsidRPr="00DF673E" w:rsidRDefault="00DF673E" w:rsidP="00DF673E">
      <w:r>
        <w:rPr>
          <w:rFonts w:hint="eastAsia"/>
        </w:rPr>
        <w:t>其中环境和属性的参数是可选的，如果环境参数</w:t>
      </w:r>
      <w:r w:rsidR="0022741B">
        <w:rPr>
          <w:rFonts w:hint="eastAsia"/>
        </w:rPr>
        <w:t>缺失</w:t>
      </w:r>
      <w:r>
        <w:rPr>
          <w:rFonts w:hint="eastAsia"/>
        </w:rPr>
        <w:t>则使用默认环境。</w:t>
      </w:r>
    </w:p>
    <w:p w:rsidR="00202ACF" w:rsidRPr="00352DCC" w:rsidRDefault="00202ACF" w:rsidP="00352DCC">
      <w:pPr>
        <w:pStyle w:val="30"/>
      </w:pPr>
      <w:bookmarkStart w:id="22" w:name="_Toc16604989"/>
      <w:r w:rsidRPr="00352DCC">
        <w:t>事务管理器</w:t>
      </w:r>
      <w:r w:rsidR="00355DA3" w:rsidRPr="00352DCC">
        <w:t>transactionManager</w:t>
      </w:r>
      <w:bookmarkEnd w:id="22"/>
    </w:p>
    <w:p w:rsidR="00766853" w:rsidRDefault="004927DD" w:rsidP="00766853">
      <w:r>
        <w:rPr>
          <w:rFonts w:hint="eastAsia"/>
        </w:rPr>
        <w:t>MyBatis中有两种事务管理器</w:t>
      </w:r>
      <w:r w:rsidR="00486C5B">
        <w:rPr>
          <w:rFonts w:hint="eastAsia"/>
        </w:rPr>
        <w:t>，JDBC和MANAGED</w:t>
      </w:r>
      <w:r w:rsidR="009D3538">
        <w:rPr>
          <w:rFonts w:hint="eastAsia"/>
        </w:rPr>
        <w:t>。</w:t>
      </w:r>
    </w:p>
    <w:p w:rsidR="00801F97" w:rsidRDefault="00801F97" w:rsidP="00766853">
      <w:r>
        <w:rPr>
          <w:rFonts w:hint="eastAsia"/>
        </w:rPr>
        <w:t>JDB</w:t>
      </w:r>
      <w:r>
        <w:t>C</w:t>
      </w:r>
      <w:r>
        <w:rPr>
          <w:rFonts w:hint="eastAsia"/>
        </w:rPr>
        <w:t>事务管理器</w:t>
      </w:r>
      <w:r w:rsidR="00743D08">
        <w:rPr>
          <w:rFonts w:hint="eastAsia"/>
        </w:rPr>
        <w:t>直接使用JDBC的提交和回滚设置</w:t>
      </w:r>
      <w:r w:rsidR="00AD756B">
        <w:rPr>
          <w:rFonts w:hint="eastAsia"/>
        </w:rPr>
        <w:t>。</w:t>
      </w:r>
    </w:p>
    <w:p w:rsidR="00AD756B" w:rsidRPr="00766853" w:rsidRDefault="008C7FBA" w:rsidP="00766853">
      <w:r>
        <w:rPr>
          <w:rFonts w:hint="eastAsia"/>
        </w:rPr>
        <w:t>MANAGED事务管理器</w:t>
      </w:r>
      <w:r w:rsidR="004627DA">
        <w:rPr>
          <w:rFonts w:hint="eastAsia"/>
        </w:rPr>
        <w:t>从不提交和回滚连接，而是由容器来管理事务。</w:t>
      </w:r>
    </w:p>
    <w:p w:rsidR="00543F9E" w:rsidRDefault="00543F9E" w:rsidP="00131677">
      <w:pPr>
        <w:pStyle w:val="30"/>
      </w:pPr>
      <w:bookmarkStart w:id="23" w:name="_Toc16604990"/>
      <w:r>
        <w:rPr>
          <w:rFonts w:hint="eastAsia"/>
        </w:rPr>
        <w:t>数据</w:t>
      </w:r>
      <w:r w:rsidRPr="003A086B">
        <w:rPr>
          <w:rFonts w:hint="eastAsia"/>
        </w:rPr>
        <w:t>源</w:t>
      </w:r>
      <w:r w:rsidR="00B714F7" w:rsidRPr="003A086B">
        <w:rPr>
          <w:rFonts w:hint="eastAsia"/>
        </w:rPr>
        <w:t xml:space="preserve"> </w:t>
      </w:r>
      <w:r w:rsidR="00B714F7" w:rsidRPr="003A086B">
        <w:t>datasource</w:t>
      </w:r>
      <w:bookmarkEnd w:id="23"/>
    </w:p>
    <w:p w:rsidR="00A50C19" w:rsidRDefault="00914E6E" w:rsidP="00A50C19">
      <w:r>
        <w:rPr>
          <w:rFonts w:hint="eastAsia"/>
        </w:rPr>
        <w:t>datasource元素用来配置JDBC数据源</w:t>
      </w:r>
      <w:r w:rsidR="00D31255">
        <w:rPr>
          <w:rFonts w:hint="eastAsia"/>
        </w:rPr>
        <w:t>，</w:t>
      </w:r>
      <w:r w:rsidR="00363988">
        <w:rPr>
          <w:rFonts w:hint="eastAsia"/>
        </w:rPr>
        <w:t>type属性定义数据源类型，</w:t>
      </w:r>
      <w:r w:rsidR="00E97353">
        <w:rPr>
          <w:rFonts w:hint="eastAsia"/>
        </w:rPr>
        <w:t>有三种内置的数据库类型</w:t>
      </w:r>
      <w:r w:rsidR="00CD717D">
        <w:rPr>
          <w:rFonts w:hint="eastAsia"/>
        </w:rPr>
        <w:t>UNPOOLED</w:t>
      </w:r>
      <w:r w:rsidR="00B23EFF">
        <w:rPr>
          <w:rFonts w:hint="eastAsia"/>
        </w:rPr>
        <w:t>，POOLED，JNDI</w:t>
      </w:r>
      <w:r w:rsidR="008A2FC5">
        <w:rPr>
          <w:rFonts w:hint="eastAsia"/>
        </w:rPr>
        <w:t>。</w:t>
      </w:r>
    </w:p>
    <w:p w:rsidR="00DB4A99" w:rsidRDefault="00DB4A99" w:rsidP="00A50C19">
      <w:r>
        <w:rPr>
          <w:rFonts w:hint="eastAsia"/>
        </w:rPr>
        <w:t>UNPOOLED</w:t>
      </w:r>
      <w:r w:rsidR="00CB638C">
        <w:rPr>
          <w:rFonts w:hint="eastAsia"/>
        </w:rPr>
        <w:t>数据源</w:t>
      </w:r>
      <w:r w:rsidR="00DF5D12">
        <w:rPr>
          <w:rFonts w:hint="eastAsia"/>
        </w:rPr>
        <w:t>就是简单得数据源配置，</w:t>
      </w:r>
      <w:r w:rsidR="003851D2">
        <w:rPr>
          <w:rFonts w:hint="eastAsia"/>
        </w:rPr>
        <w:t>每次请求都会打开和关闭</w:t>
      </w:r>
      <w:r w:rsidR="00A609B5">
        <w:rPr>
          <w:rFonts w:hint="eastAsia"/>
        </w:rPr>
        <w:t>新</w:t>
      </w:r>
      <w:r w:rsidR="003927CE">
        <w:rPr>
          <w:rFonts w:hint="eastAsia"/>
        </w:rPr>
        <w:t>的</w:t>
      </w:r>
      <w:r w:rsidR="003851D2">
        <w:rPr>
          <w:rFonts w:hint="eastAsia"/>
        </w:rPr>
        <w:t>连接。</w:t>
      </w:r>
    </w:p>
    <w:p w:rsidR="008D5C52" w:rsidRDefault="008D5C52" w:rsidP="00A50C19">
      <w:r>
        <w:rPr>
          <w:rFonts w:hint="eastAsia"/>
        </w:rPr>
        <w:t>POOLED数据源</w:t>
      </w:r>
      <w:r w:rsidR="00087A1C">
        <w:rPr>
          <w:rFonts w:hint="eastAsia"/>
        </w:rPr>
        <w:t>其实就是配置一个数据源连接池</w:t>
      </w:r>
      <w:r w:rsidR="006142BE">
        <w:rPr>
          <w:rFonts w:hint="eastAsia"/>
        </w:rPr>
        <w:t>，这样在配置的时候除了数据按本身的属性，如用户名、密码等还要配置连接池的一些属性，如</w:t>
      </w:r>
      <w:r w:rsidR="005A34A9">
        <w:rPr>
          <w:rFonts w:hint="eastAsia"/>
        </w:rPr>
        <w:t>连接池的大小</w:t>
      </w:r>
      <w:r w:rsidR="00886BE5">
        <w:rPr>
          <w:rFonts w:hint="eastAsia"/>
        </w:rPr>
        <w:t>、</w:t>
      </w:r>
      <w:r w:rsidR="005A34A9">
        <w:rPr>
          <w:rFonts w:hint="eastAsia"/>
        </w:rPr>
        <w:t>连接生存时间</w:t>
      </w:r>
      <w:r w:rsidR="000C5185">
        <w:rPr>
          <w:rFonts w:hint="eastAsia"/>
        </w:rPr>
        <w:t>、连接超时等等。</w:t>
      </w:r>
    </w:p>
    <w:p w:rsidR="000802AD" w:rsidRDefault="000802AD" w:rsidP="00A50C19">
      <w:r>
        <w:rPr>
          <w:rFonts w:hint="eastAsia"/>
        </w:rPr>
        <w:t>JNDI数据源用于EJB服务，这里不做介绍。</w:t>
      </w:r>
    </w:p>
    <w:p w:rsidR="006F2CEC" w:rsidRPr="00A50C19" w:rsidRDefault="00FB12AA" w:rsidP="00A50C19">
      <w:r>
        <w:rPr>
          <w:rFonts w:hint="eastAsia"/>
        </w:rPr>
        <w:t>可以通过</w:t>
      </w:r>
      <w:r w:rsidR="00536A2D">
        <w:rPr>
          <w:rFonts w:hint="eastAsia"/>
        </w:rPr>
        <w:t>实现</w:t>
      </w:r>
      <w:r w:rsidR="001E0873">
        <w:rPr>
          <w:rFonts w:hint="eastAsia"/>
        </w:rPr>
        <w:t>接口</w:t>
      </w:r>
      <w:r w:rsidR="00664843" w:rsidRPr="00664843">
        <w:t>DataSourceFactory</w:t>
      </w:r>
      <w:r w:rsidR="00536A2D">
        <w:rPr>
          <w:rFonts w:hint="eastAsia"/>
        </w:rPr>
        <w:t>或者继承</w:t>
      </w:r>
      <w:r w:rsidR="00BE1ADA">
        <w:rPr>
          <w:rFonts w:hint="eastAsia"/>
        </w:rPr>
        <w:t>实现了该接口的</w:t>
      </w:r>
      <w:r w:rsidR="00536A2D">
        <w:rPr>
          <w:rFonts w:hint="eastAsia"/>
        </w:rPr>
        <w:t>相应的一些类如</w:t>
      </w:r>
      <w:r w:rsidR="00536A2D" w:rsidRPr="00536A2D">
        <w:t>UnpooledDataSourceFactory</w:t>
      </w:r>
      <w:r w:rsidR="00B2737E">
        <w:rPr>
          <w:rFonts w:hint="eastAsia"/>
        </w:rPr>
        <w:t>来</w:t>
      </w:r>
      <w:r w:rsidR="00B23D98">
        <w:rPr>
          <w:rFonts w:hint="eastAsia"/>
        </w:rPr>
        <w:t>为</w:t>
      </w:r>
      <w:r w:rsidR="00B2737E">
        <w:rPr>
          <w:rFonts w:hint="eastAsia"/>
        </w:rPr>
        <w:t>一些</w:t>
      </w:r>
      <w:r w:rsidR="008065D0">
        <w:rPr>
          <w:rFonts w:hint="eastAsia"/>
        </w:rPr>
        <w:t>特殊的</w:t>
      </w:r>
      <w:r w:rsidR="00B2737E">
        <w:rPr>
          <w:rFonts w:hint="eastAsia"/>
        </w:rPr>
        <w:t>数据库添加数据源支持</w:t>
      </w:r>
      <w:r w:rsidR="00D019E2">
        <w:rPr>
          <w:rFonts w:hint="eastAsia"/>
        </w:rPr>
        <w:t>。</w:t>
      </w:r>
    </w:p>
    <w:p w:rsidR="00A57D24" w:rsidRDefault="00A57D24" w:rsidP="00D73F18">
      <w:pPr>
        <w:pStyle w:val="20"/>
      </w:pPr>
      <w:bookmarkStart w:id="24" w:name="_Toc16604991"/>
      <w:r>
        <w:rPr>
          <w:rFonts w:hint="eastAsia"/>
        </w:rPr>
        <w:t>数据库厂商</w:t>
      </w:r>
      <w:r w:rsidR="001F4534">
        <w:rPr>
          <w:rFonts w:hint="eastAsia"/>
        </w:rPr>
        <w:t>标识</w:t>
      </w:r>
      <w:r w:rsidR="00103295">
        <w:rPr>
          <w:rFonts w:hint="eastAsia"/>
        </w:rPr>
        <w:t xml:space="preserve"> database</w:t>
      </w:r>
      <w:r w:rsidR="00FB2DE8">
        <w:rPr>
          <w:rFonts w:hint="eastAsia"/>
        </w:rPr>
        <w:t>Id</w:t>
      </w:r>
      <w:r w:rsidR="00103295">
        <w:rPr>
          <w:rFonts w:hint="eastAsia"/>
        </w:rPr>
        <w:t>Provider</w:t>
      </w:r>
      <w:bookmarkEnd w:id="24"/>
    </w:p>
    <w:p w:rsidR="00E35958" w:rsidRDefault="00B623D1" w:rsidP="00E35958">
      <w:r>
        <w:rPr>
          <w:rFonts w:hint="eastAsia"/>
        </w:rPr>
        <w:t>厂商</w:t>
      </w:r>
      <w:r w:rsidR="002F66D7">
        <w:rPr>
          <w:rFonts w:hint="eastAsia"/>
        </w:rPr>
        <w:t>标识配置的目的是适配不同的数据库之间的方言</w:t>
      </w:r>
      <w:r w:rsidR="00925DF8">
        <w:rPr>
          <w:rFonts w:hint="eastAsia"/>
        </w:rPr>
        <w:t>差异，我们在配置查询语言时可以指定语句的databaseId</w:t>
      </w:r>
      <w:r w:rsidR="000556B2">
        <w:rPr>
          <w:rFonts w:hint="eastAsia"/>
        </w:rPr>
        <w:t>，这个ID和数据库的元信息中的名称一致</w:t>
      </w:r>
      <w:r w:rsidR="00120944">
        <w:rPr>
          <w:rFonts w:hint="eastAsia"/>
        </w:rPr>
        <w:t>（</w:t>
      </w:r>
      <w:r w:rsidR="00120944">
        <w:rPr>
          <w:rStyle w:val="HTML1"/>
          <w:rFonts w:ascii="Courier New" w:hAnsi="Courier New" w:cs="Courier New"/>
          <w:sz w:val="22"/>
          <w:szCs w:val="22"/>
          <w:shd w:val="clear" w:color="auto" w:fill="FEE9CC"/>
        </w:rPr>
        <w:t>DatabaseMetaData#getDatabaseProductName()</w:t>
      </w:r>
      <w:r w:rsidR="00120944">
        <w:rPr>
          <w:rFonts w:ascii="Helvetica" w:hAnsi="Helvetica"/>
          <w:color w:val="333333"/>
          <w:sz w:val="21"/>
          <w:szCs w:val="21"/>
          <w:shd w:val="clear" w:color="auto" w:fill="FFFFFF"/>
        </w:rPr>
        <w:t> </w:t>
      </w:r>
      <w:r w:rsidR="00120944">
        <w:rPr>
          <w:rFonts w:hint="eastAsia"/>
        </w:rPr>
        <w:t>）</w:t>
      </w:r>
      <w:r w:rsidR="00A67C7C">
        <w:rPr>
          <w:rFonts w:hint="eastAsia"/>
        </w:rPr>
        <w:t>，那么MyBatis就能实现对不同数据库的适配</w:t>
      </w:r>
      <w:r w:rsidR="00360D97">
        <w:rPr>
          <w:rFonts w:hint="eastAsia"/>
        </w:rPr>
        <w:t>。</w:t>
      </w:r>
      <w:r w:rsidR="00904E1C">
        <w:rPr>
          <w:rFonts w:hint="eastAsia"/>
        </w:rPr>
        <w:t>一般来说，数据库的元信息都比较长，我们可以通过厂商标识配置将长名称配置为段名称，这样在语句中的databaseId</w:t>
      </w:r>
      <w:r w:rsidR="004808FC">
        <w:rPr>
          <w:rFonts w:hint="eastAsia"/>
        </w:rPr>
        <w:t>就不至于太长</w:t>
      </w:r>
      <w:r w:rsidR="00CE071B">
        <w:rPr>
          <w:rFonts w:hint="eastAsia"/>
        </w:rPr>
        <w:t>。</w:t>
      </w:r>
      <w:r w:rsidR="00BC1C96">
        <w:rPr>
          <w:rFonts w:hint="eastAsia"/>
        </w:rPr>
        <w:t>如：</w:t>
      </w:r>
    </w:p>
    <w:p w:rsidR="005D39E3" w:rsidRPr="005D39E3" w:rsidRDefault="005D39E3" w:rsidP="00712414">
      <w:pPr>
        <w:pStyle w:val="aff0"/>
        <w:framePr w:wrap="around"/>
        <w:rPr>
          <w:color w:val="000000"/>
        </w:rPr>
      </w:pPr>
      <w:r w:rsidRPr="005D39E3">
        <w:t>&lt;databaseIdProvider</w:t>
      </w:r>
      <w:r w:rsidRPr="005D39E3">
        <w:rPr>
          <w:color w:val="000000"/>
        </w:rPr>
        <w:t xml:space="preserve"> </w:t>
      </w:r>
      <w:r w:rsidRPr="005D39E3">
        <w:rPr>
          <w:color w:val="660066"/>
        </w:rPr>
        <w:t>type</w:t>
      </w:r>
      <w:r w:rsidRPr="005D39E3">
        <w:rPr>
          <w:color w:val="666600"/>
        </w:rPr>
        <w:t>=</w:t>
      </w:r>
      <w:r w:rsidRPr="005D39E3">
        <w:rPr>
          <w:color w:val="008800"/>
        </w:rPr>
        <w:t>"DB_VENDOR"</w:t>
      </w:r>
      <w:r w:rsidRPr="005D39E3">
        <w:t>&gt;</w:t>
      </w:r>
    </w:p>
    <w:p w:rsidR="005D39E3" w:rsidRPr="005D39E3" w:rsidRDefault="005D39E3" w:rsidP="00712414">
      <w:pPr>
        <w:pStyle w:val="aff0"/>
        <w:framePr w:wrap="around"/>
        <w:rPr>
          <w:color w:val="333333"/>
        </w:rPr>
      </w:pPr>
      <w:r w:rsidRPr="005D39E3">
        <w:rPr>
          <w:color w:val="000000"/>
        </w:rPr>
        <w:t xml:space="preserve">  </w:t>
      </w:r>
      <w:r w:rsidRPr="005D39E3">
        <w:rPr>
          <w:color w:val="000088"/>
        </w:rPr>
        <w:t>&lt;property</w:t>
      </w:r>
      <w:r w:rsidRPr="005D39E3">
        <w:rPr>
          <w:color w:val="000000"/>
        </w:rPr>
        <w:t xml:space="preserve"> </w:t>
      </w:r>
      <w:r w:rsidRPr="005D39E3">
        <w:rPr>
          <w:color w:val="660066"/>
        </w:rPr>
        <w:t>name</w:t>
      </w:r>
      <w:r w:rsidRPr="005D39E3">
        <w:rPr>
          <w:color w:val="666600"/>
        </w:rPr>
        <w:t>=</w:t>
      </w:r>
      <w:r w:rsidRPr="005D39E3">
        <w:t>"SQL Server"</w:t>
      </w:r>
      <w:r w:rsidRPr="005D39E3">
        <w:rPr>
          <w:color w:val="000000"/>
        </w:rPr>
        <w:t xml:space="preserve"> </w:t>
      </w:r>
      <w:r w:rsidRPr="005D39E3">
        <w:rPr>
          <w:color w:val="660066"/>
        </w:rPr>
        <w:t>value</w:t>
      </w:r>
      <w:r w:rsidRPr="005D39E3">
        <w:rPr>
          <w:color w:val="666600"/>
        </w:rPr>
        <w:t>=</w:t>
      </w:r>
      <w:r w:rsidRPr="005D39E3">
        <w:t>"sqlserver"</w:t>
      </w:r>
      <w:r w:rsidRPr="005D39E3">
        <w:rPr>
          <w:color w:val="000088"/>
        </w:rPr>
        <w:t>/&gt;</w:t>
      </w:r>
    </w:p>
    <w:p w:rsidR="00E522AB" w:rsidRPr="00E522AB" w:rsidRDefault="00E522AB" w:rsidP="00712414">
      <w:pPr>
        <w:pStyle w:val="aff0"/>
        <w:framePr w:wrap="around"/>
        <w:rPr>
          <w:color w:val="333333"/>
        </w:rPr>
      </w:pPr>
      <w:r w:rsidRPr="00E522AB">
        <w:t>&lt;/databaseIdProvider&gt;</w:t>
      </w:r>
    </w:p>
    <w:p w:rsidR="00B624A1" w:rsidRDefault="00B624A1">
      <w:pPr>
        <w:pStyle w:val="10"/>
      </w:pPr>
      <w:bookmarkStart w:id="25" w:name="_Toc16605005"/>
      <w:r>
        <w:rPr>
          <w:rFonts w:hint="eastAsia"/>
        </w:rPr>
        <w:lastRenderedPageBreak/>
        <w:t>缓存</w:t>
      </w:r>
      <w:bookmarkEnd w:id="25"/>
    </w:p>
    <w:p w:rsidR="005B0B78" w:rsidRDefault="00216720" w:rsidP="005B0B78">
      <w:r>
        <w:rPr>
          <w:rFonts w:hint="eastAsia"/>
        </w:rPr>
        <w:t>MyBatis的缓存在默认情况只启用本地缓存，即只缓存同一个会话的结果。</w:t>
      </w:r>
      <w:r w:rsidR="00C43788">
        <w:rPr>
          <w:rFonts w:hint="eastAsia"/>
        </w:rPr>
        <w:t>要启用全局的二级缓存，可以在配置文件中加入配置&lt;</w:t>
      </w:r>
      <w:r w:rsidR="00C43788">
        <w:t>cache/&gt;</w:t>
      </w:r>
      <w:r w:rsidR="005B0B78">
        <w:rPr>
          <w:rFonts w:hint="eastAsia"/>
        </w:rPr>
        <w:t>。默认的二级缓存配置效果如下：</w:t>
      </w:r>
    </w:p>
    <w:p w:rsidR="00D178B2" w:rsidRDefault="000A1EC4" w:rsidP="005B0B78">
      <w:r>
        <w:rPr>
          <w:rFonts w:hint="eastAsia"/>
        </w:rPr>
        <w:t>所有select语句的结果会被缓存</w:t>
      </w:r>
    </w:p>
    <w:p w:rsidR="00F242E6" w:rsidRDefault="00F242E6" w:rsidP="005B0B78">
      <w:r>
        <w:rPr>
          <w:rFonts w:hint="eastAsia"/>
        </w:rPr>
        <w:t>所有insert、update和delete会刷新缓存</w:t>
      </w:r>
    </w:p>
    <w:p w:rsidR="00437CBC" w:rsidRDefault="00437CBC" w:rsidP="005B0B78">
      <w:r>
        <w:rPr>
          <w:rFonts w:hint="eastAsia"/>
        </w:rPr>
        <w:t>缓存淘汰算法为LFU</w:t>
      </w:r>
    </w:p>
    <w:p w:rsidR="00437CBC" w:rsidRDefault="00437CBC" w:rsidP="005B0B78">
      <w:r>
        <w:rPr>
          <w:rFonts w:hint="eastAsia"/>
        </w:rPr>
        <w:t>缓存不会定时刷新</w:t>
      </w:r>
    </w:p>
    <w:p w:rsidR="00437CBC" w:rsidRDefault="00437CBC" w:rsidP="005B0B78">
      <w:r>
        <w:rPr>
          <w:rFonts w:hint="eastAsia"/>
        </w:rPr>
        <w:t>缓存会保存列表或对象的1024个引用</w:t>
      </w:r>
    </w:p>
    <w:p w:rsidR="00437CBC" w:rsidRDefault="00437CBC" w:rsidP="005B0B78">
      <w:r>
        <w:rPr>
          <w:rFonts w:hint="eastAsia"/>
        </w:rPr>
        <w:t>缓存是线程安全的</w:t>
      </w:r>
    </w:p>
    <w:p w:rsidR="00437CBC" w:rsidRDefault="0046624B" w:rsidP="005B0B78">
      <w:r>
        <w:rPr>
          <w:rFonts w:hint="eastAsia"/>
        </w:rPr>
        <w:t>缓存只作用</w:t>
      </w:r>
      <w:r w:rsidR="00E34C1E">
        <w:rPr>
          <w:rFonts w:hint="eastAsia"/>
        </w:rPr>
        <w:t>于</w:t>
      </w:r>
      <w:r>
        <w:rPr>
          <w:rFonts w:hint="eastAsia"/>
        </w:rPr>
        <w:t>cache标签所在的映射文件中的语句。</w:t>
      </w:r>
    </w:p>
    <w:p w:rsidR="00DA313D" w:rsidRDefault="00DA313D" w:rsidP="005B0B78"/>
    <w:p w:rsidR="00DA313D" w:rsidRDefault="00DA313D" w:rsidP="005B0B78">
      <w:r>
        <w:rPr>
          <w:rFonts w:hint="eastAsia"/>
        </w:rPr>
        <w:t>这些配置都可以被缓存标签的属性锁修改</w:t>
      </w:r>
      <w:r w:rsidR="004A45DD">
        <w:rPr>
          <w:rFonts w:hint="eastAsia"/>
        </w:rPr>
        <w:t>:</w:t>
      </w:r>
    </w:p>
    <w:p w:rsidR="000F7710" w:rsidRPr="000F7710" w:rsidRDefault="000F7710" w:rsidP="00DA313D">
      <w:pPr>
        <w:pStyle w:val="aff0"/>
        <w:framePr w:wrap="around"/>
        <w:rPr>
          <w:color w:val="000000"/>
        </w:rPr>
      </w:pPr>
      <w:r w:rsidRPr="000F7710">
        <w:t>&lt;cache</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eviction</w:t>
      </w:r>
      <w:r w:rsidRPr="000F7710">
        <w:rPr>
          <w:color w:val="666600"/>
        </w:rPr>
        <w:t>=</w:t>
      </w:r>
      <w:r w:rsidRPr="000F7710">
        <w:rPr>
          <w:color w:val="008800"/>
        </w:rPr>
        <w:t>"FIFO"</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flushInterval</w:t>
      </w:r>
      <w:r w:rsidRPr="000F7710">
        <w:rPr>
          <w:color w:val="666600"/>
        </w:rPr>
        <w:t>=</w:t>
      </w:r>
      <w:r w:rsidRPr="000F7710">
        <w:rPr>
          <w:color w:val="008800"/>
        </w:rPr>
        <w:t>"60000"</w:t>
      </w:r>
    </w:p>
    <w:p w:rsidR="000F7710" w:rsidRPr="000F7710" w:rsidRDefault="000F7710" w:rsidP="00DA313D">
      <w:pPr>
        <w:pStyle w:val="aff0"/>
        <w:framePr w:wrap="around"/>
        <w:rPr>
          <w:color w:val="000000"/>
        </w:rPr>
      </w:pPr>
      <w:r w:rsidRPr="000F7710">
        <w:rPr>
          <w:color w:val="000000"/>
        </w:rPr>
        <w:t xml:space="preserve">  </w:t>
      </w:r>
      <w:r w:rsidRPr="000F7710">
        <w:rPr>
          <w:color w:val="660066"/>
        </w:rPr>
        <w:t>size</w:t>
      </w:r>
      <w:r w:rsidRPr="000F7710">
        <w:rPr>
          <w:color w:val="666600"/>
        </w:rPr>
        <w:t>=</w:t>
      </w:r>
      <w:r w:rsidRPr="000F7710">
        <w:rPr>
          <w:color w:val="008800"/>
        </w:rPr>
        <w:t>"512"</w:t>
      </w:r>
    </w:p>
    <w:p w:rsidR="000F7710" w:rsidRPr="000F7710" w:rsidRDefault="000F7710" w:rsidP="00DA313D">
      <w:pPr>
        <w:pStyle w:val="aff0"/>
        <w:framePr w:wrap="around"/>
        <w:rPr>
          <w:color w:val="333333"/>
        </w:rPr>
      </w:pPr>
      <w:r w:rsidRPr="000F7710">
        <w:rPr>
          <w:color w:val="000000"/>
        </w:rPr>
        <w:t xml:space="preserve">  </w:t>
      </w:r>
      <w:r w:rsidRPr="000F7710">
        <w:rPr>
          <w:color w:val="660066"/>
        </w:rPr>
        <w:t>readOnly</w:t>
      </w:r>
      <w:r w:rsidRPr="000F7710">
        <w:rPr>
          <w:color w:val="666600"/>
        </w:rPr>
        <w:t>=</w:t>
      </w:r>
      <w:r w:rsidRPr="000F7710">
        <w:rPr>
          <w:color w:val="008800"/>
        </w:rPr>
        <w:t>"true"</w:t>
      </w:r>
      <w:r w:rsidRPr="000F7710">
        <w:t>/&gt;</w:t>
      </w:r>
    </w:p>
    <w:p w:rsidR="00E34C1E" w:rsidRDefault="00E34C1E" w:rsidP="005B0B78"/>
    <w:p w:rsidR="00437CBC" w:rsidRDefault="00437CBC" w:rsidP="005B0B78"/>
    <w:p w:rsidR="00437CBC" w:rsidRDefault="00437CBC" w:rsidP="005B0B78"/>
    <w:p w:rsidR="00437CBC" w:rsidRPr="005B0B78" w:rsidRDefault="00437CBC" w:rsidP="005B0B78"/>
    <w:sectPr w:rsidR="00437CBC" w:rsidRPr="005B0B78" w:rsidSect="009C5DF7">
      <w:pgSz w:w="11906" w:h="16838" w:code="9"/>
      <w:pgMar w:top="1247" w:right="1531" w:bottom="1247" w:left="1531"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00A" w:rsidRDefault="0094500A" w:rsidP="008A2D0B">
      <w:r>
        <w:separator/>
      </w:r>
    </w:p>
  </w:endnote>
  <w:endnote w:type="continuationSeparator" w:id="0">
    <w:p w:rsidR="0094500A" w:rsidRDefault="0094500A" w:rsidP="008A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D98" w:rsidRDefault="00D33D98" w:rsidP="008A2D0B">
    <w:pPr>
      <w:pStyle w:val="a7"/>
      <w:ind w:firstLine="360"/>
    </w:pPr>
    <w:r>
      <w:ptab w:relativeTo="margin" w:alignment="right" w:leader="none"/>
    </w:r>
    <w:r>
      <w:rPr>
        <w:rFonts w:hint="eastAsia"/>
      </w:rPr>
      <w:t xml:space="preserve">第 </w:t>
    </w:r>
    <w:r>
      <w:fldChar w:fldCharType="begin"/>
    </w:r>
    <w:r>
      <w:instrText xml:space="preserve"> PAGE </w:instrText>
    </w:r>
    <w:r>
      <w:fldChar w:fldCharType="separate"/>
    </w:r>
    <w:r>
      <w:t>12</w:t>
    </w:r>
    <w:r>
      <w:fldChar w:fldCharType="end"/>
    </w:r>
    <w:r>
      <w:rPr>
        <w:rFonts w:hint="eastAsia"/>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00A" w:rsidRDefault="0094500A" w:rsidP="008A2D0B">
      <w:r>
        <w:separator/>
      </w:r>
    </w:p>
  </w:footnote>
  <w:footnote w:type="continuationSeparator" w:id="0">
    <w:p w:rsidR="0094500A" w:rsidRDefault="0094500A" w:rsidP="008A2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D98" w:rsidRDefault="00D33D98" w:rsidP="008A2D0B">
    <w:pPr>
      <w:rPr>
        <w:kern w:val="0"/>
      </w:rP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5pt;height:11.5pt" o:bullet="t">
        <v:imagedata r:id="rId1" o:title="msoE9"/>
      </v:shape>
    </w:pict>
  </w:numPicBullet>
  <w:abstractNum w:abstractNumId="0" w15:restartNumberingAfterBreak="0">
    <w:nsid w:val="0185755A"/>
    <w:multiLevelType w:val="hybridMultilevel"/>
    <w:tmpl w:val="8008436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38B10F3"/>
    <w:multiLevelType w:val="hybridMultilevel"/>
    <w:tmpl w:val="D2EEA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72F7"/>
    <w:multiLevelType w:val="hybridMultilevel"/>
    <w:tmpl w:val="9D2C23B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A71EBC"/>
    <w:multiLevelType w:val="hybridMultilevel"/>
    <w:tmpl w:val="2866501C"/>
    <w:lvl w:ilvl="0" w:tplc="D6925D1A">
      <w:start w:val="1"/>
      <w:numFmt w:val="bullet"/>
      <w:pStyle w:val="a"/>
      <w:lvlText w:val=""/>
      <w:lvlPicBulletId w:val="0"/>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4" w15:restartNumberingAfterBreak="0">
    <w:nsid w:val="1AA54FC3"/>
    <w:multiLevelType w:val="hybridMultilevel"/>
    <w:tmpl w:val="7A5A49E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86432FB"/>
    <w:multiLevelType w:val="hybridMultilevel"/>
    <w:tmpl w:val="F200A9B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D17663"/>
    <w:multiLevelType w:val="hybridMultilevel"/>
    <w:tmpl w:val="1BF859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327B0B"/>
    <w:multiLevelType w:val="hybridMultilevel"/>
    <w:tmpl w:val="49D287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66D0496"/>
    <w:multiLevelType w:val="hybridMultilevel"/>
    <w:tmpl w:val="50183EA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61507B3"/>
    <w:multiLevelType w:val="multilevel"/>
    <w:tmpl w:val="88001040"/>
    <w:lvl w:ilvl="0">
      <w:start w:val="1"/>
      <w:numFmt w:val="decimal"/>
      <w:lvlText w:val="%1"/>
      <w:lvlJc w:val="left"/>
      <w:pPr>
        <w:tabs>
          <w:tab w:val="num" w:pos="432"/>
        </w:tabs>
        <w:ind w:left="432" w:hanging="432"/>
      </w:pPr>
      <w:rPr>
        <w:rFonts w:ascii="Arial Black" w:eastAsia="黑体" w:hAnsi="Arial Black" w:hint="default"/>
        <w:b/>
        <w:i w:val="0"/>
        <w:sz w:val="3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69761313"/>
    <w:multiLevelType w:val="hybridMultilevel"/>
    <w:tmpl w:val="C780297E"/>
    <w:lvl w:ilvl="0" w:tplc="1B6417EC">
      <w:start w:val="1"/>
      <w:numFmt w:val="decimal"/>
      <w:pStyle w:val="1"/>
      <w:lvlText w:val="%1."/>
      <w:lvlJc w:val="left"/>
      <w:pPr>
        <w:tabs>
          <w:tab w:val="num" w:pos="840"/>
        </w:tabs>
        <w:ind w:left="840" w:hanging="420"/>
      </w:pPr>
    </w:lvl>
    <w:lvl w:ilvl="1" w:tplc="D2BAA67A">
      <w:start w:val="1"/>
      <w:numFmt w:val="lowerLetter"/>
      <w:pStyle w:val="2"/>
      <w:lvlText w:val="%2)"/>
      <w:lvlJc w:val="left"/>
      <w:pPr>
        <w:tabs>
          <w:tab w:val="num" w:pos="1260"/>
        </w:tabs>
        <w:ind w:left="1260" w:hanging="420"/>
      </w:pPr>
    </w:lvl>
    <w:lvl w:ilvl="2" w:tplc="F1865AD0">
      <w:start w:val="1"/>
      <w:numFmt w:val="lowerRoman"/>
      <w:pStyle w:val="3"/>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6CC330FA"/>
    <w:multiLevelType w:val="hybridMultilevel"/>
    <w:tmpl w:val="286C424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6FBF480C"/>
    <w:multiLevelType w:val="multilevel"/>
    <w:tmpl w:val="8716F6AA"/>
    <w:lvl w:ilvl="0">
      <w:start w:val="1"/>
      <w:numFmt w:val="decimal"/>
      <w:pStyle w:val="10"/>
      <w:suff w:val="space"/>
      <w:lvlText w:val="%1."/>
      <w:lvlJc w:val="left"/>
      <w:pPr>
        <w:ind w:left="0" w:firstLine="0"/>
      </w:pPr>
      <w:rPr>
        <w:rFonts w:hint="eastAsia"/>
      </w:rPr>
    </w:lvl>
    <w:lvl w:ilvl="1">
      <w:start w:val="1"/>
      <w:numFmt w:val="decimal"/>
      <w:pStyle w:val="20"/>
      <w:suff w:val="space"/>
      <w:lvlText w:val="%1.%2."/>
      <w:lvlJc w:val="left"/>
      <w:pPr>
        <w:ind w:left="0" w:firstLine="0"/>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suff w:val="space"/>
      <w:lvlText w:val="%1.%2.%3."/>
      <w:lvlJc w:val="left"/>
      <w:pPr>
        <w:ind w:left="0" w:firstLine="0"/>
      </w:pPr>
      <w:rPr>
        <w:rFonts w:ascii="黑体" w:eastAsia="黑体" w:hAnsi="黑体"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720"/>
        </w:tabs>
        <w:ind w:left="0"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3" w15:restartNumberingAfterBreak="0">
    <w:nsid w:val="726969E1"/>
    <w:multiLevelType w:val="hybridMultilevel"/>
    <w:tmpl w:val="5D68F6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9C84294"/>
    <w:multiLevelType w:val="hybridMultilevel"/>
    <w:tmpl w:val="D5F00F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E002076"/>
    <w:multiLevelType w:val="hybridMultilevel"/>
    <w:tmpl w:val="272285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12"/>
  </w:num>
  <w:num w:numId="7">
    <w:abstractNumId w:val="10"/>
  </w:num>
  <w:num w:numId="8">
    <w:abstractNumId w:val="3"/>
  </w:num>
  <w:num w:numId="9">
    <w:abstractNumId w:val="7"/>
  </w:num>
  <w:num w:numId="10">
    <w:abstractNumId w:val="11"/>
  </w:num>
  <w:num w:numId="11">
    <w:abstractNumId w:val="4"/>
  </w:num>
  <w:num w:numId="12">
    <w:abstractNumId w:val="13"/>
  </w:num>
  <w:num w:numId="13">
    <w:abstractNumId w:val="14"/>
  </w:num>
  <w:num w:numId="14">
    <w:abstractNumId w:val="0"/>
  </w:num>
  <w:num w:numId="15">
    <w:abstractNumId w:val="2"/>
  </w:num>
  <w:num w:numId="16">
    <w:abstractNumId w:val="5"/>
  </w:num>
  <w:num w:numId="17">
    <w:abstractNumId w:val="15"/>
  </w:num>
  <w:num w:numId="18">
    <w:abstractNumId w:val="8"/>
  </w:num>
  <w:num w:numId="19">
    <w:abstractNumId w:val="6"/>
  </w:num>
  <w:num w:numId="2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BD"/>
    <w:rsid w:val="00000045"/>
    <w:rsid w:val="00000301"/>
    <w:rsid w:val="000003C3"/>
    <w:rsid w:val="000004FD"/>
    <w:rsid w:val="00000600"/>
    <w:rsid w:val="0000123F"/>
    <w:rsid w:val="00001C28"/>
    <w:rsid w:val="000020C9"/>
    <w:rsid w:val="00002288"/>
    <w:rsid w:val="000022BE"/>
    <w:rsid w:val="00002469"/>
    <w:rsid w:val="000024DB"/>
    <w:rsid w:val="0000256D"/>
    <w:rsid w:val="00002E5D"/>
    <w:rsid w:val="00003304"/>
    <w:rsid w:val="000033D5"/>
    <w:rsid w:val="00003F2D"/>
    <w:rsid w:val="00005337"/>
    <w:rsid w:val="000054AA"/>
    <w:rsid w:val="00005820"/>
    <w:rsid w:val="00005BB5"/>
    <w:rsid w:val="00005E65"/>
    <w:rsid w:val="0000638A"/>
    <w:rsid w:val="000064A8"/>
    <w:rsid w:val="00006CB7"/>
    <w:rsid w:val="00006E49"/>
    <w:rsid w:val="000070EC"/>
    <w:rsid w:val="00007230"/>
    <w:rsid w:val="000078C9"/>
    <w:rsid w:val="000078E5"/>
    <w:rsid w:val="00007C7F"/>
    <w:rsid w:val="00010147"/>
    <w:rsid w:val="00010162"/>
    <w:rsid w:val="0001016A"/>
    <w:rsid w:val="000104CB"/>
    <w:rsid w:val="0001083E"/>
    <w:rsid w:val="000109B4"/>
    <w:rsid w:val="00011DC9"/>
    <w:rsid w:val="00011E29"/>
    <w:rsid w:val="00011E48"/>
    <w:rsid w:val="00011EEC"/>
    <w:rsid w:val="0001207F"/>
    <w:rsid w:val="00012674"/>
    <w:rsid w:val="00013448"/>
    <w:rsid w:val="00013664"/>
    <w:rsid w:val="000139A7"/>
    <w:rsid w:val="00013A5C"/>
    <w:rsid w:val="00013B26"/>
    <w:rsid w:val="00013D0A"/>
    <w:rsid w:val="00013DC3"/>
    <w:rsid w:val="00014924"/>
    <w:rsid w:val="00014AD0"/>
    <w:rsid w:val="00014C10"/>
    <w:rsid w:val="00014F54"/>
    <w:rsid w:val="000151AE"/>
    <w:rsid w:val="000166BC"/>
    <w:rsid w:val="00016FC9"/>
    <w:rsid w:val="00017706"/>
    <w:rsid w:val="00017CCA"/>
    <w:rsid w:val="000200A2"/>
    <w:rsid w:val="0002018D"/>
    <w:rsid w:val="00020C7C"/>
    <w:rsid w:val="000219A2"/>
    <w:rsid w:val="00021A2B"/>
    <w:rsid w:val="000220BA"/>
    <w:rsid w:val="00022549"/>
    <w:rsid w:val="00022999"/>
    <w:rsid w:val="00022C72"/>
    <w:rsid w:val="00022CB6"/>
    <w:rsid w:val="00022E31"/>
    <w:rsid w:val="0002342A"/>
    <w:rsid w:val="000235B9"/>
    <w:rsid w:val="00023893"/>
    <w:rsid w:val="00023E4B"/>
    <w:rsid w:val="00023E6C"/>
    <w:rsid w:val="0002433C"/>
    <w:rsid w:val="000245B9"/>
    <w:rsid w:val="000247A6"/>
    <w:rsid w:val="00024876"/>
    <w:rsid w:val="00024A86"/>
    <w:rsid w:val="00024EC0"/>
    <w:rsid w:val="00024FDB"/>
    <w:rsid w:val="00025C33"/>
    <w:rsid w:val="00026771"/>
    <w:rsid w:val="00026780"/>
    <w:rsid w:val="00026D70"/>
    <w:rsid w:val="00027BD9"/>
    <w:rsid w:val="00027E99"/>
    <w:rsid w:val="000304F8"/>
    <w:rsid w:val="0003072D"/>
    <w:rsid w:val="00030E0C"/>
    <w:rsid w:val="00031380"/>
    <w:rsid w:val="00031539"/>
    <w:rsid w:val="000318B7"/>
    <w:rsid w:val="00031A59"/>
    <w:rsid w:val="00031D0E"/>
    <w:rsid w:val="00031E19"/>
    <w:rsid w:val="00031EB2"/>
    <w:rsid w:val="00032221"/>
    <w:rsid w:val="0003258B"/>
    <w:rsid w:val="00032D9E"/>
    <w:rsid w:val="00032DA7"/>
    <w:rsid w:val="000332E5"/>
    <w:rsid w:val="00033464"/>
    <w:rsid w:val="00033600"/>
    <w:rsid w:val="00033714"/>
    <w:rsid w:val="00034060"/>
    <w:rsid w:val="00034088"/>
    <w:rsid w:val="00034184"/>
    <w:rsid w:val="0003458B"/>
    <w:rsid w:val="00034B1E"/>
    <w:rsid w:val="00034B4F"/>
    <w:rsid w:val="000350B8"/>
    <w:rsid w:val="000357E7"/>
    <w:rsid w:val="00035AD7"/>
    <w:rsid w:val="00036E45"/>
    <w:rsid w:val="00036FBB"/>
    <w:rsid w:val="00037271"/>
    <w:rsid w:val="00040BC8"/>
    <w:rsid w:val="00040C8F"/>
    <w:rsid w:val="0004121D"/>
    <w:rsid w:val="00041375"/>
    <w:rsid w:val="0004190F"/>
    <w:rsid w:val="00041914"/>
    <w:rsid w:val="00041F21"/>
    <w:rsid w:val="000420BA"/>
    <w:rsid w:val="00043BD3"/>
    <w:rsid w:val="0004419C"/>
    <w:rsid w:val="0004430B"/>
    <w:rsid w:val="000445F4"/>
    <w:rsid w:val="00044627"/>
    <w:rsid w:val="00044844"/>
    <w:rsid w:val="00044A75"/>
    <w:rsid w:val="00045263"/>
    <w:rsid w:val="0004562E"/>
    <w:rsid w:val="00045AE5"/>
    <w:rsid w:val="00045B4A"/>
    <w:rsid w:val="00045B55"/>
    <w:rsid w:val="0004608A"/>
    <w:rsid w:val="0004695B"/>
    <w:rsid w:val="00046BC5"/>
    <w:rsid w:val="00046BF9"/>
    <w:rsid w:val="00046E1E"/>
    <w:rsid w:val="00046EE0"/>
    <w:rsid w:val="00046F3C"/>
    <w:rsid w:val="00046FEA"/>
    <w:rsid w:val="00047002"/>
    <w:rsid w:val="00047313"/>
    <w:rsid w:val="000505EF"/>
    <w:rsid w:val="000506AE"/>
    <w:rsid w:val="00050AD5"/>
    <w:rsid w:val="000511CE"/>
    <w:rsid w:val="000518AD"/>
    <w:rsid w:val="000520C1"/>
    <w:rsid w:val="000526B9"/>
    <w:rsid w:val="0005291E"/>
    <w:rsid w:val="00053E93"/>
    <w:rsid w:val="000540CA"/>
    <w:rsid w:val="000544DC"/>
    <w:rsid w:val="00054779"/>
    <w:rsid w:val="00054845"/>
    <w:rsid w:val="00055591"/>
    <w:rsid w:val="000555E5"/>
    <w:rsid w:val="000556B2"/>
    <w:rsid w:val="00056583"/>
    <w:rsid w:val="000566D6"/>
    <w:rsid w:val="00056736"/>
    <w:rsid w:val="00056DA1"/>
    <w:rsid w:val="00057781"/>
    <w:rsid w:val="00057B6C"/>
    <w:rsid w:val="00060058"/>
    <w:rsid w:val="0006086B"/>
    <w:rsid w:val="0006139C"/>
    <w:rsid w:val="00061532"/>
    <w:rsid w:val="00061596"/>
    <w:rsid w:val="000619E6"/>
    <w:rsid w:val="00061D64"/>
    <w:rsid w:val="00061EF4"/>
    <w:rsid w:val="00062077"/>
    <w:rsid w:val="00063454"/>
    <w:rsid w:val="00063691"/>
    <w:rsid w:val="00063C4D"/>
    <w:rsid w:val="000643A5"/>
    <w:rsid w:val="0006473A"/>
    <w:rsid w:val="000647A8"/>
    <w:rsid w:val="000649DA"/>
    <w:rsid w:val="0006551C"/>
    <w:rsid w:val="000657E9"/>
    <w:rsid w:val="00065A52"/>
    <w:rsid w:val="0006641A"/>
    <w:rsid w:val="00066FD0"/>
    <w:rsid w:val="0006725D"/>
    <w:rsid w:val="00067BF0"/>
    <w:rsid w:val="000701CD"/>
    <w:rsid w:val="0007063C"/>
    <w:rsid w:val="00070C25"/>
    <w:rsid w:val="00071117"/>
    <w:rsid w:val="0007114C"/>
    <w:rsid w:val="00071436"/>
    <w:rsid w:val="000716F6"/>
    <w:rsid w:val="00071D8F"/>
    <w:rsid w:val="00071DD1"/>
    <w:rsid w:val="0007212C"/>
    <w:rsid w:val="0007231D"/>
    <w:rsid w:val="0007231E"/>
    <w:rsid w:val="0007239C"/>
    <w:rsid w:val="000727C6"/>
    <w:rsid w:val="000729AD"/>
    <w:rsid w:val="00072DE0"/>
    <w:rsid w:val="00072E08"/>
    <w:rsid w:val="00072EBE"/>
    <w:rsid w:val="00072FA3"/>
    <w:rsid w:val="000734EC"/>
    <w:rsid w:val="000735DE"/>
    <w:rsid w:val="000738AF"/>
    <w:rsid w:val="000738ED"/>
    <w:rsid w:val="00073ACD"/>
    <w:rsid w:val="00073B13"/>
    <w:rsid w:val="000750ED"/>
    <w:rsid w:val="00075352"/>
    <w:rsid w:val="0007580B"/>
    <w:rsid w:val="00075EFB"/>
    <w:rsid w:val="000762CB"/>
    <w:rsid w:val="00076356"/>
    <w:rsid w:val="00076BAD"/>
    <w:rsid w:val="000773E7"/>
    <w:rsid w:val="000774D7"/>
    <w:rsid w:val="000779FA"/>
    <w:rsid w:val="00077E89"/>
    <w:rsid w:val="00077EF4"/>
    <w:rsid w:val="000802AD"/>
    <w:rsid w:val="000803D9"/>
    <w:rsid w:val="00080C52"/>
    <w:rsid w:val="00081059"/>
    <w:rsid w:val="000813EF"/>
    <w:rsid w:val="00081415"/>
    <w:rsid w:val="000814B5"/>
    <w:rsid w:val="000819EA"/>
    <w:rsid w:val="00081CD6"/>
    <w:rsid w:val="00082C2A"/>
    <w:rsid w:val="00082FF4"/>
    <w:rsid w:val="000830C0"/>
    <w:rsid w:val="00083D0E"/>
    <w:rsid w:val="0008402B"/>
    <w:rsid w:val="0008403B"/>
    <w:rsid w:val="00084C74"/>
    <w:rsid w:val="00084DD4"/>
    <w:rsid w:val="0008509C"/>
    <w:rsid w:val="0008560E"/>
    <w:rsid w:val="000858A3"/>
    <w:rsid w:val="000859BA"/>
    <w:rsid w:val="00085CCC"/>
    <w:rsid w:val="00085E64"/>
    <w:rsid w:val="000867BC"/>
    <w:rsid w:val="00086A0F"/>
    <w:rsid w:val="00086CD2"/>
    <w:rsid w:val="00086E64"/>
    <w:rsid w:val="00087736"/>
    <w:rsid w:val="000878B2"/>
    <w:rsid w:val="00087953"/>
    <w:rsid w:val="00087A1C"/>
    <w:rsid w:val="000904DF"/>
    <w:rsid w:val="00090A95"/>
    <w:rsid w:val="00090ABD"/>
    <w:rsid w:val="00090B29"/>
    <w:rsid w:val="00090B64"/>
    <w:rsid w:val="000910BE"/>
    <w:rsid w:val="000915E7"/>
    <w:rsid w:val="000916E2"/>
    <w:rsid w:val="00092358"/>
    <w:rsid w:val="00092827"/>
    <w:rsid w:val="00092D96"/>
    <w:rsid w:val="000932AE"/>
    <w:rsid w:val="00093BD6"/>
    <w:rsid w:val="00093DCD"/>
    <w:rsid w:val="000942C6"/>
    <w:rsid w:val="00094DC5"/>
    <w:rsid w:val="00094E23"/>
    <w:rsid w:val="000952AD"/>
    <w:rsid w:val="000952DD"/>
    <w:rsid w:val="00095551"/>
    <w:rsid w:val="000957F0"/>
    <w:rsid w:val="000959C2"/>
    <w:rsid w:val="0009657D"/>
    <w:rsid w:val="0009705F"/>
    <w:rsid w:val="00097537"/>
    <w:rsid w:val="000975ED"/>
    <w:rsid w:val="00097E05"/>
    <w:rsid w:val="000A0538"/>
    <w:rsid w:val="000A07B7"/>
    <w:rsid w:val="000A0834"/>
    <w:rsid w:val="000A0C4A"/>
    <w:rsid w:val="000A173A"/>
    <w:rsid w:val="000A17D4"/>
    <w:rsid w:val="000A1EC4"/>
    <w:rsid w:val="000A2516"/>
    <w:rsid w:val="000A26C5"/>
    <w:rsid w:val="000A2F6F"/>
    <w:rsid w:val="000A32BE"/>
    <w:rsid w:val="000A3648"/>
    <w:rsid w:val="000A3A19"/>
    <w:rsid w:val="000A40EB"/>
    <w:rsid w:val="000A43DF"/>
    <w:rsid w:val="000A4458"/>
    <w:rsid w:val="000A454D"/>
    <w:rsid w:val="000A461C"/>
    <w:rsid w:val="000A46F7"/>
    <w:rsid w:val="000A4834"/>
    <w:rsid w:val="000A4AD9"/>
    <w:rsid w:val="000A4D17"/>
    <w:rsid w:val="000A5BF7"/>
    <w:rsid w:val="000A5C92"/>
    <w:rsid w:val="000A5E2D"/>
    <w:rsid w:val="000A5EDB"/>
    <w:rsid w:val="000A5EDD"/>
    <w:rsid w:val="000A6184"/>
    <w:rsid w:val="000A63CB"/>
    <w:rsid w:val="000A6418"/>
    <w:rsid w:val="000A6810"/>
    <w:rsid w:val="000A7003"/>
    <w:rsid w:val="000A724F"/>
    <w:rsid w:val="000A72F4"/>
    <w:rsid w:val="000A785B"/>
    <w:rsid w:val="000A78A4"/>
    <w:rsid w:val="000B03A5"/>
    <w:rsid w:val="000B06C7"/>
    <w:rsid w:val="000B12CB"/>
    <w:rsid w:val="000B13AC"/>
    <w:rsid w:val="000B19B0"/>
    <w:rsid w:val="000B1AFC"/>
    <w:rsid w:val="000B26B1"/>
    <w:rsid w:val="000B2C45"/>
    <w:rsid w:val="000B2CFF"/>
    <w:rsid w:val="000B2F85"/>
    <w:rsid w:val="000B31CF"/>
    <w:rsid w:val="000B3309"/>
    <w:rsid w:val="000B338E"/>
    <w:rsid w:val="000B37D5"/>
    <w:rsid w:val="000B37D8"/>
    <w:rsid w:val="000B39D9"/>
    <w:rsid w:val="000B3C3A"/>
    <w:rsid w:val="000B3F46"/>
    <w:rsid w:val="000B47B8"/>
    <w:rsid w:val="000B4918"/>
    <w:rsid w:val="000B4A7C"/>
    <w:rsid w:val="000B4AFF"/>
    <w:rsid w:val="000B4DDF"/>
    <w:rsid w:val="000B4EF1"/>
    <w:rsid w:val="000B4F73"/>
    <w:rsid w:val="000B5BF4"/>
    <w:rsid w:val="000B5C70"/>
    <w:rsid w:val="000B5CCF"/>
    <w:rsid w:val="000B628E"/>
    <w:rsid w:val="000B62AF"/>
    <w:rsid w:val="000B659C"/>
    <w:rsid w:val="000B6674"/>
    <w:rsid w:val="000B66F5"/>
    <w:rsid w:val="000B6D43"/>
    <w:rsid w:val="000B70CE"/>
    <w:rsid w:val="000B725D"/>
    <w:rsid w:val="000B7D3E"/>
    <w:rsid w:val="000B7D7A"/>
    <w:rsid w:val="000B7E4C"/>
    <w:rsid w:val="000B7F48"/>
    <w:rsid w:val="000C03FE"/>
    <w:rsid w:val="000C06A1"/>
    <w:rsid w:val="000C0E6F"/>
    <w:rsid w:val="000C1056"/>
    <w:rsid w:val="000C19BB"/>
    <w:rsid w:val="000C1F8D"/>
    <w:rsid w:val="000C20F9"/>
    <w:rsid w:val="000C2298"/>
    <w:rsid w:val="000C263E"/>
    <w:rsid w:val="000C2AD3"/>
    <w:rsid w:val="000C2ADF"/>
    <w:rsid w:val="000C314D"/>
    <w:rsid w:val="000C3809"/>
    <w:rsid w:val="000C38A5"/>
    <w:rsid w:val="000C3C61"/>
    <w:rsid w:val="000C4337"/>
    <w:rsid w:val="000C4528"/>
    <w:rsid w:val="000C486B"/>
    <w:rsid w:val="000C4EC6"/>
    <w:rsid w:val="000C50FB"/>
    <w:rsid w:val="000C5185"/>
    <w:rsid w:val="000C5D29"/>
    <w:rsid w:val="000C5DB0"/>
    <w:rsid w:val="000C5DF1"/>
    <w:rsid w:val="000C5F45"/>
    <w:rsid w:val="000C6357"/>
    <w:rsid w:val="000C6ABC"/>
    <w:rsid w:val="000C6F6F"/>
    <w:rsid w:val="000C72BA"/>
    <w:rsid w:val="000C7596"/>
    <w:rsid w:val="000C7985"/>
    <w:rsid w:val="000D0043"/>
    <w:rsid w:val="000D072E"/>
    <w:rsid w:val="000D07EF"/>
    <w:rsid w:val="000D13F7"/>
    <w:rsid w:val="000D2CA9"/>
    <w:rsid w:val="000D32B2"/>
    <w:rsid w:val="000D34F6"/>
    <w:rsid w:val="000D3A4C"/>
    <w:rsid w:val="000D3AAE"/>
    <w:rsid w:val="000D3E77"/>
    <w:rsid w:val="000D3E7F"/>
    <w:rsid w:val="000D455D"/>
    <w:rsid w:val="000D4994"/>
    <w:rsid w:val="000D4DF7"/>
    <w:rsid w:val="000D501E"/>
    <w:rsid w:val="000D507A"/>
    <w:rsid w:val="000D57C3"/>
    <w:rsid w:val="000D57F7"/>
    <w:rsid w:val="000D5BB1"/>
    <w:rsid w:val="000D5DAD"/>
    <w:rsid w:val="000D5FB3"/>
    <w:rsid w:val="000D6888"/>
    <w:rsid w:val="000D6C91"/>
    <w:rsid w:val="000D7E64"/>
    <w:rsid w:val="000E02B9"/>
    <w:rsid w:val="000E05A6"/>
    <w:rsid w:val="000E09CA"/>
    <w:rsid w:val="000E146E"/>
    <w:rsid w:val="000E187A"/>
    <w:rsid w:val="000E1CB8"/>
    <w:rsid w:val="000E1FA8"/>
    <w:rsid w:val="000E254C"/>
    <w:rsid w:val="000E2717"/>
    <w:rsid w:val="000E298E"/>
    <w:rsid w:val="000E2F7F"/>
    <w:rsid w:val="000E3580"/>
    <w:rsid w:val="000E37AC"/>
    <w:rsid w:val="000E3977"/>
    <w:rsid w:val="000E4424"/>
    <w:rsid w:val="000E4D33"/>
    <w:rsid w:val="000E4DE8"/>
    <w:rsid w:val="000E6A6A"/>
    <w:rsid w:val="000F0205"/>
    <w:rsid w:val="000F0468"/>
    <w:rsid w:val="000F0AB6"/>
    <w:rsid w:val="000F0ED2"/>
    <w:rsid w:val="000F10A7"/>
    <w:rsid w:val="000F129F"/>
    <w:rsid w:val="000F13DF"/>
    <w:rsid w:val="000F1B1F"/>
    <w:rsid w:val="000F1B5B"/>
    <w:rsid w:val="000F1E30"/>
    <w:rsid w:val="000F22F5"/>
    <w:rsid w:val="000F340D"/>
    <w:rsid w:val="000F3A58"/>
    <w:rsid w:val="000F3ACF"/>
    <w:rsid w:val="000F4244"/>
    <w:rsid w:val="000F4984"/>
    <w:rsid w:val="000F4BB1"/>
    <w:rsid w:val="000F5288"/>
    <w:rsid w:val="000F5364"/>
    <w:rsid w:val="000F53D9"/>
    <w:rsid w:val="000F6EB4"/>
    <w:rsid w:val="000F710C"/>
    <w:rsid w:val="000F7710"/>
    <w:rsid w:val="000F7A3E"/>
    <w:rsid w:val="00100304"/>
    <w:rsid w:val="001003BD"/>
    <w:rsid w:val="0010062E"/>
    <w:rsid w:val="001006BE"/>
    <w:rsid w:val="0010130F"/>
    <w:rsid w:val="001013A6"/>
    <w:rsid w:val="00101912"/>
    <w:rsid w:val="00101C47"/>
    <w:rsid w:val="00101FAB"/>
    <w:rsid w:val="00102006"/>
    <w:rsid w:val="0010237B"/>
    <w:rsid w:val="001023F4"/>
    <w:rsid w:val="001025F1"/>
    <w:rsid w:val="0010260F"/>
    <w:rsid w:val="00102622"/>
    <w:rsid w:val="00102F96"/>
    <w:rsid w:val="00103295"/>
    <w:rsid w:val="00103884"/>
    <w:rsid w:val="0010394C"/>
    <w:rsid w:val="00104282"/>
    <w:rsid w:val="00104342"/>
    <w:rsid w:val="00104A8F"/>
    <w:rsid w:val="00104B38"/>
    <w:rsid w:val="00104D9B"/>
    <w:rsid w:val="00104DCD"/>
    <w:rsid w:val="001053C3"/>
    <w:rsid w:val="00105BB5"/>
    <w:rsid w:val="00105D99"/>
    <w:rsid w:val="00105E5A"/>
    <w:rsid w:val="0010600B"/>
    <w:rsid w:val="00106057"/>
    <w:rsid w:val="00106DB6"/>
    <w:rsid w:val="00107252"/>
    <w:rsid w:val="00107E3D"/>
    <w:rsid w:val="00110124"/>
    <w:rsid w:val="00110391"/>
    <w:rsid w:val="00110858"/>
    <w:rsid w:val="00110F94"/>
    <w:rsid w:val="00111466"/>
    <w:rsid w:val="001115A3"/>
    <w:rsid w:val="001121C6"/>
    <w:rsid w:val="00112C8F"/>
    <w:rsid w:val="00112ECE"/>
    <w:rsid w:val="001131A1"/>
    <w:rsid w:val="001133A3"/>
    <w:rsid w:val="001133E0"/>
    <w:rsid w:val="00113488"/>
    <w:rsid w:val="00113AB1"/>
    <w:rsid w:val="00114B51"/>
    <w:rsid w:val="00114FCE"/>
    <w:rsid w:val="001152DF"/>
    <w:rsid w:val="0011530D"/>
    <w:rsid w:val="001154E1"/>
    <w:rsid w:val="00115650"/>
    <w:rsid w:val="00115D43"/>
    <w:rsid w:val="001167D3"/>
    <w:rsid w:val="00116B27"/>
    <w:rsid w:val="00116C0D"/>
    <w:rsid w:val="00117088"/>
    <w:rsid w:val="0011756B"/>
    <w:rsid w:val="00117BC7"/>
    <w:rsid w:val="00117F56"/>
    <w:rsid w:val="0012005B"/>
    <w:rsid w:val="001206A4"/>
    <w:rsid w:val="00120832"/>
    <w:rsid w:val="00120944"/>
    <w:rsid w:val="00120FF9"/>
    <w:rsid w:val="001210BF"/>
    <w:rsid w:val="00121300"/>
    <w:rsid w:val="00121645"/>
    <w:rsid w:val="001217BC"/>
    <w:rsid w:val="0012198C"/>
    <w:rsid w:val="00121A69"/>
    <w:rsid w:val="00121B38"/>
    <w:rsid w:val="00121B50"/>
    <w:rsid w:val="00121FD0"/>
    <w:rsid w:val="001223CF"/>
    <w:rsid w:val="00122466"/>
    <w:rsid w:val="001228E9"/>
    <w:rsid w:val="001228EF"/>
    <w:rsid w:val="00122BDD"/>
    <w:rsid w:val="00122E92"/>
    <w:rsid w:val="00122F6A"/>
    <w:rsid w:val="001235AA"/>
    <w:rsid w:val="00123D54"/>
    <w:rsid w:val="00123D5A"/>
    <w:rsid w:val="00123F46"/>
    <w:rsid w:val="00124277"/>
    <w:rsid w:val="001243D0"/>
    <w:rsid w:val="001244FA"/>
    <w:rsid w:val="001246F4"/>
    <w:rsid w:val="001249A7"/>
    <w:rsid w:val="00124EB5"/>
    <w:rsid w:val="00125007"/>
    <w:rsid w:val="00125132"/>
    <w:rsid w:val="001251ED"/>
    <w:rsid w:val="00125788"/>
    <w:rsid w:val="00125ED7"/>
    <w:rsid w:val="001264C6"/>
    <w:rsid w:val="001265C1"/>
    <w:rsid w:val="00126666"/>
    <w:rsid w:val="00126A7F"/>
    <w:rsid w:val="0012708E"/>
    <w:rsid w:val="00127684"/>
    <w:rsid w:val="00131053"/>
    <w:rsid w:val="0013130C"/>
    <w:rsid w:val="00131677"/>
    <w:rsid w:val="001318B2"/>
    <w:rsid w:val="00131940"/>
    <w:rsid w:val="00131FC7"/>
    <w:rsid w:val="001321F7"/>
    <w:rsid w:val="00132218"/>
    <w:rsid w:val="00132ACF"/>
    <w:rsid w:val="00132AE1"/>
    <w:rsid w:val="0013349C"/>
    <w:rsid w:val="00133B0B"/>
    <w:rsid w:val="00133CA9"/>
    <w:rsid w:val="00133EC4"/>
    <w:rsid w:val="0013407F"/>
    <w:rsid w:val="00134560"/>
    <w:rsid w:val="0013488F"/>
    <w:rsid w:val="00135125"/>
    <w:rsid w:val="001356DB"/>
    <w:rsid w:val="00135C2E"/>
    <w:rsid w:val="00135FB6"/>
    <w:rsid w:val="0013683B"/>
    <w:rsid w:val="001370D4"/>
    <w:rsid w:val="001373C3"/>
    <w:rsid w:val="001373EA"/>
    <w:rsid w:val="00137933"/>
    <w:rsid w:val="00137ABB"/>
    <w:rsid w:val="00137AE5"/>
    <w:rsid w:val="00137B9A"/>
    <w:rsid w:val="00137C8E"/>
    <w:rsid w:val="00137EA4"/>
    <w:rsid w:val="00140058"/>
    <w:rsid w:val="00140209"/>
    <w:rsid w:val="00140429"/>
    <w:rsid w:val="001405F3"/>
    <w:rsid w:val="00140B59"/>
    <w:rsid w:val="0014113A"/>
    <w:rsid w:val="00141169"/>
    <w:rsid w:val="00141D46"/>
    <w:rsid w:val="001426CE"/>
    <w:rsid w:val="00142A0E"/>
    <w:rsid w:val="00142B74"/>
    <w:rsid w:val="00142E60"/>
    <w:rsid w:val="00143A53"/>
    <w:rsid w:val="00143B76"/>
    <w:rsid w:val="00143B93"/>
    <w:rsid w:val="00143BEE"/>
    <w:rsid w:val="00143C0A"/>
    <w:rsid w:val="00144910"/>
    <w:rsid w:val="0014596E"/>
    <w:rsid w:val="00145D00"/>
    <w:rsid w:val="00146065"/>
    <w:rsid w:val="00146619"/>
    <w:rsid w:val="001469EA"/>
    <w:rsid w:val="00146E10"/>
    <w:rsid w:val="001473C2"/>
    <w:rsid w:val="00147938"/>
    <w:rsid w:val="00147FF8"/>
    <w:rsid w:val="0015076D"/>
    <w:rsid w:val="00150813"/>
    <w:rsid w:val="00151190"/>
    <w:rsid w:val="001511C1"/>
    <w:rsid w:val="0015183F"/>
    <w:rsid w:val="001518EA"/>
    <w:rsid w:val="00151E8E"/>
    <w:rsid w:val="00151EBE"/>
    <w:rsid w:val="00152158"/>
    <w:rsid w:val="00152492"/>
    <w:rsid w:val="00152742"/>
    <w:rsid w:val="001535D1"/>
    <w:rsid w:val="0015371C"/>
    <w:rsid w:val="00153832"/>
    <w:rsid w:val="0015405E"/>
    <w:rsid w:val="00154075"/>
    <w:rsid w:val="0015427F"/>
    <w:rsid w:val="001547EE"/>
    <w:rsid w:val="00154872"/>
    <w:rsid w:val="00154FC5"/>
    <w:rsid w:val="001551AF"/>
    <w:rsid w:val="00155411"/>
    <w:rsid w:val="00155722"/>
    <w:rsid w:val="00155A97"/>
    <w:rsid w:val="00155BDD"/>
    <w:rsid w:val="0015639B"/>
    <w:rsid w:val="00156701"/>
    <w:rsid w:val="001571AB"/>
    <w:rsid w:val="001572B8"/>
    <w:rsid w:val="0015733B"/>
    <w:rsid w:val="001601FA"/>
    <w:rsid w:val="00160903"/>
    <w:rsid w:val="001613FC"/>
    <w:rsid w:val="001616D2"/>
    <w:rsid w:val="001622FE"/>
    <w:rsid w:val="0016233E"/>
    <w:rsid w:val="00162556"/>
    <w:rsid w:val="00162DE9"/>
    <w:rsid w:val="0016303A"/>
    <w:rsid w:val="0016349C"/>
    <w:rsid w:val="001639C2"/>
    <w:rsid w:val="00163C37"/>
    <w:rsid w:val="001648A0"/>
    <w:rsid w:val="00164C6E"/>
    <w:rsid w:val="00164D9E"/>
    <w:rsid w:val="00164E19"/>
    <w:rsid w:val="00164FE1"/>
    <w:rsid w:val="001653AA"/>
    <w:rsid w:val="001658DC"/>
    <w:rsid w:val="001660E8"/>
    <w:rsid w:val="001663F1"/>
    <w:rsid w:val="00166651"/>
    <w:rsid w:val="00166ED5"/>
    <w:rsid w:val="00167208"/>
    <w:rsid w:val="001673C0"/>
    <w:rsid w:val="001674F0"/>
    <w:rsid w:val="00170061"/>
    <w:rsid w:val="00170738"/>
    <w:rsid w:val="00170898"/>
    <w:rsid w:val="00170AB3"/>
    <w:rsid w:val="00170D1A"/>
    <w:rsid w:val="001726E1"/>
    <w:rsid w:val="00172911"/>
    <w:rsid w:val="00172CFC"/>
    <w:rsid w:val="00173099"/>
    <w:rsid w:val="001733CD"/>
    <w:rsid w:val="001735F7"/>
    <w:rsid w:val="00173784"/>
    <w:rsid w:val="0017379D"/>
    <w:rsid w:val="00173D45"/>
    <w:rsid w:val="00173F71"/>
    <w:rsid w:val="00174C4D"/>
    <w:rsid w:val="0017517B"/>
    <w:rsid w:val="001754A9"/>
    <w:rsid w:val="001755C9"/>
    <w:rsid w:val="001757B9"/>
    <w:rsid w:val="00176016"/>
    <w:rsid w:val="0017635F"/>
    <w:rsid w:val="00176778"/>
    <w:rsid w:val="00176F81"/>
    <w:rsid w:val="00177634"/>
    <w:rsid w:val="0017777E"/>
    <w:rsid w:val="001777DC"/>
    <w:rsid w:val="001802A5"/>
    <w:rsid w:val="00180CA6"/>
    <w:rsid w:val="00180E1E"/>
    <w:rsid w:val="00180F6B"/>
    <w:rsid w:val="00181548"/>
    <w:rsid w:val="001817C0"/>
    <w:rsid w:val="00181EE7"/>
    <w:rsid w:val="001823DF"/>
    <w:rsid w:val="0018240C"/>
    <w:rsid w:val="00182A49"/>
    <w:rsid w:val="00182FCC"/>
    <w:rsid w:val="0018327C"/>
    <w:rsid w:val="00184124"/>
    <w:rsid w:val="00184447"/>
    <w:rsid w:val="0018452B"/>
    <w:rsid w:val="001845BD"/>
    <w:rsid w:val="001846C2"/>
    <w:rsid w:val="00184978"/>
    <w:rsid w:val="00185971"/>
    <w:rsid w:val="0018600A"/>
    <w:rsid w:val="001862DE"/>
    <w:rsid w:val="00187558"/>
    <w:rsid w:val="00187675"/>
    <w:rsid w:val="001878D1"/>
    <w:rsid w:val="00187C5A"/>
    <w:rsid w:val="00187DE7"/>
    <w:rsid w:val="00187F7D"/>
    <w:rsid w:val="001907F8"/>
    <w:rsid w:val="00190AB0"/>
    <w:rsid w:val="00191248"/>
    <w:rsid w:val="00191600"/>
    <w:rsid w:val="00191AB0"/>
    <w:rsid w:val="00191C58"/>
    <w:rsid w:val="00191F2D"/>
    <w:rsid w:val="00192306"/>
    <w:rsid w:val="00192592"/>
    <w:rsid w:val="00192DBA"/>
    <w:rsid w:val="00192F26"/>
    <w:rsid w:val="0019319D"/>
    <w:rsid w:val="00193612"/>
    <w:rsid w:val="00193751"/>
    <w:rsid w:val="00193CC2"/>
    <w:rsid w:val="00194066"/>
    <w:rsid w:val="00194440"/>
    <w:rsid w:val="001946F2"/>
    <w:rsid w:val="00194730"/>
    <w:rsid w:val="00194D61"/>
    <w:rsid w:val="001951A7"/>
    <w:rsid w:val="00195433"/>
    <w:rsid w:val="00195DC8"/>
    <w:rsid w:val="0019655E"/>
    <w:rsid w:val="001965F9"/>
    <w:rsid w:val="00196943"/>
    <w:rsid w:val="00196F67"/>
    <w:rsid w:val="0019707E"/>
    <w:rsid w:val="00197CD4"/>
    <w:rsid w:val="00197F35"/>
    <w:rsid w:val="001A10C7"/>
    <w:rsid w:val="001A1115"/>
    <w:rsid w:val="001A11D3"/>
    <w:rsid w:val="001A1567"/>
    <w:rsid w:val="001A188D"/>
    <w:rsid w:val="001A19D9"/>
    <w:rsid w:val="001A1D0D"/>
    <w:rsid w:val="001A20A0"/>
    <w:rsid w:val="001A20DF"/>
    <w:rsid w:val="001A20E1"/>
    <w:rsid w:val="001A2200"/>
    <w:rsid w:val="001A2338"/>
    <w:rsid w:val="001A28FC"/>
    <w:rsid w:val="001A2D34"/>
    <w:rsid w:val="001A305A"/>
    <w:rsid w:val="001A353D"/>
    <w:rsid w:val="001A362E"/>
    <w:rsid w:val="001A36DE"/>
    <w:rsid w:val="001A39AA"/>
    <w:rsid w:val="001A4152"/>
    <w:rsid w:val="001A428D"/>
    <w:rsid w:val="001A438A"/>
    <w:rsid w:val="001A4446"/>
    <w:rsid w:val="001A4667"/>
    <w:rsid w:val="001A4BF5"/>
    <w:rsid w:val="001A55FD"/>
    <w:rsid w:val="001A590C"/>
    <w:rsid w:val="001A5B62"/>
    <w:rsid w:val="001A5D44"/>
    <w:rsid w:val="001A6F9B"/>
    <w:rsid w:val="001A70EF"/>
    <w:rsid w:val="001A72B9"/>
    <w:rsid w:val="001B0519"/>
    <w:rsid w:val="001B07D2"/>
    <w:rsid w:val="001B0B1A"/>
    <w:rsid w:val="001B0B5F"/>
    <w:rsid w:val="001B0D5B"/>
    <w:rsid w:val="001B1568"/>
    <w:rsid w:val="001B15D7"/>
    <w:rsid w:val="001B1908"/>
    <w:rsid w:val="001B1924"/>
    <w:rsid w:val="001B1C69"/>
    <w:rsid w:val="001B1FC0"/>
    <w:rsid w:val="001B205B"/>
    <w:rsid w:val="001B2454"/>
    <w:rsid w:val="001B2716"/>
    <w:rsid w:val="001B280A"/>
    <w:rsid w:val="001B2CEA"/>
    <w:rsid w:val="001B34EF"/>
    <w:rsid w:val="001B37B4"/>
    <w:rsid w:val="001B3956"/>
    <w:rsid w:val="001B3ABC"/>
    <w:rsid w:val="001B3B73"/>
    <w:rsid w:val="001B3DB2"/>
    <w:rsid w:val="001B42D4"/>
    <w:rsid w:val="001B443E"/>
    <w:rsid w:val="001B55D7"/>
    <w:rsid w:val="001B560E"/>
    <w:rsid w:val="001B58CD"/>
    <w:rsid w:val="001B58D3"/>
    <w:rsid w:val="001B5F0B"/>
    <w:rsid w:val="001B60EF"/>
    <w:rsid w:val="001B6161"/>
    <w:rsid w:val="001B63BE"/>
    <w:rsid w:val="001B63D6"/>
    <w:rsid w:val="001B64FF"/>
    <w:rsid w:val="001B662A"/>
    <w:rsid w:val="001B67D9"/>
    <w:rsid w:val="001B6856"/>
    <w:rsid w:val="001B6897"/>
    <w:rsid w:val="001B71EE"/>
    <w:rsid w:val="001B790E"/>
    <w:rsid w:val="001C054B"/>
    <w:rsid w:val="001C07B8"/>
    <w:rsid w:val="001C0BEC"/>
    <w:rsid w:val="001C0E8A"/>
    <w:rsid w:val="001C10BC"/>
    <w:rsid w:val="001C142F"/>
    <w:rsid w:val="001C16E9"/>
    <w:rsid w:val="001C1C69"/>
    <w:rsid w:val="001C22D8"/>
    <w:rsid w:val="001C29BE"/>
    <w:rsid w:val="001C3103"/>
    <w:rsid w:val="001C31A5"/>
    <w:rsid w:val="001C362A"/>
    <w:rsid w:val="001C37F0"/>
    <w:rsid w:val="001C3CF5"/>
    <w:rsid w:val="001C3DD0"/>
    <w:rsid w:val="001C4C04"/>
    <w:rsid w:val="001C539E"/>
    <w:rsid w:val="001C773A"/>
    <w:rsid w:val="001C7940"/>
    <w:rsid w:val="001C79A4"/>
    <w:rsid w:val="001C7D72"/>
    <w:rsid w:val="001D0564"/>
    <w:rsid w:val="001D0D78"/>
    <w:rsid w:val="001D0D8D"/>
    <w:rsid w:val="001D0DEE"/>
    <w:rsid w:val="001D0E1D"/>
    <w:rsid w:val="001D0F83"/>
    <w:rsid w:val="001D1138"/>
    <w:rsid w:val="001D15F4"/>
    <w:rsid w:val="001D209E"/>
    <w:rsid w:val="001D20FD"/>
    <w:rsid w:val="001D22D5"/>
    <w:rsid w:val="001D2B4F"/>
    <w:rsid w:val="001D2CED"/>
    <w:rsid w:val="001D3831"/>
    <w:rsid w:val="001D3A22"/>
    <w:rsid w:val="001D3FD2"/>
    <w:rsid w:val="001D43ED"/>
    <w:rsid w:val="001D44BD"/>
    <w:rsid w:val="001D4B59"/>
    <w:rsid w:val="001D4F79"/>
    <w:rsid w:val="001D52AE"/>
    <w:rsid w:val="001D5359"/>
    <w:rsid w:val="001D5FFA"/>
    <w:rsid w:val="001E002A"/>
    <w:rsid w:val="001E02F4"/>
    <w:rsid w:val="001E0873"/>
    <w:rsid w:val="001E0A43"/>
    <w:rsid w:val="001E0B7E"/>
    <w:rsid w:val="001E0C8A"/>
    <w:rsid w:val="001E1EF5"/>
    <w:rsid w:val="001E2310"/>
    <w:rsid w:val="001E266F"/>
    <w:rsid w:val="001E2AFD"/>
    <w:rsid w:val="001E2D0F"/>
    <w:rsid w:val="001E346A"/>
    <w:rsid w:val="001E3495"/>
    <w:rsid w:val="001E37D8"/>
    <w:rsid w:val="001E3A8D"/>
    <w:rsid w:val="001E44DD"/>
    <w:rsid w:val="001E4C79"/>
    <w:rsid w:val="001E4F74"/>
    <w:rsid w:val="001E5583"/>
    <w:rsid w:val="001E567F"/>
    <w:rsid w:val="001E5782"/>
    <w:rsid w:val="001E5836"/>
    <w:rsid w:val="001E5D57"/>
    <w:rsid w:val="001E6499"/>
    <w:rsid w:val="001E6622"/>
    <w:rsid w:val="001E6CA6"/>
    <w:rsid w:val="001E6DD6"/>
    <w:rsid w:val="001E70EA"/>
    <w:rsid w:val="001E752A"/>
    <w:rsid w:val="001E79DB"/>
    <w:rsid w:val="001F0889"/>
    <w:rsid w:val="001F094E"/>
    <w:rsid w:val="001F0D76"/>
    <w:rsid w:val="001F13EF"/>
    <w:rsid w:val="001F278B"/>
    <w:rsid w:val="001F308A"/>
    <w:rsid w:val="001F32E1"/>
    <w:rsid w:val="001F41E7"/>
    <w:rsid w:val="001F4534"/>
    <w:rsid w:val="001F4720"/>
    <w:rsid w:val="001F49CD"/>
    <w:rsid w:val="001F6BAE"/>
    <w:rsid w:val="001F6DEF"/>
    <w:rsid w:val="001F7EF8"/>
    <w:rsid w:val="00200194"/>
    <w:rsid w:val="0020078C"/>
    <w:rsid w:val="00200BDF"/>
    <w:rsid w:val="00200FFB"/>
    <w:rsid w:val="00201635"/>
    <w:rsid w:val="0020195C"/>
    <w:rsid w:val="00201A06"/>
    <w:rsid w:val="00201E10"/>
    <w:rsid w:val="00202A90"/>
    <w:rsid w:val="00202ACF"/>
    <w:rsid w:val="00202EB9"/>
    <w:rsid w:val="0020488A"/>
    <w:rsid w:val="00204C91"/>
    <w:rsid w:val="0020590B"/>
    <w:rsid w:val="00205BE6"/>
    <w:rsid w:val="00205CC2"/>
    <w:rsid w:val="00205DDC"/>
    <w:rsid w:val="00205DFF"/>
    <w:rsid w:val="00205E0F"/>
    <w:rsid w:val="00206528"/>
    <w:rsid w:val="00206599"/>
    <w:rsid w:val="002067D5"/>
    <w:rsid w:val="002069CE"/>
    <w:rsid w:val="00207193"/>
    <w:rsid w:val="00207552"/>
    <w:rsid w:val="00207695"/>
    <w:rsid w:val="00207707"/>
    <w:rsid w:val="0020792D"/>
    <w:rsid w:val="00207AB4"/>
    <w:rsid w:val="00210E6D"/>
    <w:rsid w:val="00211699"/>
    <w:rsid w:val="00211A41"/>
    <w:rsid w:val="00211A71"/>
    <w:rsid w:val="00211AC1"/>
    <w:rsid w:val="00211FDA"/>
    <w:rsid w:val="00212832"/>
    <w:rsid w:val="00212972"/>
    <w:rsid w:val="002130A2"/>
    <w:rsid w:val="00213239"/>
    <w:rsid w:val="00213957"/>
    <w:rsid w:val="00214674"/>
    <w:rsid w:val="002146BC"/>
    <w:rsid w:val="00214756"/>
    <w:rsid w:val="00214931"/>
    <w:rsid w:val="002154BF"/>
    <w:rsid w:val="002155A7"/>
    <w:rsid w:val="002155F8"/>
    <w:rsid w:val="0021570E"/>
    <w:rsid w:val="00215DE6"/>
    <w:rsid w:val="002161A3"/>
    <w:rsid w:val="00216412"/>
    <w:rsid w:val="00216720"/>
    <w:rsid w:val="00216B49"/>
    <w:rsid w:val="00216F53"/>
    <w:rsid w:val="00217803"/>
    <w:rsid w:val="00217972"/>
    <w:rsid w:val="00217AD4"/>
    <w:rsid w:val="00217BAD"/>
    <w:rsid w:val="00220734"/>
    <w:rsid w:val="00221561"/>
    <w:rsid w:val="00221B74"/>
    <w:rsid w:val="00221DE3"/>
    <w:rsid w:val="00222595"/>
    <w:rsid w:val="00222615"/>
    <w:rsid w:val="00222E3D"/>
    <w:rsid w:val="0022318A"/>
    <w:rsid w:val="002232FA"/>
    <w:rsid w:val="002233B6"/>
    <w:rsid w:val="00223B18"/>
    <w:rsid w:val="00223D79"/>
    <w:rsid w:val="00224022"/>
    <w:rsid w:val="00224B82"/>
    <w:rsid w:val="002250A9"/>
    <w:rsid w:val="00225428"/>
    <w:rsid w:val="00226B70"/>
    <w:rsid w:val="00226F5C"/>
    <w:rsid w:val="002273C2"/>
    <w:rsid w:val="0022741B"/>
    <w:rsid w:val="002275F0"/>
    <w:rsid w:val="00230311"/>
    <w:rsid w:val="002305AD"/>
    <w:rsid w:val="00230CE5"/>
    <w:rsid w:val="00231DB2"/>
    <w:rsid w:val="0023237B"/>
    <w:rsid w:val="002323F0"/>
    <w:rsid w:val="00232513"/>
    <w:rsid w:val="002325B3"/>
    <w:rsid w:val="00232BD6"/>
    <w:rsid w:val="00232E57"/>
    <w:rsid w:val="00233229"/>
    <w:rsid w:val="002332CD"/>
    <w:rsid w:val="00233335"/>
    <w:rsid w:val="002335E7"/>
    <w:rsid w:val="00233ABE"/>
    <w:rsid w:val="00233C27"/>
    <w:rsid w:val="002347BF"/>
    <w:rsid w:val="00234C06"/>
    <w:rsid w:val="00234D21"/>
    <w:rsid w:val="00234F7D"/>
    <w:rsid w:val="00235072"/>
    <w:rsid w:val="002353FE"/>
    <w:rsid w:val="00235437"/>
    <w:rsid w:val="00236092"/>
    <w:rsid w:val="0023640F"/>
    <w:rsid w:val="002365D8"/>
    <w:rsid w:val="00236A06"/>
    <w:rsid w:val="00236D94"/>
    <w:rsid w:val="0023727B"/>
    <w:rsid w:val="00237598"/>
    <w:rsid w:val="00237906"/>
    <w:rsid w:val="002379A1"/>
    <w:rsid w:val="00237A91"/>
    <w:rsid w:val="00237ADC"/>
    <w:rsid w:val="00237BD3"/>
    <w:rsid w:val="002401C9"/>
    <w:rsid w:val="00240335"/>
    <w:rsid w:val="002406D3"/>
    <w:rsid w:val="00240760"/>
    <w:rsid w:val="002408DF"/>
    <w:rsid w:val="00240E43"/>
    <w:rsid w:val="002413C9"/>
    <w:rsid w:val="00241AD1"/>
    <w:rsid w:val="002422F1"/>
    <w:rsid w:val="002428F7"/>
    <w:rsid w:val="00243C0D"/>
    <w:rsid w:val="00243D6A"/>
    <w:rsid w:val="00243F43"/>
    <w:rsid w:val="002448B4"/>
    <w:rsid w:val="0024570D"/>
    <w:rsid w:val="00245901"/>
    <w:rsid w:val="00245B4B"/>
    <w:rsid w:val="00245C84"/>
    <w:rsid w:val="002465FB"/>
    <w:rsid w:val="002467A9"/>
    <w:rsid w:val="0024706A"/>
    <w:rsid w:val="002473F1"/>
    <w:rsid w:val="002476A8"/>
    <w:rsid w:val="002478EA"/>
    <w:rsid w:val="00247AED"/>
    <w:rsid w:val="00247E15"/>
    <w:rsid w:val="00250394"/>
    <w:rsid w:val="00250CB3"/>
    <w:rsid w:val="00250CE1"/>
    <w:rsid w:val="002511A6"/>
    <w:rsid w:val="00251220"/>
    <w:rsid w:val="002515DF"/>
    <w:rsid w:val="0025186F"/>
    <w:rsid w:val="00251C5C"/>
    <w:rsid w:val="00251DC8"/>
    <w:rsid w:val="00252C36"/>
    <w:rsid w:val="00252CEA"/>
    <w:rsid w:val="002537F1"/>
    <w:rsid w:val="00254309"/>
    <w:rsid w:val="002547E0"/>
    <w:rsid w:val="00254BEA"/>
    <w:rsid w:val="00255161"/>
    <w:rsid w:val="002554F3"/>
    <w:rsid w:val="00255556"/>
    <w:rsid w:val="00255A59"/>
    <w:rsid w:val="00255D32"/>
    <w:rsid w:val="00256279"/>
    <w:rsid w:val="00256951"/>
    <w:rsid w:val="00256D24"/>
    <w:rsid w:val="00257715"/>
    <w:rsid w:val="00260065"/>
    <w:rsid w:val="0026076B"/>
    <w:rsid w:val="0026087D"/>
    <w:rsid w:val="00260E3E"/>
    <w:rsid w:val="00260FAC"/>
    <w:rsid w:val="00260FB3"/>
    <w:rsid w:val="002612C9"/>
    <w:rsid w:val="0026161F"/>
    <w:rsid w:val="0026172F"/>
    <w:rsid w:val="002618EB"/>
    <w:rsid w:val="00261946"/>
    <w:rsid w:val="00261997"/>
    <w:rsid w:val="00262133"/>
    <w:rsid w:val="002621B7"/>
    <w:rsid w:val="0026236E"/>
    <w:rsid w:val="00262405"/>
    <w:rsid w:val="0026244E"/>
    <w:rsid w:val="00262C28"/>
    <w:rsid w:val="002630E8"/>
    <w:rsid w:val="002631C9"/>
    <w:rsid w:val="002632A9"/>
    <w:rsid w:val="0026407A"/>
    <w:rsid w:val="00264295"/>
    <w:rsid w:val="002643E0"/>
    <w:rsid w:val="002646AB"/>
    <w:rsid w:val="00266371"/>
    <w:rsid w:val="00266C30"/>
    <w:rsid w:val="00266F06"/>
    <w:rsid w:val="0026714F"/>
    <w:rsid w:val="002671FA"/>
    <w:rsid w:val="00267B6D"/>
    <w:rsid w:val="00267D19"/>
    <w:rsid w:val="002703FA"/>
    <w:rsid w:val="002707F1"/>
    <w:rsid w:val="00270A52"/>
    <w:rsid w:val="00270BD4"/>
    <w:rsid w:val="002714A9"/>
    <w:rsid w:val="00271B46"/>
    <w:rsid w:val="00271BFA"/>
    <w:rsid w:val="00271F64"/>
    <w:rsid w:val="0027233F"/>
    <w:rsid w:val="00272794"/>
    <w:rsid w:val="00272E60"/>
    <w:rsid w:val="0027367E"/>
    <w:rsid w:val="00273B45"/>
    <w:rsid w:val="00273CFD"/>
    <w:rsid w:val="00273F26"/>
    <w:rsid w:val="0027402C"/>
    <w:rsid w:val="00274A03"/>
    <w:rsid w:val="00274C13"/>
    <w:rsid w:val="00274D58"/>
    <w:rsid w:val="00274EF4"/>
    <w:rsid w:val="00274FD0"/>
    <w:rsid w:val="0027502F"/>
    <w:rsid w:val="002750F0"/>
    <w:rsid w:val="002753A1"/>
    <w:rsid w:val="002757E2"/>
    <w:rsid w:val="00275A9F"/>
    <w:rsid w:val="00275D72"/>
    <w:rsid w:val="00275E74"/>
    <w:rsid w:val="00275E79"/>
    <w:rsid w:val="0027638C"/>
    <w:rsid w:val="0027639D"/>
    <w:rsid w:val="0027677B"/>
    <w:rsid w:val="00276999"/>
    <w:rsid w:val="002769B3"/>
    <w:rsid w:val="00276E82"/>
    <w:rsid w:val="002770C7"/>
    <w:rsid w:val="002772DE"/>
    <w:rsid w:val="0028065D"/>
    <w:rsid w:val="00280770"/>
    <w:rsid w:val="00281060"/>
    <w:rsid w:val="002812F5"/>
    <w:rsid w:val="00281E92"/>
    <w:rsid w:val="00282617"/>
    <w:rsid w:val="00282BCE"/>
    <w:rsid w:val="00282BF5"/>
    <w:rsid w:val="00282E36"/>
    <w:rsid w:val="00283189"/>
    <w:rsid w:val="002833C8"/>
    <w:rsid w:val="002835DD"/>
    <w:rsid w:val="00283619"/>
    <w:rsid w:val="00283E06"/>
    <w:rsid w:val="00283E9C"/>
    <w:rsid w:val="00283F0E"/>
    <w:rsid w:val="002840D7"/>
    <w:rsid w:val="002845A7"/>
    <w:rsid w:val="00284A57"/>
    <w:rsid w:val="00284AB7"/>
    <w:rsid w:val="00284AD3"/>
    <w:rsid w:val="00284AE7"/>
    <w:rsid w:val="00284C37"/>
    <w:rsid w:val="002868BD"/>
    <w:rsid w:val="00286A7F"/>
    <w:rsid w:val="00286AF7"/>
    <w:rsid w:val="00286C07"/>
    <w:rsid w:val="00286C82"/>
    <w:rsid w:val="00286D64"/>
    <w:rsid w:val="00286D93"/>
    <w:rsid w:val="00287682"/>
    <w:rsid w:val="00287C93"/>
    <w:rsid w:val="00287DB1"/>
    <w:rsid w:val="00290193"/>
    <w:rsid w:val="0029083E"/>
    <w:rsid w:val="002908B4"/>
    <w:rsid w:val="0029097B"/>
    <w:rsid w:val="00290A46"/>
    <w:rsid w:val="00290FE8"/>
    <w:rsid w:val="00291481"/>
    <w:rsid w:val="002914EC"/>
    <w:rsid w:val="002918B5"/>
    <w:rsid w:val="00292C2C"/>
    <w:rsid w:val="00292FF5"/>
    <w:rsid w:val="002935B2"/>
    <w:rsid w:val="0029392F"/>
    <w:rsid w:val="00293A7E"/>
    <w:rsid w:val="00293C06"/>
    <w:rsid w:val="00293FB4"/>
    <w:rsid w:val="002942FE"/>
    <w:rsid w:val="002944FF"/>
    <w:rsid w:val="00295B96"/>
    <w:rsid w:val="00295EE1"/>
    <w:rsid w:val="0029721D"/>
    <w:rsid w:val="002977BC"/>
    <w:rsid w:val="00297853"/>
    <w:rsid w:val="00297B62"/>
    <w:rsid w:val="00297D16"/>
    <w:rsid w:val="00297FE9"/>
    <w:rsid w:val="002A0291"/>
    <w:rsid w:val="002A0412"/>
    <w:rsid w:val="002A0A81"/>
    <w:rsid w:val="002A19EA"/>
    <w:rsid w:val="002A23C9"/>
    <w:rsid w:val="002A2793"/>
    <w:rsid w:val="002A292E"/>
    <w:rsid w:val="002A2F47"/>
    <w:rsid w:val="002A30E8"/>
    <w:rsid w:val="002A32B5"/>
    <w:rsid w:val="002A3611"/>
    <w:rsid w:val="002A36CE"/>
    <w:rsid w:val="002A44E5"/>
    <w:rsid w:val="002A463A"/>
    <w:rsid w:val="002A5012"/>
    <w:rsid w:val="002A51B5"/>
    <w:rsid w:val="002A5461"/>
    <w:rsid w:val="002A58EB"/>
    <w:rsid w:val="002A5FDF"/>
    <w:rsid w:val="002A62AF"/>
    <w:rsid w:val="002A6410"/>
    <w:rsid w:val="002A68DF"/>
    <w:rsid w:val="002A6D3A"/>
    <w:rsid w:val="002A6DA3"/>
    <w:rsid w:val="002A71F0"/>
    <w:rsid w:val="002A7233"/>
    <w:rsid w:val="002A7AE3"/>
    <w:rsid w:val="002A7D49"/>
    <w:rsid w:val="002A7D6C"/>
    <w:rsid w:val="002B0811"/>
    <w:rsid w:val="002B0D53"/>
    <w:rsid w:val="002B1402"/>
    <w:rsid w:val="002B2085"/>
    <w:rsid w:val="002B2349"/>
    <w:rsid w:val="002B26C0"/>
    <w:rsid w:val="002B2BA3"/>
    <w:rsid w:val="002B2E6E"/>
    <w:rsid w:val="002B2F9F"/>
    <w:rsid w:val="002B33A6"/>
    <w:rsid w:val="002B3615"/>
    <w:rsid w:val="002B3A1C"/>
    <w:rsid w:val="002B3C5D"/>
    <w:rsid w:val="002B42FA"/>
    <w:rsid w:val="002B47E7"/>
    <w:rsid w:val="002B4A75"/>
    <w:rsid w:val="002B4ADB"/>
    <w:rsid w:val="002B53C9"/>
    <w:rsid w:val="002B5688"/>
    <w:rsid w:val="002B5789"/>
    <w:rsid w:val="002B57BD"/>
    <w:rsid w:val="002B5934"/>
    <w:rsid w:val="002B59D7"/>
    <w:rsid w:val="002B63F8"/>
    <w:rsid w:val="002B64BE"/>
    <w:rsid w:val="002B6561"/>
    <w:rsid w:val="002B657C"/>
    <w:rsid w:val="002B6B1D"/>
    <w:rsid w:val="002B6C4C"/>
    <w:rsid w:val="002B6F8D"/>
    <w:rsid w:val="002B7387"/>
    <w:rsid w:val="002B74B2"/>
    <w:rsid w:val="002B7C21"/>
    <w:rsid w:val="002B7DA0"/>
    <w:rsid w:val="002C0487"/>
    <w:rsid w:val="002C04C0"/>
    <w:rsid w:val="002C0619"/>
    <w:rsid w:val="002C0AFC"/>
    <w:rsid w:val="002C0D4B"/>
    <w:rsid w:val="002C0D6D"/>
    <w:rsid w:val="002C0DA7"/>
    <w:rsid w:val="002C1009"/>
    <w:rsid w:val="002C136D"/>
    <w:rsid w:val="002C1546"/>
    <w:rsid w:val="002C2B40"/>
    <w:rsid w:val="002C2D88"/>
    <w:rsid w:val="002C30D5"/>
    <w:rsid w:val="002C343E"/>
    <w:rsid w:val="002C350B"/>
    <w:rsid w:val="002C3967"/>
    <w:rsid w:val="002C3F7E"/>
    <w:rsid w:val="002C4616"/>
    <w:rsid w:val="002C4743"/>
    <w:rsid w:val="002C492A"/>
    <w:rsid w:val="002C4F0B"/>
    <w:rsid w:val="002C5271"/>
    <w:rsid w:val="002C5C4B"/>
    <w:rsid w:val="002C6079"/>
    <w:rsid w:val="002C65CA"/>
    <w:rsid w:val="002C6744"/>
    <w:rsid w:val="002C67F3"/>
    <w:rsid w:val="002C7471"/>
    <w:rsid w:val="002C791D"/>
    <w:rsid w:val="002C7EA8"/>
    <w:rsid w:val="002D0192"/>
    <w:rsid w:val="002D0683"/>
    <w:rsid w:val="002D177E"/>
    <w:rsid w:val="002D18C4"/>
    <w:rsid w:val="002D191B"/>
    <w:rsid w:val="002D1B7A"/>
    <w:rsid w:val="002D1FA6"/>
    <w:rsid w:val="002D2AB6"/>
    <w:rsid w:val="002D2B1E"/>
    <w:rsid w:val="002D2B97"/>
    <w:rsid w:val="002D2DAB"/>
    <w:rsid w:val="002D3027"/>
    <w:rsid w:val="002D366B"/>
    <w:rsid w:val="002D3723"/>
    <w:rsid w:val="002D3786"/>
    <w:rsid w:val="002D398D"/>
    <w:rsid w:val="002D3BCD"/>
    <w:rsid w:val="002D3CCE"/>
    <w:rsid w:val="002D3F99"/>
    <w:rsid w:val="002D448F"/>
    <w:rsid w:val="002D4810"/>
    <w:rsid w:val="002D4BD3"/>
    <w:rsid w:val="002D4DA0"/>
    <w:rsid w:val="002D4F70"/>
    <w:rsid w:val="002D51B3"/>
    <w:rsid w:val="002D5532"/>
    <w:rsid w:val="002D585B"/>
    <w:rsid w:val="002D58C3"/>
    <w:rsid w:val="002D5C4D"/>
    <w:rsid w:val="002D628F"/>
    <w:rsid w:val="002D645E"/>
    <w:rsid w:val="002D65DE"/>
    <w:rsid w:val="002D66DE"/>
    <w:rsid w:val="002D71FF"/>
    <w:rsid w:val="002D7321"/>
    <w:rsid w:val="002D7EBF"/>
    <w:rsid w:val="002D7F05"/>
    <w:rsid w:val="002D7F35"/>
    <w:rsid w:val="002E0058"/>
    <w:rsid w:val="002E0B59"/>
    <w:rsid w:val="002E1063"/>
    <w:rsid w:val="002E10DA"/>
    <w:rsid w:val="002E12B3"/>
    <w:rsid w:val="002E1ADA"/>
    <w:rsid w:val="002E1BD0"/>
    <w:rsid w:val="002E26AF"/>
    <w:rsid w:val="002E2A20"/>
    <w:rsid w:val="002E300C"/>
    <w:rsid w:val="002E3617"/>
    <w:rsid w:val="002E3919"/>
    <w:rsid w:val="002E3F55"/>
    <w:rsid w:val="002E40C4"/>
    <w:rsid w:val="002E4104"/>
    <w:rsid w:val="002E4359"/>
    <w:rsid w:val="002E44E2"/>
    <w:rsid w:val="002E460D"/>
    <w:rsid w:val="002E4AAD"/>
    <w:rsid w:val="002E4B50"/>
    <w:rsid w:val="002E4C85"/>
    <w:rsid w:val="002E4FE4"/>
    <w:rsid w:val="002E5172"/>
    <w:rsid w:val="002E5E14"/>
    <w:rsid w:val="002E5E26"/>
    <w:rsid w:val="002E5E44"/>
    <w:rsid w:val="002E5EBD"/>
    <w:rsid w:val="002E61ED"/>
    <w:rsid w:val="002E6648"/>
    <w:rsid w:val="002E691B"/>
    <w:rsid w:val="002E6A8D"/>
    <w:rsid w:val="002E7329"/>
    <w:rsid w:val="002E75BE"/>
    <w:rsid w:val="002E7B36"/>
    <w:rsid w:val="002E7F44"/>
    <w:rsid w:val="002F05E7"/>
    <w:rsid w:val="002F0761"/>
    <w:rsid w:val="002F09AC"/>
    <w:rsid w:val="002F0FED"/>
    <w:rsid w:val="002F12B8"/>
    <w:rsid w:val="002F1AF3"/>
    <w:rsid w:val="002F219A"/>
    <w:rsid w:val="002F2239"/>
    <w:rsid w:val="002F2630"/>
    <w:rsid w:val="002F27B1"/>
    <w:rsid w:val="002F27D4"/>
    <w:rsid w:val="002F2861"/>
    <w:rsid w:val="002F469D"/>
    <w:rsid w:val="002F57A1"/>
    <w:rsid w:val="002F59BB"/>
    <w:rsid w:val="002F5F7B"/>
    <w:rsid w:val="002F62DF"/>
    <w:rsid w:val="002F6346"/>
    <w:rsid w:val="002F635B"/>
    <w:rsid w:val="002F66D7"/>
    <w:rsid w:val="002F6D71"/>
    <w:rsid w:val="002F7AA6"/>
    <w:rsid w:val="002F7C5A"/>
    <w:rsid w:val="002F7EA1"/>
    <w:rsid w:val="0030000B"/>
    <w:rsid w:val="00300B7C"/>
    <w:rsid w:val="00300D6B"/>
    <w:rsid w:val="00300E6E"/>
    <w:rsid w:val="00301188"/>
    <w:rsid w:val="00301221"/>
    <w:rsid w:val="00301244"/>
    <w:rsid w:val="00302F14"/>
    <w:rsid w:val="003032F9"/>
    <w:rsid w:val="00303510"/>
    <w:rsid w:val="0030378F"/>
    <w:rsid w:val="00303D7A"/>
    <w:rsid w:val="0030456A"/>
    <w:rsid w:val="00304602"/>
    <w:rsid w:val="0030471D"/>
    <w:rsid w:val="00304912"/>
    <w:rsid w:val="00304ADE"/>
    <w:rsid w:val="00304C3A"/>
    <w:rsid w:val="00304CD7"/>
    <w:rsid w:val="00304EB8"/>
    <w:rsid w:val="00304F09"/>
    <w:rsid w:val="003052ED"/>
    <w:rsid w:val="00305D4A"/>
    <w:rsid w:val="003063A1"/>
    <w:rsid w:val="00306682"/>
    <w:rsid w:val="00306A5F"/>
    <w:rsid w:val="00307007"/>
    <w:rsid w:val="00307017"/>
    <w:rsid w:val="003075BF"/>
    <w:rsid w:val="0030783C"/>
    <w:rsid w:val="00307900"/>
    <w:rsid w:val="00307E41"/>
    <w:rsid w:val="00307FC4"/>
    <w:rsid w:val="00310310"/>
    <w:rsid w:val="00310C16"/>
    <w:rsid w:val="00311C47"/>
    <w:rsid w:val="00311E0E"/>
    <w:rsid w:val="00311EBA"/>
    <w:rsid w:val="00312336"/>
    <w:rsid w:val="00312F9E"/>
    <w:rsid w:val="00313923"/>
    <w:rsid w:val="00313B90"/>
    <w:rsid w:val="00313BB2"/>
    <w:rsid w:val="00313E38"/>
    <w:rsid w:val="0031424A"/>
    <w:rsid w:val="00314598"/>
    <w:rsid w:val="0031487C"/>
    <w:rsid w:val="00314C1C"/>
    <w:rsid w:val="00314EF9"/>
    <w:rsid w:val="003150DB"/>
    <w:rsid w:val="003157D0"/>
    <w:rsid w:val="00315A13"/>
    <w:rsid w:val="003161A3"/>
    <w:rsid w:val="0031636A"/>
    <w:rsid w:val="0031646D"/>
    <w:rsid w:val="0031699E"/>
    <w:rsid w:val="00316BC6"/>
    <w:rsid w:val="00316C0F"/>
    <w:rsid w:val="003177E4"/>
    <w:rsid w:val="00317EC0"/>
    <w:rsid w:val="00320284"/>
    <w:rsid w:val="0032042F"/>
    <w:rsid w:val="00320621"/>
    <w:rsid w:val="00320E8C"/>
    <w:rsid w:val="00320EE8"/>
    <w:rsid w:val="00321004"/>
    <w:rsid w:val="00321046"/>
    <w:rsid w:val="003210A7"/>
    <w:rsid w:val="00321A7C"/>
    <w:rsid w:val="00321C03"/>
    <w:rsid w:val="00322BCB"/>
    <w:rsid w:val="003234A3"/>
    <w:rsid w:val="00323748"/>
    <w:rsid w:val="00323790"/>
    <w:rsid w:val="00323BB7"/>
    <w:rsid w:val="0032464A"/>
    <w:rsid w:val="00324E1A"/>
    <w:rsid w:val="0032507D"/>
    <w:rsid w:val="0032539D"/>
    <w:rsid w:val="003255E1"/>
    <w:rsid w:val="00325928"/>
    <w:rsid w:val="00325E5C"/>
    <w:rsid w:val="003261A2"/>
    <w:rsid w:val="0032624E"/>
    <w:rsid w:val="0032652C"/>
    <w:rsid w:val="00327358"/>
    <w:rsid w:val="003274CF"/>
    <w:rsid w:val="00327849"/>
    <w:rsid w:val="00327A4E"/>
    <w:rsid w:val="00327CA2"/>
    <w:rsid w:val="003300F1"/>
    <w:rsid w:val="00330236"/>
    <w:rsid w:val="00330503"/>
    <w:rsid w:val="003309E9"/>
    <w:rsid w:val="0033114F"/>
    <w:rsid w:val="00331329"/>
    <w:rsid w:val="00331339"/>
    <w:rsid w:val="00331494"/>
    <w:rsid w:val="003314DD"/>
    <w:rsid w:val="00331D92"/>
    <w:rsid w:val="00331ECD"/>
    <w:rsid w:val="00332652"/>
    <w:rsid w:val="00332BC9"/>
    <w:rsid w:val="003331D0"/>
    <w:rsid w:val="00333377"/>
    <w:rsid w:val="003333D6"/>
    <w:rsid w:val="003333F6"/>
    <w:rsid w:val="00333661"/>
    <w:rsid w:val="0033389B"/>
    <w:rsid w:val="003338D8"/>
    <w:rsid w:val="00333BE2"/>
    <w:rsid w:val="00333C3E"/>
    <w:rsid w:val="00333EAF"/>
    <w:rsid w:val="00334429"/>
    <w:rsid w:val="003346DB"/>
    <w:rsid w:val="003346F7"/>
    <w:rsid w:val="00334951"/>
    <w:rsid w:val="00334C7C"/>
    <w:rsid w:val="00334E40"/>
    <w:rsid w:val="00335404"/>
    <w:rsid w:val="00335AE1"/>
    <w:rsid w:val="00335BBD"/>
    <w:rsid w:val="00335C4C"/>
    <w:rsid w:val="00336095"/>
    <w:rsid w:val="003360F8"/>
    <w:rsid w:val="00336928"/>
    <w:rsid w:val="00336F79"/>
    <w:rsid w:val="00337000"/>
    <w:rsid w:val="00337220"/>
    <w:rsid w:val="00337577"/>
    <w:rsid w:val="003378DF"/>
    <w:rsid w:val="00337A29"/>
    <w:rsid w:val="00337B3D"/>
    <w:rsid w:val="00337B7B"/>
    <w:rsid w:val="00337C31"/>
    <w:rsid w:val="0034043D"/>
    <w:rsid w:val="003408DF"/>
    <w:rsid w:val="00340F5D"/>
    <w:rsid w:val="00341D6C"/>
    <w:rsid w:val="00341DE0"/>
    <w:rsid w:val="00342646"/>
    <w:rsid w:val="0034298B"/>
    <w:rsid w:val="003429B9"/>
    <w:rsid w:val="003429E2"/>
    <w:rsid w:val="0034300D"/>
    <w:rsid w:val="0034336B"/>
    <w:rsid w:val="00343563"/>
    <w:rsid w:val="00343B2C"/>
    <w:rsid w:val="00343EAC"/>
    <w:rsid w:val="003447C9"/>
    <w:rsid w:val="00344880"/>
    <w:rsid w:val="00344981"/>
    <w:rsid w:val="00344A1D"/>
    <w:rsid w:val="00344E4F"/>
    <w:rsid w:val="0034509B"/>
    <w:rsid w:val="00345733"/>
    <w:rsid w:val="00345F34"/>
    <w:rsid w:val="003463D9"/>
    <w:rsid w:val="003464E2"/>
    <w:rsid w:val="00346AE4"/>
    <w:rsid w:val="00346EF6"/>
    <w:rsid w:val="00347390"/>
    <w:rsid w:val="003474DF"/>
    <w:rsid w:val="00347EE4"/>
    <w:rsid w:val="00347F33"/>
    <w:rsid w:val="00347F9C"/>
    <w:rsid w:val="0035041B"/>
    <w:rsid w:val="00350505"/>
    <w:rsid w:val="00351345"/>
    <w:rsid w:val="00351382"/>
    <w:rsid w:val="00351697"/>
    <w:rsid w:val="00351F4F"/>
    <w:rsid w:val="0035215C"/>
    <w:rsid w:val="003523A1"/>
    <w:rsid w:val="00352C02"/>
    <w:rsid w:val="00352DCC"/>
    <w:rsid w:val="00353311"/>
    <w:rsid w:val="0035381B"/>
    <w:rsid w:val="00353FBB"/>
    <w:rsid w:val="00353FCA"/>
    <w:rsid w:val="00354285"/>
    <w:rsid w:val="0035452B"/>
    <w:rsid w:val="00354807"/>
    <w:rsid w:val="00354B78"/>
    <w:rsid w:val="003550E9"/>
    <w:rsid w:val="0035546E"/>
    <w:rsid w:val="00355678"/>
    <w:rsid w:val="00355DA3"/>
    <w:rsid w:val="00355E0B"/>
    <w:rsid w:val="00356AB2"/>
    <w:rsid w:val="00357BA7"/>
    <w:rsid w:val="00357BFE"/>
    <w:rsid w:val="00360043"/>
    <w:rsid w:val="0036013A"/>
    <w:rsid w:val="003602B0"/>
    <w:rsid w:val="00360647"/>
    <w:rsid w:val="003606F2"/>
    <w:rsid w:val="00360712"/>
    <w:rsid w:val="00360840"/>
    <w:rsid w:val="003609A7"/>
    <w:rsid w:val="00360CF2"/>
    <w:rsid w:val="00360CF6"/>
    <w:rsid w:val="00360D97"/>
    <w:rsid w:val="0036184A"/>
    <w:rsid w:val="00361C6A"/>
    <w:rsid w:val="00361C9F"/>
    <w:rsid w:val="00361F25"/>
    <w:rsid w:val="00361FBC"/>
    <w:rsid w:val="00362655"/>
    <w:rsid w:val="00362DF7"/>
    <w:rsid w:val="003630FD"/>
    <w:rsid w:val="003634F4"/>
    <w:rsid w:val="0036353A"/>
    <w:rsid w:val="00363741"/>
    <w:rsid w:val="00363988"/>
    <w:rsid w:val="00363C48"/>
    <w:rsid w:val="00363DAB"/>
    <w:rsid w:val="00363E51"/>
    <w:rsid w:val="003643E3"/>
    <w:rsid w:val="003644FF"/>
    <w:rsid w:val="00364898"/>
    <w:rsid w:val="003648C9"/>
    <w:rsid w:val="00365361"/>
    <w:rsid w:val="00365F67"/>
    <w:rsid w:val="00366145"/>
    <w:rsid w:val="003662E3"/>
    <w:rsid w:val="00366627"/>
    <w:rsid w:val="00366E36"/>
    <w:rsid w:val="003672EC"/>
    <w:rsid w:val="00367372"/>
    <w:rsid w:val="00367998"/>
    <w:rsid w:val="0037025A"/>
    <w:rsid w:val="00370853"/>
    <w:rsid w:val="003708D7"/>
    <w:rsid w:val="00370B39"/>
    <w:rsid w:val="00370F7C"/>
    <w:rsid w:val="00371015"/>
    <w:rsid w:val="00371360"/>
    <w:rsid w:val="003715BA"/>
    <w:rsid w:val="00371659"/>
    <w:rsid w:val="003718F9"/>
    <w:rsid w:val="00371FF2"/>
    <w:rsid w:val="0037226D"/>
    <w:rsid w:val="0037249F"/>
    <w:rsid w:val="00372AFE"/>
    <w:rsid w:val="00372C56"/>
    <w:rsid w:val="00372ECA"/>
    <w:rsid w:val="00373829"/>
    <w:rsid w:val="00373E9D"/>
    <w:rsid w:val="00373FBC"/>
    <w:rsid w:val="003749D5"/>
    <w:rsid w:val="00374A44"/>
    <w:rsid w:val="00374E57"/>
    <w:rsid w:val="0037532F"/>
    <w:rsid w:val="00375359"/>
    <w:rsid w:val="00375404"/>
    <w:rsid w:val="0037577F"/>
    <w:rsid w:val="00377398"/>
    <w:rsid w:val="00377496"/>
    <w:rsid w:val="003775C8"/>
    <w:rsid w:val="0038035A"/>
    <w:rsid w:val="0038040E"/>
    <w:rsid w:val="0038088B"/>
    <w:rsid w:val="003808E1"/>
    <w:rsid w:val="00381ADE"/>
    <w:rsid w:val="00382281"/>
    <w:rsid w:val="003822A9"/>
    <w:rsid w:val="0038283C"/>
    <w:rsid w:val="00382B39"/>
    <w:rsid w:val="00382F25"/>
    <w:rsid w:val="00382F56"/>
    <w:rsid w:val="003834CD"/>
    <w:rsid w:val="00383534"/>
    <w:rsid w:val="00383A60"/>
    <w:rsid w:val="00383E09"/>
    <w:rsid w:val="00383EE7"/>
    <w:rsid w:val="003851D2"/>
    <w:rsid w:val="00385274"/>
    <w:rsid w:val="003858C4"/>
    <w:rsid w:val="0038620D"/>
    <w:rsid w:val="00386FAD"/>
    <w:rsid w:val="00387606"/>
    <w:rsid w:val="00387A14"/>
    <w:rsid w:val="003909D9"/>
    <w:rsid w:val="00390C3D"/>
    <w:rsid w:val="00390FC7"/>
    <w:rsid w:val="003910C9"/>
    <w:rsid w:val="00391126"/>
    <w:rsid w:val="0039114C"/>
    <w:rsid w:val="0039118D"/>
    <w:rsid w:val="00391332"/>
    <w:rsid w:val="00391B21"/>
    <w:rsid w:val="00392164"/>
    <w:rsid w:val="0039225B"/>
    <w:rsid w:val="0039229B"/>
    <w:rsid w:val="003922A3"/>
    <w:rsid w:val="003927CE"/>
    <w:rsid w:val="00392AEA"/>
    <w:rsid w:val="00392C36"/>
    <w:rsid w:val="00392E68"/>
    <w:rsid w:val="003930EE"/>
    <w:rsid w:val="00393D1C"/>
    <w:rsid w:val="00393D25"/>
    <w:rsid w:val="00393F17"/>
    <w:rsid w:val="00394518"/>
    <w:rsid w:val="00394550"/>
    <w:rsid w:val="00394606"/>
    <w:rsid w:val="00394620"/>
    <w:rsid w:val="0039478F"/>
    <w:rsid w:val="00394A3F"/>
    <w:rsid w:val="00394FA7"/>
    <w:rsid w:val="00395089"/>
    <w:rsid w:val="00395474"/>
    <w:rsid w:val="0039589B"/>
    <w:rsid w:val="00395955"/>
    <w:rsid w:val="00396910"/>
    <w:rsid w:val="00396C94"/>
    <w:rsid w:val="00396CAD"/>
    <w:rsid w:val="00397719"/>
    <w:rsid w:val="00397B33"/>
    <w:rsid w:val="00397C1B"/>
    <w:rsid w:val="00397E32"/>
    <w:rsid w:val="003A040C"/>
    <w:rsid w:val="003A04A9"/>
    <w:rsid w:val="003A086B"/>
    <w:rsid w:val="003A0AC6"/>
    <w:rsid w:val="003A0C06"/>
    <w:rsid w:val="003A0CC6"/>
    <w:rsid w:val="003A1E05"/>
    <w:rsid w:val="003A2284"/>
    <w:rsid w:val="003A2701"/>
    <w:rsid w:val="003A2A54"/>
    <w:rsid w:val="003A2A82"/>
    <w:rsid w:val="003A2B71"/>
    <w:rsid w:val="003A2D99"/>
    <w:rsid w:val="003A3177"/>
    <w:rsid w:val="003A3549"/>
    <w:rsid w:val="003A38D6"/>
    <w:rsid w:val="003A3C3C"/>
    <w:rsid w:val="003A3D1D"/>
    <w:rsid w:val="003A3E06"/>
    <w:rsid w:val="003A45D8"/>
    <w:rsid w:val="003A45EE"/>
    <w:rsid w:val="003A4B2F"/>
    <w:rsid w:val="003A4F6F"/>
    <w:rsid w:val="003A5643"/>
    <w:rsid w:val="003A56ED"/>
    <w:rsid w:val="003A5C8F"/>
    <w:rsid w:val="003A6971"/>
    <w:rsid w:val="003A6C85"/>
    <w:rsid w:val="003A6D62"/>
    <w:rsid w:val="003A710C"/>
    <w:rsid w:val="003B0333"/>
    <w:rsid w:val="003B04A9"/>
    <w:rsid w:val="003B0625"/>
    <w:rsid w:val="003B0653"/>
    <w:rsid w:val="003B07E4"/>
    <w:rsid w:val="003B0B7B"/>
    <w:rsid w:val="003B0DC4"/>
    <w:rsid w:val="003B0EDC"/>
    <w:rsid w:val="003B1105"/>
    <w:rsid w:val="003B14B2"/>
    <w:rsid w:val="003B1EE3"/>
    <w:rsid w:val="003B1F10"/>
    <w:rsid w:val="003B2491"/>
    <w:rsid w:val="003B2572"/>
    <w:rsid w:val="003B33F6"/>
    <w:rsid w:val="003B3C54"/>
    <w:rsid w:val="003B3F25"/>
    <w:rsid w:val="003B3FEE"/>
    <w:rsid w:val="003B40B1"/>
    <w:rsid w:val="003B4251"/>
    <w:rsid w:val="003B484E"/>
    <w:rsid w:val="003B4DE4"/>
    <w:rsid w:val="003B4FFA"/>
    <w:rsid w:val="003B5119"/>
    <w:rsid w:val="003B5598"/>
    <w:rsid w:val="003B6B44"/>
    <w:rsid w:val="003B6CCC"/>
    <w:rsid w:val="003B6ED4"/>
    <w:rsid w:val="003B6F6B"/>
    <w:rsid w:val="003C0336"/>
    <w:rsid w:val="003C066B"/>
    <w:rsid w:val="003C0A4D"/>
    <w:rsid w:val="003C0ABC"/>
    <w:rsid w:val="003C0FB1"/>
    <w:rsid w:val="003C1704"/>
    <w:rsid w:val="003C18F0"/>
    <w:rsid w:val="003C1A40"/>
    <w:rsid w:val="003C1B24"/>
    <w:rsid w:val="003C2179"/>
    <w:rsid w:val="003C266F"/>
    <w:rsid w:val="003C291A"/>
    <w:rsid w:val="003C2D4B"/>
    <w:rsid w:val="003C3E4C"/>
    <w:rsid w:val="003C476D"/>
    <w:rsid w:val="003C5131"/>
    <w:rsid w:val="003C525B"/>
    <w:rsid w:val="003C5286"/>
    <w:rsid w:val="003C6055"/>
    <w:rsid w:val="003C729E"/>
    <w:rsid w:val="003C73EE"/>
    <w:rsid w:val="003D029C"/>
    <w:rsid w:val="003D045E"/>
    <w:rsid w:val="003D0ACF"/>
    <w:rsid w:val="003D172E"/>
    <w:rsid w:val="003D1744"/>
    <w:rsid w:val="003D189C"/>
    <w:rsid w:val="003D1A1B"/>
    <w:rsid w:val="003D1BDE"/>
    <w:rsid w:val="003D1DA9"/>
    <w:rsid w:val="003D1E4B"/>
    <w:rsid w:val="003D1F1E"/>
    <w:rsid w:val="003D241D"/>
    <w:rsid w:val="003D242E"/>
    <w:rsid w:val="003D283B"/>
    <w:rsid w:val="003D2AEC"/>
    <w:rsid w:val="003D2B31"/>
    <w:rsid w:val="003D2E2B"/>
    <w:rsid w:val="003D2F26"/>
    <w:rsid w:val="003D34AE"/>
    <w:rsid w:val="003D376D"/>
    <w:rsid w:val="003D3C69"/>
    <w:rsid w:val="003D4F6A"/>
    <w:rsid w:val="003D516B"/>
    <w:rsid w:val="003D6273"/>
    <w:rsid w:val="003D6321"/>
    <w:rsid w:val="003D637F"/>
    <w:rsid w:val="003D63A1"/>
    <w:rsid w:val="003D64EB"/>
    <w:rsid w:val="003D6936"/>
    <w:rsid w:val="003D6B82"/>
    <w:rsid w:val="003D71E7"/>
    <w:rsid w:val="003D7202"/>
    <w:rsid w:val="003D74B4"/>
    <w:rsid w:val="003D751A"/>
    <w:rsid w:val="003D78C6"/>
    <w:rsid w:val="003D7DB0"/>
    <w:rsid w:val="003E0381"/>
    <w:rsid w:val="003E05D0"/>
    <w:rsid w:val="003E0A3F"/>
    <w:rsid w:val="003E0AA8"/>
    <w:rsid w:val="003E1D03"/>
    <w:rsid w:val="003E1FA8"/>
    <w:rsid w:val="003E2119"/>
    <w:rsid w:val="003E2283"/>
    <w:rsid w:val="003E2507"/>
    <w:rsid w:val="003E26BA"/>
    <w:rsid w:val="003E31F2"/>
    <w:rsid w:val="003E35D7"/>
    <w:rsid w:val="003E3DAB"/>
    <w:rsid w:val="003E3E67"/>
    <w:rsid w:val="003E482F"/>
    <w:rsid w:val="003E48A3"/>
    <w:rsid w:val="003E4B02"/>
    <w:rsid w:val="003E4BB2"/>
    <w:rsid w:val="003E5630"/>
    <w:rsid w:val="003E587B"/>
    <w:rsid w:val="003E59CF"/>
    <w:rsid w:val="003E5B22"/>
    <w:rsid w:val="003E5EED"/>
    <w:rsid w:val="003E6124"/>
    <w:rsid w:val="003E6CCC"/>
    <w:rsid w:val="003E7074"/>
    <w:rsid w:val="003E74AC"/>
    <w:rsid w:val="003E7858"/>
    <w:rsid w:val="003E786F"/>
    <w:rsid w:val="003E7925"/>
    <w:rsid w:val="003F0249"/>
    <w:rsid w:val="003F02E3"/>
    <w:rsid w:val="003F0877"/>
    <w:rsid w:val="003F0A55"/>
    <w:rsid w:val="003F15BA"/>
    <w:rsid w:val="003F1AC9"/>
    <w:rsid w:val="003F1FAE"/>
    <w:rsid w:val="003F2086"/>
    <w:rsid w:val="003F2383"/>
    <w:rsid w:val="003F27F2"/>
    <w:rsid w:val="003F2944"/>
    <w:rsid w:val="003F3619"/>
    <w:rsid w:val="003F394E"/>
    <w:rsid w:val="003F3987"/>
    <w:rsid w:val="003F3CA7"/>
    <w:rsid w:val="003F3F86"/>
    <w:rsid w:val="003F45DD"/>
    <w:rsid w:val="003F4CC6"/>
    <w:rsid w:val="003F4D9A"/>
    <w:rsid w:val="003F63B6"/>
    <w:rsid w:val="003F6BBB"/>
    <w:rsid w:val="003F6F75"/>
    <w:rsid w:val="003F7ABB"/>
    <w:rsid w:val="004005FD"/>
    <w:rsid w:val="00400C5E"/>
    <w:rsid w:val="004011FE"/>
    <w:rsid w:val="004016EB"/>
    <w:rsid w:val="00401AD0"/>
    <w:rsid w:val="00401CA0"/>
    <w:rsid w:val="00401E59"/>
    <w:rsid w:val="00401F33"/>
    <w:rsid w:val="004020C6"/>
    <w:rsid w:val="00402273"/>
    <w:rsid w:val="00402671"/>
    <w:rsid w:val="004030DA"/>
    <w:rsid w:val="00403D91"/>
    <w:rsid w:val="00404BA8"/>
    <w:rsid w:val="0040535B"/>
    <w:rsid w:val="00405522"/>
    <w:rsid w:val="00405DCC"/>
    <w:rsid w:val="00405F47"/>
    <w:rsid w:val="0040610B"/>
    <w:rsid w:val="0040624B"/>
    <w:rsid w:val="00406806"/>
    <w:rsid w:val="00406A31"/>
    <w:rsid w:val="00406B56"/>
    <w:rsid w:val="00406F10"/>
    <w:rsid w:val="0040789D"/>
    <w:rsid w:val="004079F6"/>
    <w:rsid w:val="004079F9"/>
    <w:rsid w:val="00410219"/>
    <w:rsid w:val="00410F8A"/>
    <w:rsid w:val="00410FBF"/>
    <w:rsid w:val="00411009"/>
    <w:rsid w:val="004113ED"/>
    <w:rsid w:val="004118B1"/>
    <w:rsid w:val="00411D6E"/>
    <w:rsid w:val="00411F53"/>
    <w:rsid w:val="00412917"/>
    <w:rsid w:val="00412DD4"/>
    <w:rsid w:val="0041341C"/>
    <w:rsid w:val="004139A2"/>
    <w:rsid w:val="00413AFA"/>
    <w:rsid w:val="004140F7"/>
    <w:rsid w:val="00414C82"/>
    <w:rsid w:val="00414D0E"/>
    <w:rsid w:val="00414D68"/>
    <w:rsid w:val="00414FCA"/>
    <w:rsid w:val="004153AD"/>
    <w:rsid w:val="00415AB1"/>
    <w:rsid w:val="00415ACD"/>
    <w:rsid w:val="004167C0"/>
    <w:rsid w:val="00416B80"/>
    <w:rsid w:val="00416B88"/>
    <w:rsid w:val="0041780E"/>
    <w:rsid w:val="00417AF6"/>
    <w:rsid w:val="00420261"/>
    <w:rsid w:val="004207A0"/>
    <w:rsid w:val="0042092E"/>
    <w:rsid w:val="0042128C"/>
    <w:rsid w:val="00421D0F"/>
    <w:rsid w:val="004223E3"/>
    <w:rsid w:val="00422B2B"/>
    <w:rsid w:val="00422B38"/>
    <w:rsid w:val="00422D77"/>
    <w:rsid w:val="0042357C"/>
    <w:rsid w:val="004239EC"/>
    <w:rsid w:val="00423DD0"/>
    <w:rsid w:val="00424B50"/>
    <w:rsid w:val="00425194"/>
    <w:rsid w:val="00426233"/>
    <w:rsid w:val="004267EE"/>
    <w:rsid w:val="00426B39"/>
    <w:rsid w:val="00426D38"/>
    <w:rsid w:val="00426F15"/>
    <w:rsid w:val="00426FCC"/>
    <w:rsid w:val="00427381"/>
    <w:rsid w:val="0042755E"/>
    <w:rsid w:val="004275AA"/>
    <w:rsid w:val="004279D7"/>
    <w:rsid w:val="00427A28"/>
    <w:rsid w:val="00427A45"/>
    <w:rsid w:val="00427CC0"/>
    <w:rsid w:val="00427FE1"/>
    <w:rsid w:val="004300EE"/>
    <w:rsid w:val="004306DD"/>
    <w:rsid w:val="004308B0"/>
    <w:rsid w:val="00430B9C"/>
    <w:rsid w:val="00430DA2"/>
    <w:rsid w:val="004310CB"/>
    <w:rsid w:val="004319C9"/>
    <w:rsid w:val="00431B53"/>
    <w:rsid w:val="00431D94"/>
    <w:rsid w:val="004320FD"/>
    <w:rsid w:val="00432AD8"/>
    <w:rsid w:val="00432B89"/>
    <w:rsid w:val="00432E23"/>
    <w:rsid w:val="00432F49"/>
    <w:rsid w:val="0043313A"/>
    <w:rsid w:val="0043313F"/>
    <w:rsid w:val="004331B7"/>
    <w:rsid w:val="004333E5"/>
    <w:rsid w:val="0043365C"/>
    <w:rsid w:val="0043379F"/>
    <w:rsid w:val="004354BE"/>
    <w:rsid w:val="004357E0"/>
    <w:rsid w:val="00435D02"/>
    <w:rsid w:val="00435F81"/>
    <w:rsid w:val="00435FCD"/>
    <w:rsid w:val="004360DC"/>
    <w:rsid w:val="00436739"/>
    <w:rsid w:val="004368B9"/>
    <w:rsid w:val="00436D56"/>
    <w:rsid w:val="00436DE5"/>
    <w:rsid w:val="004371E6"/>
    <w:rsid w:val="00437CBC"/>
    <w:rsid w:val="00437D3F"/>
    <w:rsid w:val="00437FA0"/>
    <w:rsid w:val="004401CB"/>
    <w:rsid w:val="00440463"/>
    <w:rsid w:val="00440706"/>
    <w:rsid w:val="00440924"/>
    <w:rsid w:val="00440EE1"/>
    <w:rsid w:val="00440FF3"/>
    <w:rsid w:val="0044151A"/>
    <w:rsid w:val="0044186D"/>
    <w:rsid w:val="00441942"/>
    <w:rsid w:val="00441BDB"/>
    <w:rsid w:val="00441E2D"/>
    <w:rsid w:val="00442AEA"/>
    <w:rsid w:val="00442B05"/>
    <w:rsid w:val="00442CEF"/>
    <w:rsid w:val="00443160"/>
    <w:rsid w:val="0044365B"/>
    <w:rsid w:val="004436DB"/>
    <w:rsid w:val="00443925"/>
    <w:rsid w:val="00443AED"/>
    <w:rsid w:val="00443C46"/>
    <w:rsid w:val="00444531"/>
    <w:rsid w:val="004448CC"/>
    <w:rsid w:val="00445663"/>
    <w:rsid w:val="004458DF"/>
    <w:rsid w:val="00445DAE"/>
    <w:rsid w:val="00445EBC"/>
    <w:rsid w:val="00445F24"/>
    <w:rsid w:val="004460BF"/>
    <w:rsid w:val="0044624B"/>
    <w:rsid w:val="004465CB"/>
    <w:rsid w:val="004466AE"/>
    <w:rsid w:val="00446E66"/>
    <w:rsid w:val="0044749F"/>
    <w:rsid w:val="0044756D"/>
    <w:rsid w:val="00447868"/>
    <w:rsid w:val="00447CFA"/>
    <w:rsid w:val="00447F83"/>
    <w:rsid w:val="00450062"/>
    <w:rsid w:val="0045007D"/>
    <w:rsid w:val="004501DF"/>
    <w:rsid w:val="004502A8"/>
    <w:rsid w:val="00450337"/>
    <w:rsid w:val="004513E1"/>
    <w:rsid w:val="00451797"/>
    <w:rsid w:val="004517F9"/>
    <w:rsid w:val="00451FB4"/>
    <w:rsid w:val="00452347"/>
    <w:rsid w:val="00452468"/>
    <w:rsid w:val="004528C5"/>
    <w:rsid w:val="00452B93"/>
    <w:rsid w:val="00452DC7"/>
    <w:rsid w:val="00453432"/>
    <w:rsid w:val="00453B2D"/>
    <w:rsid w:val="00453D7E"/>
    <w:rsid w:val="00453DD6"/>
    <w:rsid w:val="00453EA6"/>
    <w:rsid w:val="00453FF3"/>
    <w:rsid w:val="004546C4"/>
    <w:rsid w:val="0045504B"/>
    <w:rsid w:val="0045521E"/>
    <w:rsid w:val="004552EF"/>
    <w:rsid w:val="0045577C"/>
    <w:rsid w:val="004563CF"/>
    <w:rsid w:val="0045730C"/>
    <w:rsid w:val="004578F6"/>
    <w:rsid w:val="00457BC0"/>
    <w:rsid w:val="00460A50"/>
    <w:rsid w:val="00460F6B"/>
    <w:rsid w:val="00461493"/>
    <w:rsid w:val="0046194D"/>
    <w:rsid w:val="004619C9"/>
    <w:rsid w:val="00461ED2"/>
    <w:rsid w:val="004620B5"/>
    <w:rsid w:val="00462106"/>
    <w:rsid w:val="00462110"/>
    <w:rsid w:val="004627DA"/>
    <w:rsid w:val="00462C22"/>
    <w:rsid w:val="00462D31"/>
    <w:rsid w:val="00462FC7"/>
    <w:rsid w:val="004646AB"/>
    <w:rsid w:val="00464B05"/>
    <w:rsid w:val="00464F16"/>
    <w:rsid w:val="0046520B"/>
    <w:rsid w:val="0046597F"/>
    <w:rsid w:val="00465B88"/>
    <w:rsid w:val="00466186"/>
    <w:rsid w:val="004661C2"/>
    <w:rsid w:val="0046624B"/>
    <w:rsid w:val="00466352"/>
    <w:rsid w:val="00466408"/>
    <w:rsid w:val="00466417"/>
    <w:rsid w:val="00466503"/>
    <w:rsid w:val="004666F9"/>
    <w:rsid w:val="00466ADA"/>
    <w:rsid w:val="00466B1A"/>
    <w:rsid w:val="004679ED"/>
    <w:rsid w:val="00467CCE"/>
    <w:rsid w:val="00467CDE"/>
    <w:rsid w:val="00467D41"/>
    <w:rsid w:val="00467EC1"/>
    <w:rsid w:val="00470DDD"/>
    <w:rsid w:val="004714C3"/>
    <w:rsid w:val="0047193B"/>
    <w:rsid w:val="004719DD"/>
    <w:rsid w:val="00471C31"/>
    <w:rsid w:val="00472083"/>
    <w:rsid w:val="00472528"/>
    <w:rsid w:val="00472BD4"/>
    <w:rsid w:val="00473108"/>
    <w:rsid w:val="00473202"/>
    <w:rsid w:val="00473CFC"/>
    <w:rsid w:val="004741BF"/>
    <w:rsid w:val="0047464B"/>
    <w:rsid w:val="00474FC1"/>
    <w:rsid w:val="00475348"/>
    <w:rsid w:val="00475471"/>
    <w:rsid w:val="00475F00"/>
    <w:rsid w:val="0047632F"/>
    <w:rsid w:val="00476D25"/>
    <w:rsid w:val="00476F8E"/>
    <w:rsid w:val="0047706E"/>
    <w:rsid w:val="004775D8"/>
    <w:rsid w:val="004776F8"/>
    <w:rsid w:val="00477B0E"/>
    <w:rsid w:val="00477D62"/>
    <w:rsid w:val="0048048A"/>
    <w:rsid w:val="0048070D"/>
    <w:rsid w:val="0048071B"/>
    <w:rsid w:val="004808FC"/>
    <w:rsid w:val="00480A11"/>
    <w:rsid w:val="0048153F"/>
    <w:rsid w:val="00481611"/>
    <w:rsid w:val="00481C8F"/>
    <w:rsid w:val="00481FF0"/>
    <w:rsid w:val="00482B4D"/>
    <w:rsid w:val="00482DC2"/>
    <w:rsid w:val="00482E98"/>
    <w:rsid w:val="00483524"/>
    <w:rsid w:val="00483574"/>
    <w:rsid w:val="0048364B"/>
    <w:rsid w:val="0048395E"/>
    <w:rsid w:val="00483EE6"/>
    <w:rsid w:val="004843EF"/>
    <w:rsid w:val="00484407"/>
    <w:rsid w:val="004845E2"/>
    <w:rsid w:val="00484858"/>
    <w:rsid w:val="00484F2D"/>
    <w:rsid w:val="00484F5E"/>
    <w:rsid w:val="0048543F"/>
    <w:rsid w:val="0048598F"/>
    <w:rsid w:val="00485D05"/>
    <w:rsid w:val="00485E9D"/>
    <w:rsid w:val="00486843"/>
    <w:rsid w:val="0048688B"/>
    <w:rsid w:val="00486C5B"/>
    <w:rsid w:val="00487549"/>
    <w:rsid w:val="00487591"/>
    <w:rsid w:val="00487EB3"/>
    <w:rsid w:val="004901FC"/>
    <w:rsid w:val="00491232"/>
    <w:rsid w:val="0049143F"/>
    <w:rsid w:val="0049174A"/>
    <w:rsid w:val="004918B9"/>
    <w:rsid w:val="00491E4C"/>
    <w:rsid w:val="004922DD"/>
    <w:rsid w:val="004927DD"/>
    <w:rsid w:val="00492956"/>
    <w:rsid w:val="00492C42"/>
    <w:rsid w:val="00492C87"/>
    <w:rsid w:val="004937DB"/>
    <w:rsid w:val="004938EF"/>
    <w:rsid w:val="00493A73"/>
    <w:rsid w:val="004941E9"/>
    <w:rsid w:val="00494430"/>
    <w:rsid w:val="00494563"/>
    <w:rsid w:val="00494887"/>
    <w:rsid w:val="00494C0B"/>
    <w:rsid w:val="00495114"/>
    <w:rsid w:val="00495154"/>
    <w:rsid w:val="00495403"/>
    <w:rsid w:val="00495715"/>
    <w:rsid w:val="0049586C"/>
    <w:rsid w:val="0049588F"/>
    <w:rsid w:val="00495FB5"/>
    <w:rsid w:val="0049649A"/>
    <w:rsid w:val="00496AA2"/>
    <w:rsid w:val="00496E6B"/>
    <w:rsid w:val="004A018A"/>
    <w:rsid w:val="004A0225"/>
    <w:rsid w:val="004A05A2"/>
    <w:rsid w:val="004A05C4"/>
    <w:rsid w:val="004A0798"/>
    <w:rsid w:val="004A0877"/>
    <w:rsid w:val="004A1052"/>
    <w:rsid w:val="004A157F"/>
    <w:rsid w:val="004A2931"/>
    <w:rsid w:val="004A3098"/>
    <w:rsid w:val="004A30CB"/>
    <w:rsid w:val="004A315E"/>
    <w:rsid w:val="004A3198"/>
    <w:rsid w:val="004A3536"/>
    <w:rsid w:val="004A369E"/>
    <w:rsid w:val="004A36E1"/>
    <w:rsid w:val="004A40A0"/>
    <w:rsid w:val="004A45DD"/>
    <w:rsid w:val="004A46C1"/>
    <w:rsid w:val="004A4775"/>
    <w:rsid w:val="004A52BE"/>
    <w:rsid w:val="004A5C7E"/>
    <w:rsid w:val="004A5FB6"/>
    <w:rsid w:val="004A61BD"/>
    <w:rsid w:val="004A64EC"/>
    <w:rsid w:val="004A674F"/>
    <w:rsid w:val="004A7D1F"/>
    <w:rsid w:val="004B0301"/>
    <w:rsid w:val="004B0799"/>
    <w:rsid w:val="004B100E"/>
    <w:rsid w:val="004B14BC"/>
    <w:rsid w:val="004B1F4C"/>
    <w:rsid w:val="004B21EE"/>
    <w:rsid w:val="004B2DF8"/>
    <w:rsid w:val="004B3081"/>
    <w:rsid w:val="004B313D"/>
    <w:rsid w:val="004B31DA"/>
    <w:rsid w:val="004B354A"/>
    <w:rsid w:val="004B3F0D"/>
    <w:rsid w:val="004B416D"/>
    <w:rsid w:val="004B427D"/>
    <w:rsid w:val="004B44BD"/>
    <w:rsid w:val="004B4543"/>
    <w:rsid w:val="004B4753"/>
    <w:rsid w:val="004B4CE9"/>
    <w:rsid w:val="004B4DE5"/>
    <w:rsid w:val="004B4F74"/>
    <w:rsid w:val="004B552A"/>
    <w:rsid w:val="004B5635"/>
    <w:rsid w:val="004B5A0D"/>
    <w:rsid w:val="004B5BC2"/>
    <w:rsid w:val="004B60EC"/>
    <w:rsid w:val="004B6B82"/>
    <w:rsid w:val="004B7835"/>
    <w:rsid w:val="004B7949"/>
    <w:rsid w:val="004B7B78"/>
    <w:rsid w:val="004B7E39"/>
    <w:rsid w:val="004C0207"/>
    <w:rsid w:val="004C030B"/>
    <w:rsid w:val="004C093D"/>
    <w:rsid w:val="004C1431"/>
    <w:rsid w:val="004C19A5"/>
    <w:rsid w:val="004C2071"/>
    <w:rsid w:val="004C229E"/>
    <w:rsid w:val="004C26DE"/>
    <w:rsid w:val="004C27F3"/>
    <w:rsid w:val="004C2809"/>
    <w:rsid w:val="004C2857"/>
    <w:rsid w:val="004C2A13"/>
    <w:rsid w:val="004C3BFC"/>
    <w:rsid w:val="004C3E18"/>
    <w:rsid w:val="004C482B"/>
    <w:rsid w:val="004C53AA"/>
    <w:rsid w:val="004C54EA"/>
    <w:rsid w:val="004C6797"/>
    <w:rsid w:val="004C684C"/>
    <w:rsid w:val="004D0193"/>
    <w:rsid w:val="004D0622"/>
    <w:rsid w:val="004D0969"/>
    <w:rsid w:val="004D154F"/>
    <w:rsid w:val="004D1893"/>
    <w:rsid w:val="004D1A8B"/>
    <w:rsid w:val="004D1FCE"/>
    <w:rsid w:val="004D22E2"/>
    <w:rsid w:val="004D2B6A"/>
    <w:rsid w:val="004D2F7B"/>
    <w:rsid w:val="004D31AE"/>
    <w:rsid w:val="004D3B5A"/>
    <w:rsid w:val="004D4349"/>
    <w:rsid w:val="004D4A58"/>
    <w:rsid w:val="004D4C49"/>
    <w:rsid w:val="004D5271"/>
    <w:rsid w:val="004D578E"/>
    <w:rsid w:val="004D6442"/>
    <w:rsid w:val="004D71A8"/>
    <w:rsid w:val="004D7516"/>
    <w:rsid w:val="004D780F"/>
    <w:rsid w:val="004D7B62"/>
    <w:rsid w:val="004D7BAA"/>
    <w:rsid w:val="004D7BE2"/>
    <w:rsid w:val="004D7E03"/>
    <w:rsid w:val="004E01EF"/>
    <w:rsid w:val="004E0867"/>
    <w:rsid w:val="004E0DEE"/>
    <w:rsid w:val="004E0F34"/>
    <w:rsid w:val="004E1273"/>
    <w:rsid w:val="004E1CFF"/>
    <w:rsid w:val="004E20FF"/>
    <w:rsid w:val="004E210D"/>
    <w:rsid w:val="004E21E7"/>
    <w:rsid w:val="004E23F4"/>
    <w:rsid w:val="004E2558"/>
    <w:rsid w:val="004E264E"/>
    <w:rsid w:val="004E287D"/>
    <w:rsid w:val="004E29C5"/>
    <w:rsid w:val="004E2A93"/>
    <w:rsid w:val="004E34B4"/>
    <w:rsid w:val="004E3619"/>
    <w:rsid w:val="004E4555"/>
    <w:rsid w:val="004E469B"/>
    <w:rsid w:val="004E4F09"/>
    <w:rsid w:val="004E536E"/>
    <w:rsid w:val="004E57D9"/>
    <w:rsid w:val="004E589D"/>
    <w:rsid w:val="004E6070"/>
    <w:rsid w:val="004E6389"/>
    <w:rsid w:val="004E6B2D"/>
    <w:rsid w:val="004E6C67"/>
    <w:rsid w:val="004E732B"/>
    <w:rsid w:val="004E74FD"/>
    <w:rsid w:val="004E7602"/>
    <w:rsid w:val="004E761A"/>
    <w:rsid w:val="004E78EE"/>
    <w:rsid w:val="004F03B9"/>
    <w:rsid w:val="004F05B0"/>
    <w:rsid w:val="004F09A1"/>
    <w:rsid w:val="004F121B"/>
    <w:rsid w:val="004F16A8"/>
    <w:rsid w:val="004F2186"/>
    <w:rsid w:val="004F25BE"/>
    <w:rsid w:val="004F266A"/>
    <w:rsid w:val="004F2BEE"/>
    <w:rsid w:val="004F314D"/>
    <w:rsid w:val="004F31A9"/>
    <w:rsid w:val="004F3645"/>
    <w:rsid w:val="004F36FC"/>
    <w:rsid w:val="004F3946"/>
    <w:rsid w:val="004F4531"/>
    <w:rsid w:val="004F462F"/>
    <w:rsid w:val="004F467D"/>
    <w:rsid w:val="004F4C64"/>
    <w:rsid w:val="004F4E30"/>
    <w:rsid w:val="004F5421"/>
    <w:rsid w:val="004F5D57"/>
    <w:rsid w:val="004F6EC8"/>
    <w:rsid w:val="004F70F3"/>
    <w:rsid w:val="004F717D"/>
    <w:rsid w:val="004F7A5B"/>
    <w:rsid w:val="004F7BF6"/>
    <w:rsid w:val="004F7C31"/>
    <w:rsid w:val="004F7F65"/>
    <w:rsid w:val="0050005C"/>
    <w:rsid w:val="00500132"/>
    <w:rsid w:val="005006A0"/>
    <w:rsid w:val="00500793"/>
    <w:rsid w:val="00500A15"/>
    <w:rsid w:val="00501226"/>
    <w:rsid w:val="0050142A"/>
    <w:rsid w:val="00501A6A"/>
    <w:rsid w:val="00501ADF"/>
    <w:rsid w:val="00501B89"/>
    <w:rsid w:val="00501D99"/>
    <w:rsid w:val="00501F22"/>
    <w:rsid w:val="00501FAE"/>
    <w:rsid w:val="00502320"/>
    <w:rsid w:val="00502C9E"/>
    <w:rsid w:val="00503141"/>
    <w:rsid w:val="005031F0"/>
    <w:rsid w:val="00503778"/>
    <w:rsid w:val="00503965"/>
    <w:rsid w:val="00503C3C"/>
    <w:rsid w:val="00503F56"/>
    <w:rsid w:val="00503FE6"/>
    <w:rsid w:val="00504A65"/>
    <w:rsid w:val="00504F51"/>
    <w:rsid w:val="0050557F"/>
    <w:rsid w:val="0050630F"/>
    <w:rsid w:val="00507126"/>
    <w:rsid w:val="005073FA"/>
    <w:rsid w:val="00507D17"/>
    <w:rsid w:val="00507D81"/>
    <w:rsid w:val="0051088C"/>
    <w:rsid w:val="00510D01"/>
    <w:rsid w:val="00510E8A"/>
    <w:rsid w:val="00510F15"/>
    <w:rsid w:val="00511077"/>
    <w:rsid w:val="005124D5"/>
    <w:rsid w:val="005127C5"/>
    <w:rsid w:val="005127DF"/>
    <w:rsid w:val="00512B35"/>
    <w:rsid w:val="00512B42"/>
    <w:rsid w:val="00513010"/>
    <w:rsid w:val="00513295"/>
    <w:rsid w:val="005141CC"/>
    <w:rsid w:val="0051426A"/>
    <w:rsid w:val="00514302"/>
    <w:rsid w:val="00514372"/>
    <w:rsid w:val="005145E5"/>
    <w:rsid w:val="00514B98"/>
    <w:rsid w:val="00514E98"/>
    <w:rsid w:val="005152E4"/>
    <w:rsid w:val="00515692"/>
    <w:rsid w:val="00515A50"/>
    <w:rsid w:val="00516622"/>
    <w:rsid w:val="00516750"/>
    <w:rsid w:val="0051683E"/>
    <w:rsid w:val="00516B7C"/>
    <w:rsid w:val="005171A9"/>
    <w:rsid w:val="0051731D"/>
    <w:rsid w:val="00517364"/>
    <w:rsid w:val="005175BF"/>
    <w:rsid w:val="005176EF"/>
    <w:rsid w:val="005177DC"/>
    <w:rsid w:val="00517A75"/>
    <w:rsid w:val="00517B06"/>
    <w:rsid w:val="00517D3D"/>
    <w:rsid w:val="005204D0"/>
    <w:rsid w:val="00520776"/>
    <w:rsid w:val="0052098B"/>
    <w:rsid w:val="00520FBE"/>
    <w:rsid w:val="0052185E"/>
    <w:rsid w:val="00521E19"/>
    <w:rsid w:val="00522251"/>
    <w:rsid w:val="0052259D"/>
    <w:rsid w:val="00522B51"/>
    <w:rsid w:val="00523B6D"/>
    <w:rsid w:val="00523BCA"/>
    <w:rsid w:val="0052409E"/>
    <w:rsid w:val="00524295"/>
    <w:rsid w:val="00524E14"/>
    <w:rsid w:val="00525242"/>
    <w:rsid w:val="00525343"/>
    <w:rsid w:val="00525847"/>
    <w:rsid w:val="00525FC0"/>
    <w:rsid w:val="00526556"/>
    <w:rsid w:val="005267FE"/>
    <w:rsid w:val="005268F1"/>
    <w:rsid w:val="00526E4E"/>
    <w:rsid w:val="005272AA"/>
    <w:rsid w:val="0052744F"/>
    <w:rsid w:val="00527A78"/>
    <w:rsid w:val="00530EB8"/>
    <w:rsid w:val="00531606"/>
    <w:rsid w:val="00531682"/>
    <w:rsid w:val="00531926"/>
    <w:rsid w:val="00531CE8"/>
    <w:rsid w:val="00531ECF"/>
    <w:rsid w:val="00532552"/>
    <w:rsid w:val="00532773"/>
    <w:rsid w:val="00532D43"/>
    <w:rsid w:val="00532F49"/>
    <w:rsid w:val="0053322E"/>
    <w:rsid w:val="00533258"/>
    <w:rsid w:val="005336F2"/>
    <w:rsid w:val="005337CD"/>
    <w:rsid w:val="005348EC"/>
    <w:rsid w:val="00534B87"/>
    <w:rsid w:val="00535364"/>
    <w:rsid w:val="0053575B"/>
    <w:rsid w:val="0053580C"/>
    <w:rsid w:val="00535BEA"/>
    <w:rsid w:val="00535D9B"/>
    <w:rsid w:val="00536479"/>
    <w:rsid w:val="005365E9"/>
    <w:rsid w:val="00536A2D"/>
    <w:rsid w:val="00536BC9"/>
    <w:rsid w:val="0053711A"/>
    <w:rsid w:val="005373B7"/>
    <w:rsid w:val="00537EB1"/>
    <w:rsid w:val="00540006"/>
    <w:rsid w:val="00540897"/>
    <w:rsid w:val="0054093D"/>
    <w:rsid w:val="00541575"/>
    <w:rsid w:val="0054185C"/>
    <w:rsid w:val="00542B8F"/>
    <w:rsid w:val="0054353F"/>
    <w:rsid w:val="00543653"/>
    <w:rsid w:val="00543798"/>
    <w:rsid w:val="00543812"/>
    <w:rsid w:val="00543BBC"/>
    <w:rsid w:val="00543F9E"/>
    <w:rsid w:val="00544778"/>
    <w:rsid w:val="005447DE"/>
    <w:rsid w:val="005447FF"/>
    <w:rsid w:val="00544BD9"/>
    <w:rsid w:val="00544D33"/>
    <w:rsid w:val="00544FAD"/>
    <w:rsid w:val="00545793"/>
    <w:rsid w:val="005459FB"/>
    <w:rsid w:val="00545A4F"/>
    <w:rsid w:val="0054714C"/>
    <w:rsid w:val="0054730A"/>
    <w:rsid w:val="00547455"/>
    <w:rsid w:val="005474DF"/>
    <w:rsid w:val="00547962"/>
    <w:rsid w:val="005479FB"/>
    <w:rsid w:val="00547A00"/>
    <w:rsid w:val="00547CB2"/>
    <w:rsid w:val="00547E43"/>
    <w:rsid w:val="00547EA0"/>
    <w:rsid w:val="00547EFE"/>
    <w:rsid w:val="00550423"/>
    <w:rsid w:val="0055053B"/>
    <w:rsid w:val="0055056C"/>
    <w:rsid w:val="0055065F"/>
    <w:rsid w:val="00550A7C"/>
    <w:rsid w:val="00550B59"/>
    <w:rsid w:val="00550B9D"/>
    <w:rsid w:val="00550DE8"/>
    <w:rsid w:val="005511B7"/>
    <w:rsid w:val="00551C7D"/>
    <w:rsid w:val="00552778"/>
    <w:rsid w:val="00552F55"/>
    <w:rsid w:val="005534B0"/>
    <w:rsid w:val="005535F8"/>
    <w:rsid w:val="00554205"/>
    <w:rsid w:val="005544F1"/>
    <w:rsid w:val="005544FA"/>
    <w:rsid w:val="005563AB"/>
    <w:rsid w:val="005564BE"/>
    <w:rsid w:val="00556AB9"/>
    <w:rsid w:val="00556C3C"/>
    <w:rsid w:val="00556EC3"/>
    <w:rsid w:val="00556F3B"/>
    <w:rsid w:val="005574C9"/>
    <w:rsid w:val="00557587"/>
    <w:rsid w:val="005577DA"/>
    <w:rsid w:val="00557935"/>
    <w:rsid w:val="00557D6C"/>
    <w:rsid w:val="0056020E"/>
    <w:rsid w:val="00560847"/>
    <w:rsid w:val="00560877"/>
    <w:rsid w:val="00560B2F"/>
    <w:rsid w:val="00560BF5"/>
    <w:rsid w:val="00561D6A"/>
    <w:rsid w:val="00561F2E"/>
    <w:rsid w:val="005626DB"/>
    <w:rsid w:val="00562B3A"/>
    <w:rsid w:val="00562EBF"/>
    <w:rsid w:val="005630B3"/>
    <w:rsid w:val="00563155"/>
    <w:rsid w:val="005632DB"/>
    <w:rsid w:val="005635A9"/>
    <w:rsid w:val="00563A2C"/>
    <w:rsid w:val="0056431B"/>
    <w:rsid w:val="00564434"/>
    <w:rsid w:val="005654AE"/>
    <w:rsid w:val="00565BCF"/>
    <w:rsid w:val="00565CDF"/>
    <w:rsid w:val="00565F61"/>
    <w:rsid w:val="0056659A"/>
    <w:rsid w:val="005668A4"/>
    <w:rsid w:val="005668DE"/>
    <w:rsid w:val="00566A39"/>
    <w:rsid w:val="00566D82"/>
    <w:rsid w:val="00566EE4"/>
    <w:rsid w:val="0056714A"/>
    <w:rsid w:val="00570B4C"/>
    <w:rsid w:val="00570DBE"/>
    <w:rsid w:val="00571590"/>
    <w:rsid w:val="00571BAB"/>
    <w:rsid w:val="00571F8A"/>
    <w:rsid w:val="005721C7"/>
    <w:rsid w:val="0057224E"/>
    <w:rsid w:val="00572433"/>
    <w:rsid w:val="0057265A"/>
    <w:rsid w:val="00572A80"/>
    <w:rsid w:val="00572ACA"/>
    <w:rsid w:val="00573949"/>
    <w:rsid w:val="00573E4A"/>
    <w:rsid w:val="005744AE"/>
    <w:rsid w:val="00575441"/>
    <w:rsid w:val="00575803"/>
    <w:rsid w:val="00575A3D"/>
    <w:rsid w:val="00575C85"/>
    <w:rsid w:val="00576508"/>
    <w:rsid w:val="00576D5B"/>
    <w:rsid w:val="005770FD"/>
    <w:rsid w:val="00577409"/>
    <w:rsid w:val="00577610"/>
    <w:rsid w:val="005778F7"/>
    <w:rsid w:val="005779F3"/>
    <w:rsid w:val="005800E9"/>
    <w:rsid w:val="00581070"/>
    <w:rsid w:val="0058136E"/>
    <w:rsid w:val="0058167D"/>
    <w:rsid w:val="00581755"/>
    <w:rsid w:val="00581C00"/>
    <w:rsid w:val="00581C8A"/>
    <w:rsid w:val="005828E3"/>
    <w:rsid w:val="00582954"/>
    <w:rsid w:val="00582B40"/>
    <w:rsid w:val="00582B57"/>
    <w:rsid w:val="00583C83"/>
    <w:rsid w:val="00583C94"/>
    <w:rsid w:val="00583E18"/>
    <w:rsid w:val="00583E34"/>
    <w:rsid w:val="005848B6"/>
    <w:rsid w:val="00584DF1"/>
    <w:rsid w:val="00584E71"/>
    <w:rsid w:val="00585282"/>
    <w:rsid w:val="0058561B"/>
    <w:rsid w:val="00585673"/>
    <w:rsid w:val="00585A39"/>
    <w:rsid w:val="00585AA6"/>
    <w:rsid w:val="00585BDB"/>
    <w:rsid w:val="00585DAD"/>
    <w:rsid w:val="005865D1"/>
    <w:rsid w:val="005868DA"/>
    <w:rsid w:val="005868FE"/>
    <w:rsid w:val="00586AE8"/>
    <w:rsid w:val="00586CCC"/>
    <w:rsid w:val="00586F8F"/>
    <w:rsid w:val="005870D9"/>
    <w:rsid w:val="00587367"/>
    <w:rsid w:val="00587BAF"/>
    <w:rsid w:val="00587BC7"/>
    <w:rsid w:val="00587C32"/>
    <w:rsid w:val="00587EF0"/>
    <w:rsid w:val="005900EF"/>
    <w:rsid w:val="005903AB"/>
    <w:rsid w:val="005904B8"/>
    <w:rsid w:val="00590802"/>
    <w:rsid w:val="005909F5"/>
    <w:rsid w:val="00590AB7"/>
    <w:rsid w:val="00590D61"/>
    <w:rsid w:val="00590E2E"/>
    <w:rsid w:val="00590F7D"/>
    <w:rsid w:val="00590FBC"/>
    <w:rsid w:val="00590FC0"/>
    <w:rsid w:val="0059161B"/>
    <w:rsid w:val="005916CA"/>
    <w:rsid w:val="005918F3"/>
    <w:rsid w:val="00591F4C"/>
    <w:rsid w:val="00592087"/>
    <w:rsid w:val="0059208A"/>
    <w:rsid w:val="005925CB"/>
    <w:rsid w:val="00592C39"/>
    <w:rsid w:val="00593584"/>
    <w:rsid w:val="00593A1A"/>
    <w:rsid w:val="00593A53"/>
    <w:rsid w:val="00593C4A"/>
    <w:rsid w:val="00593DE7"/>
    <w:rsid w:val="00593EB6"/>
    <w:rsid w:val="00594062"/>
    <w:rsid w:val="005941F1"/>
    <w:rsid w:val="005941FB"/>
    <w:rsid w:val="00594984"/>
    <w:rsid w:val="00594BBE"/>
    <w:rsid w:val="00594EF0"/>
    <w:rsid w:val="00595159"/>
    <w:rsid w:val="005952B3"/>
    <w:rsid w:val="00595349"/>
    <w:rsid w:val="00595A55"/>
    <w:rsid w:val="00595FB8"/>
    <w:rsid w:val="0059627D"/>
    <w:rsid w:val="00596355"/>
    <w:rsid w:val="00596905"/>
    <w:rsid w:val="0059692A"/>
    <w:rsid w:val="005969EA"/>
    <w:rsid w:val="00596B65"/>
    <w:rsid w:val="00597024"/>
    <w:rsid w:val="00597169"/>
    <w:rsid w:val="005971CD"/>
    <w:rsid w:val="00597300"/>
    <w:rsid w:val="00597B1D"/>
    <w:rsid w:val="005A03B6"/>
    <w:rsid w:val="005A067E"/>
    <w:rsid w:val="005A0A5C"/>
    <w:rsid w:val="005A0B99"/>
    <w:rsid w:val="005A0BAE"/>
    <w:rsid w:val="005A1299"/>
    <w:rsid w:val="005A1606"/>
    <w:rsid w:val="005A1B95"/>
    <w:rsid w:val="005A1E4F"/>
    <w:rsid w:val="005A1E97"/>
    <w:rsid w:val="005A2059"/>
    <w:rsid w:val="005A2DA1"/>
    <w:rsid w:val="005A337A"/>
    <w:rsid w:val="005A34A9"/>
    <w:rsid w:val="005A3A01"/>
    <w:rsid w:val="005A48BC"/>
    <w:rsid w:val="005A494C"/>
    <w:rsid w:val="005A4A9A"/>
    <w:rsid w:val="005A58D7"/>
    <w:rsid w:val="005A5A60"/>
    <w:rsid w:val="005A6C1D"/>
    <w:rsid w:val="005A78CF"/>
    <w:rsid w:val="005A7AB9"/>
    <w:rsid w:val="005A7BB3"/>
    <w:rsid w:val="005A7C24"/>
    <w:rsid w:val="005A7C56"/>
    <w:rsid w:val="005A7CEF"/>
    <w:rsid w:val="005A7E3A"/>
    <w:rsid w:val="005B0073"/>
    <w:rsid w:val="005B07D5"/>
    <w:rsid w:val="005B0B78"/>
    <w:rsid w:val="005B0DDA"/>
    <w:rsid w:val="005B0E5A"/>
    <w:rsid w:val="005B0EC8"/>
    <w:rsid w:val="005B0F97"/>
    <w:rsid w:val="005B11EE"/>
    <w:rsid w:val="005B1468"/>
    <w:rsid w:val="005B15A2"/>
    <w:rsid w:val="005B223E"/>
    <w:rsid w:val="005B2255"/>
    <w:rsid w:val="005B264C"/>
    <w:rsid w:val="005B2F99"/>
    <w:rsid w:val="005B34EE"/>
    <w:rsid w:val="005B35A7"/>
    <w:rsid w:val="005B39F4"/>
    <w:rsid w:val="005B4879"/>
    <w:rsid w:val="005B4943"/>
    <w:rsid w:val="005B4DEC"/>
    <w:rsid w:val="005B4E5A"/>
    <w:rsid w:val="005B4F78"/>
    <w:rsid w:val="005B5C6A"/>
    <w:rsid w:val="005B5CC2"/>
    <w:rsid w:val="005B607C"/>
    <w:rsid w:val="005B6693"/>
    <w:rsid w:val="005B66A8"/>
    <w:rsid w:val="005B66D5"/>
    <w:rsid w:val="005B6975"/>
    <w:rsid w:val="005B6E83"/>
    <w:rsid w:val="005B7076"/>
    <w:rsid w:val="005B7260"/>
    <w:rsid w:val="005B75BC"/>
    <w:rsid w:val="005B7793"/>
    <w:rsid w:val="005B7BAE"/>
    <w:rsid w:val="005B7BF6"/>
    <w:rsid w:val="005B7CFA"/>
    <w:rsid w:val="005C0134"/>
    <w:rsid w:val="005C01F9"/>
    <w:rsid w:val="005C0775"/>
    <w:rsid w:val="005C0D9F"/>
    <w:rsid w:val="005C0ECE"/>
    <w:rsid w:val="005C10A1"/>
    <w:rsid w:val="005C1D0A"/>
    <w:rsid w:val="005C1E94"/>
    <w:rsid w:val="005C1F47"/>
    <w:rsid w:val="005C2063"/>
    <w:rsid w:val="005C21F6"/>
    <w:rsid w:val="005C23D7"/>
    <w:rsid w:val="005C2737"/>
    <w:rsid w:val="005C29AC"/>
    <w:rsid w:val="005C2B7C"/>
    <w:rsid w:val="005C2CA5"/>
    <w:rsid w:val="005C30E6"/>
    <w:rsid w:val="005C3632"/>
    <w:rsid w:val="005C3680"/>
    <w:rsid w:val="005C36CE"/>
    <w:rsid w:val="005C3B3B"/>
    <w:rsid w:val="005C3DFE"/>
    <w:rsid w:val="005C4758"/>
    <w:rsid w:val="005C49AF"/>
    <w:rsid w:val="005C4B91"/>
    <w:rsid w:val="005C57AB"/>
    <w:rsid w:val="005C580F"/>
    <w:rsid w:val="005C5951"/>
    <w:rsid w:val="005C62ED"/>
    <w:rsid w:val="005C6734"/>
    <w:rsid w:val="005C6EBA"/>
    <w:rsid w:val="005C6ECB"/>
    <w:rsid w:val="005C72CC"/>
    <w:rsid w:val="005C7308"/>
    <w:rsid w:val="005C753C"/>
    <w:rsid w:val="005C7C6C"/>
    <w:rsid w:val="005C7E48"/>
    <w:rsid w:val="005D036A"/>
    <w:rsid w:val="005D0419"/>
    <w:rsid w:val="005D094C"/>
    <w:rsid w:val="005D1194"/>
    <w:rsid w:val="005D1248"/>
    <w:rsid w:val="005D165A"/>
    <w:rsid w:val="005D1BA6"/>
    <w:rsid w:val="005D206E"/>
    <w:rsid w:val="005D2190"/>
    <w:rsid w:val="005D2316"/>
    <w:rsid w:val="005D292E"/>
    <w:rsid w:val="005D2F19"/>
    <w:rsid w:val="005D38DB"/>
    <w:rsid w:val="005D39E3"/>
    <w:rsid w:val="005D3B50"/>
    <w:rsid w:val="005D40A3"/>
    <w:rsid w:val="005D51CF"/>
    <w:rsid w:val="005D5343"/>
    <w:rsid w:val="005D5582"/>
    <w:rsid w:val="005D5630"/>
    <w:rsid w:val="005D590D"/>
    <w:rsid w:val="005D59E6"/>
    <w:rsid w:val="005D5B3F"/>
    <w:rsid w:val="005D5BC9"/>
    <w:rsid w:val="005D5C5E"/>
    <w:rsid w:val="005D5FBA"/>
    <w:rsid w:val="005D5FEF"/>
    <w:rsid w:val="005D676A"/>
    <w:rsid w:val="005D6811"/>
    <w:rsid w:val="005D693D"/>
    <w:rsid w:val="005D6A08"/>
    <w:rsid w:val="005D6A39"/>
    <w:rsid w:val="005D6AC2"/>
    <w:rsid w:val="005D730A"/>
    <w:rsid w:val="005D7957"/>
    <w:rsid w:val="005D7A27"/>
    <w:rsid w:val="005D7AB1"/>
    <w:rsid w:val="005D7BF7"/>
    <w:rsid w:val="005E11C9"/>
    <w:rsid w:val="005E15D4"/>
    <w:rsid w:val="005E162B"/>
    <w:rsid w:val="005E17CF"/>
    <w:rsid w:val="005E1D46"/>
    <w:rsid w:val="005E1E2B"/>
    <w:rsid w:val="005E1F8A"/>
    <w:rsid w:val="005E25E6"/>
    <w:rsid w:val="005E3171"/>
    <w:rsid w:val="005E3711"/>
    <w:rsid w:val="005E406D"/>
    <w:rsid w:val="005E4554"/>
    <w:rsid w:val="005E45B9"/>
    <w:rsid w:val="005E490F"/>
    <w:rsid w:val="005E4DA4"/>
    <w:rsid w:val="005E4F31"/>
    <w:rsid w:val="005E521B"/>
    <w:rsid w:val="005E59A3"/>
    <w:rsid w:val="005E5E27"/>
    <w:rsid w:val="005E64BD"/>
    <w:rsid w:val="005E6799"/>
    <w:rsid w:val="005E6AAF"/>
    <w:rsid w:val="005E6B5B"/>
    <w:rsid w:val="005E6E9B"/>
    <w:rsid w:val="005E6F32"/>
    <w:rsid w:val="005E7252"/>
    <w:rsid w:val="005E78CA"/>
    <w:rsid w:val="005E7A29"/>
    <w:rsid w:val="005E7A89"/>
    <w:rsid w:val="005E7AC5"/>
    <w:rsid w:val="005F012E"/>
    <w:rsid w:val="005F04A4"/>
    <w:rsid w:val="005F0E05"/>
    <w:rsid w:val="005F105F"/>
    <w:rsid w:val="005F13CF"/>
    <w:rsid w:val="005F1651"/>
    <w:rsid w:val="005F1718"/>
    <w:rsid w:val="005F18B0"/>
    <w:rsid w:val="005F1D0A"/>
    <w:rsid w:val="005F2C3E"/>
    <w:rsid w:val="005F3082"/>
    <w:rsid w:val="005F34A4"/>
    <w:rsid w:val="005F399C"/>
    <w:rsid w:val="005F3E5C"/>
    <w:rsid w:val="005F4360"/>
    <w:rsid w:val="005F4524"/>
    <w:rsid w:val="005F4813"/>
    <w:rsid w:val="005F4C34"/>
    <w:rsid w:val="005F4E6D"/>
    <w:rsid w:val="005F513D"/>
    <w:rsid w:val="005F5391"/>
    <w:rsid w:val="005F57B2"/>
    <w:rsid w:val="005F581E"/>
    <w:rsid w:val="005F5840"/>
    <w:rsid w:val="005F59B3"/>
    <w:rsid w:val="005F5D13"/>
    <w:rsid w:val="005F60E0"/>
    <w:rsid w:val="005F651D"/>
    <w:rsid w:val="005F65D7"/>
    <w:rsid w:val="005F683C"/>
    <w:rsid w:val="005F6B63"/>
    <w:rsid w:val="005F6BC2"/>
    <w:rsid w:val="005F6DBC"/>
    <w:rsid w:val="005F7204"/>
    <w:rsid w:val="005F751C"/>
    <w:rsid w:val="005F7AEB"/>
    <w:rsid w:val="005F7ECD"/>
    <w:rsid w:val="00600449"/>
    <w:rsid w:val="00600E5E"/>
    <w:rsid w:val="00601021"/>
    <w:rsid w:val="00601574"/>
    <w:rsid w:val="00601FDC"/>
    <w:rsid w:val="0060202C"/>
    <w:rsid w:val="00602949"/>
    <w:rsid w:val="00603822"/>
    <w:rsid w:val="006039AB"/>
    <w:rsid w:val="006049F3"/>
    <w:rsid w:val="0060514B"/>
    <w:rsid w:val="0060577C"/>
    <w:rsid w:val="00605BA0"/>
    <w:rsid w:val="00605C76"/>
    <w:rsid w:val="006060B5"/>
    <w:rsid w:val="0060676A"/>
    <w:rsid w:val="00606AA5"/>
    <w:rsid w:val="00607854"/>
    <w:rsid w:val="00607B1C"/>
    <w:rsid w:val="006102D3"/>
    <w:rsid w:val="0061076D"/>
    <w:rsid w:val="00610D08"/>
    <w:rsid w:val="00610EE3"/>
    <w:rsid w:val="0061120D"/>
    <w:rsid w:val="006114A7"/>
    <w:rsid w:val="006117C4"/>
    <w:rsid w:val="00611DAC"/>
    <w:rsid w:val="00611E4F"/>
    <w:rsid w:val="00612242"/>
    <w:rsid w:val="00612B3F"/>
    <w:rsid w:val="0061335B"/>
    <w:rsid w:val="006133F3"/>
    <w:rsid w:val="00613526"/>
    <w:rsid w:val="0061358F"/>
    <w:rsid w:val="00613B94"/>
    <w:rsid w:val="00613BAE"/>
    <w:rsid w:val="00613D9A"/>
    <w:rsid w:val="00613FA9"/>
    <w:rsid w:val="006142BE"/>
    <w:rsid w:val="006146A5"/>
    <w:rsid w:val="00614795"/>
    <w:rsid w:val="00614FBE"/>
    <w:rsid w:val="0061511A"/>
    <w:rsid w:val="006159C7"/>
    <w:rsid w:val="00615D88"/>
    <w:rsid w:val="00615DB6"/>
    <w:rsid w:val="00615F00"/>
    <w:rsid w:val="00616235"/>
    <w:rsid w:val="00616389"/>
    <w:rsid w:val="00616FE7"/>
    <w:rsid w:val="00617100"/>
    <w:rsid w:val="006178D3"/>
    <w:rsid w:val="00620D42"/>
    <w:rsid w:val="00620D7B"/>
    <w:rsid w:val="00620FA6"/>
    <w:rsid w:val="00621766"/>
    <w:rsid w:val="00621E85"/>
    <w:rsid w:val="00622017"/>
    <w:rsid w:val="0062213D"/>
    <w:rsid w:val="0062239C"/>
    <w:rsid w:val="006225F7"/>
    <w:rsid w:val="006233CE"/>
    <w:rsid w:val="00623AD9"/>
    <w:rsid w:val="00623F10"/>
    <w:rsid w:val="00624261"/>
    <w:rsid w:val="0062428B"/>
    <w:rsid w:val="0062480F"/>
    <w:rsid w:val="006248E5"/>
    <w:rsid w:val="00624C29"/>
    <w:rsid w:val="00624E7C"/>
    <w:rsid w:val="00625497"/>
    <w:rsid w:val="0062573D"/>
    <w:rsid w:val="006259FB"/>
    <w:rsid w:val="00625C3D"/>
    <w:rsid w:val="00625D3B"/>
    <w:rsid w:val="0062603B"/>
    <w:rsid w:val="00626608"/>
    <w:rsid w:val="006274E1"/>
    <w:rsid w:val="00627551"/>
    <w:rsid w:val="006279C2"/>
    <w:rsid w:val="00627BDD"/>
    <w:rsid w:val="006300F8"/>
    <w:rsid w:val="006303D0"/>
    <w:rsid w:val="00630469"/>
    <w:rsid w:val="00630887"/>
    <w:rsid w:val="00630FBB"/>
    <w:rsid w:val="00632152"/>
    <w:rsid w:val="00632943"/>
    <w:rsid w:val="00632A22"/>
    <w:rsid w:val="00633C07"/>
    <w:rsid w:val="00633DD9"/>
    <w:rsid w:val="006341DC"/>
    <w:rsid w:val="00634935"/>
    <w:rsid w:val="00634E4E"/>
    <w:rsid w:val="00635832"/>
    <w:rsid w:val="006358A5"/>
    <w:rsid w:val="006358E1"/>
    <w:rsid w:val="00635E5C"/>
    <w:rsid w:val="006360EA"/>
    <w:rsid w:val="0063623A"/>
    <w:rsid w:val="00636A99"/>
    <w:rsid w:val="006371FE"/>
    <w:rsid w:val="00637708"/>
    <w:rsid w:val="0063778B"/>
    <w:rsid w:val="00637A1D"/>
    <w:rsid w:val="00640244"/>
    <w:rsid w:val="006403B8"/>
    <w:rsid w:val="006405D0"/>
    <w:rsid w:val="00640D01"/>
    <w:rsid w:val="00641902"/>
    <w:rsid w:val="00642B3B"/>
    <w:rsid w:val="00642D47"/>
    <w:rsid w:val="00642D64"/>
    <w:rsid w:val="00642E31"/>
    <w:rsid w:val="00642F56"/>
    <w:rsid w:val="006433DA"/>
    <w:rsid w:val="006436CE"/>
    <w:rsid w:val="00643CC2"/>
    <w:rsid w:val="006440CA"/>
    <w:rsid w:val="0064430B"/>
    <w:rsid w:val="006443DB"/>
    <w:rsid w:val="006444C6"/>
    <w:rsid w:val="00644AF6"/>
    <w:rsid w:val="00644F08"/>
    <w:rsid w:val="00645B85"/>
    <w:rsid w:val="00645C83"/>
    <w:rsid w:val="00646293"/>
    <w:rsid w:val="00646990"/>
    <w:rsid w:val="00646FBA"/>
    <w:rsid w:val="00647059"/>
    <w:rsid w:val="0064755D"/>
    <w:rsid w:val="00647F41"/>
    <w:rsid w:val="00647F4F"/>
    <w:rsid w:val="0065083E"/>
    <w:rsid w:val="006508DA"/>
    <w:rsid w:val="006509CE"/>
    <w:rsid w:val="00650B83"/>
    <w:rsid w:val="0065117E"/>
    <w:rsid w:val="006513B1"/>
    <w:rsid w:val="00651528"/>
    <w:rsid w:val="00651B2F"/>
    <w:rsid w:val="00651CF8"/>
    <w:rsid w:val="00651F0D"/>
    <w:rsid w:val="0065256D"/>
    <w:rsid w:val="00652882"/>
    <w:rsid w:val="00652B1B"/>
    <w:rsid w:val="0065346E"/>
    <w:rsid w:val="006537FC"/>
    <w:rsid w:val="00653841"/>
    <w:rsid w:val="006539CD"/>
    <w:rsid w:val="00653D0D"/>
    <w:rsid w:val="00653D5E"/>
    <w:rsid w:val="00653E4F"/>
    <w:rsid w:val="00654A7E"/>
    <w:rsid w:val="00654C26"/>
    <w:rsid w:val="0065555B"/>
    <w:rsid w:val="006555F6"/>
    <w:rsid w:val="00655647"/>
    <w:rsid w:val="00655D40"/>
    <w:rsid w:val="00655FFF"/>
    <w:rsid w:val="006560DE"/>
    <w:rsid w:val="006568AA"/>
    <w:rsid w:val="0065691E"/>
    <w:rsid w:val="00656E2F"/>
    <w:rsid w:val="006575CF"/>
    <w:rsid w:val="00657962"/>
    <w:rsid w:val="00657A22"/>
    <w:rsid w:val="00657B96"/>
    <w:rsid w:val="00660488"/>
    <w:rsid w:val="00661833"/>
    <w:rsid w:val="00661A35"/>
    <w:rsid w:val="00661D70"/>
    <w:rsid w:val="00662C24"/>
    <w:rsid w:val="006630B5"/>
    <w:rsid w:val="006631F1"/>
    <w:rsid w:val="00663675"/>
    <w:rsid w:val="00663C65"/>
    <w:rsid w:val="00663E99"/>
    <w:rsid w:val="00664532"/>
    <w:rsid w:val="00664843"/>
    <w:rsid w:val="00665175"/>
    <w:rsid w:val="006652D3"/>
    <w:rsid w:val="00665840"/>
    <w:rsid w:val="00665A30"/>
    <w:rsid w:val="00665B26"/>
    <w:rsid w:val="006660FD"/>
    <w:rsid w:val="0066680D"/>
    <w:rsid w:val="00666C8F"/>
    <w:rsid w:val="006675B4"/>
    <w:rsid w:val="00667856"/>
    <w:rsid w:val="00667CCC"/>
    <w:rsid w:val="00667CD3"/>
    <w:rsid w:val="00667FEC"/>
    <w:rsid w:val="00670731"/>
    <w:rsid w:val="006713DE"/>
    <w:rsid w:val="006714A6"/>
    <w:rsid w:val="00671A8D"/>
    <w:rsid w:val="00671EC0"/>
    <w:rsid w:val="00671F5C"/>
    <w:rsid w:val="00672319"/>
    <w:rsid w:val="00672A42"/>
    <w:rsid w:val="006734E1"/>
    <w:rsid w:val="00673738"/>
    <w:rsid w:val="0067378D"/>
    <w:rsid w:val="00673ED9"/>
    <w:rsid w:val="00674229"/>
    <w:rsid w:val="0067424E"/>
    <w:rsid w:val="0067486F"/>
    <w:rsid w:val="00674DDE"/>
    <w:rsid w:val="00674EB7"/>
    <w:rsid w:val="0067524D"/>
    <w:rsid w:val="0067534D"/>
    <w:rsid w:val="0067553B"/>
    <w:rsid w:val="006757DF"/>
    <w:rsid w:val="00675A4E"/>
    <w:rsid w:val="00675B5A"/>
    <w:rsid w:val="00675C7A"/>
    <w:rsid w:val="00675FAA"/>
    <w:rsid w:val="00676659"/>
    <w:rsid w:val="006768DB"/>
    <w:rsid w:val="006772FE"/>
    <w:rsid w:val="00677DF7"/>
    <w:rsid w:val="00680050"/>
    <w:rsid w:val="0068005F"/>
    <w:rsid w:val="00680166"/>
    <w:rsid w:val="006812FA"/>
    <w:rsid w:val="006815B1"/>
    <w:rsid w:val="00681631"/>
    <w:rsid w:val="0068165C"/>
    <w:rsid w:val="0068175C"/>
    <w:rsid w:val="00681FF5"/>
    <w:rsid w:val="00682064"/>
    <w:rsid w:val="00682B93"/>
    <w:rsid w:val="006830CE"/>
    <w:rsid w:val="006833AC"/>
    <w:rsid w:val="006838CE"/>
    <w:rsid w:val="0068409E"/>
    <w:rsid w:val="006841B1"/>
    <w:rsid w:val="006843BE"/>
    <w:rsid w:val="00684410"/>
    <w:rsid w:val="006848E7"/>
    <w:rsid w:val="00685494"/>
    <w:rsid w:val="00685888"/>
    <w:rsid w:val="00685B2B"/>
    <w:rsid w:val="00685C97"/>
    <w:rsid w:val="0068612C"/>
    <w:rsid w:val="00687135"/>
    <w:rsid w:val="00687243"/>
    <w:rsid w:val="006879D3"/>
    <w:rsid w:val="0069039E"/>
    <w:rsid w:val="00690719"/>
    <w:rsid w:val="00690A54"/>
    <w:rsid w:val="00690A57"/>
    <w:rsid w:val="00690B44"/>
    <w:rsid w:val="00690E31"/>
    <w:rsid w:val="00690EC2"/>
    <w:rsid w:val="006912A2"/>
    <w:rsid w:val="0069139F"/>
    <w:rsid w:val="0069195E"/>
    <w:rsid w:val="00691A41"/>
    <w:rsid w:val="00691F41"/>
    <w:rsid w:val="006923A0"/>
    <w:rsid w:val="006924B7"/>
    <w:rsid w:val="0069251A"/>
    <w:rsid w:val="006927B4"/>
    <w:rsid w:val="00692AF1"/>
    <w:rsid w:val="00692D53"/>
    <w:rsid w:val="00692E78"/>
    <w:rsid w:val="00693133"/>
    <w:rsid w:val="00693266"/>
    <w:rsid w:val="00693853"/>
    <w:rsid w:val="00693A6D"/>
    <w:rsid w:val="00694194"/>
    <w:rsid w:val="006951FA"/>
    <w:rsid w:val="00695558"/>
    <w:rsid w:val="00695A0F"/>
    <w:rsid w:val="00695C9C"/>
    <w:rsid w:val="006964B8"/>
    <w:rsid w:val="006966F0"/>
    <w:rsid w:val="0069699E"/>
    <w:rsid w:val="00696C1F"/>
    <w:rsid w:val="00696F47"/>
    <w:rsid w:val="0069767E"/>
    <w:rsid w:val="006976DB"/>
    <w:rsid w:val="00697DD1"/>
    <w:rsid w:val="00697F6D"/>
    <w:rsid w:val="006A035D"/>
    <w:rsid w:val="006A0467"/>
    <w:rsid w:val="006A0E33"/>
    <w:rsid w:val="006A0F97"/>
    <w:rsid w:val="006A1099"/>
    <w:rsid w:val="006A11AF"/>
    <w:rsid w:val="006A13ED"/>
    <w:rsid w:val="006A16F6"/>
    <w:rsid w:val="006A17DA"/>
    <w:rsid w:val="006A198A"/>
    <w:rsid w:val="006A1C77"/>
    <w:rsid w:val="006A2D5D"/>
    <w:rsid w:val="006A3117"/>
    <w:rsid w:val="006A3F99"/>
    <w:rsid w:val="006A4729"/>
    <w:rsid w:val="006A49C6"/>
    <w:rsid w:val="006A5021"/>
    <w:rsid w:val="006A502A"/>
    <w:rsid w:val="006A559C"/>
    <w:rsid w:val="006A59C6"/>
    <w:rsid w:val="006A5C85"/>
    <w:rsid w:val="006A5E97"/>
    <w:rsid w:val="006A6212"/>
    <w:rsid w:val="006A6213"/>
    <w:rsid w:val="006A6279"/>
    <w:rsid w:val="006A7301"/>
    <w:rsid w:val="006A75A7"/>
    <w:rsid w:val="006A7A29"/>
    <w:rsid w:val="006A7CD7"/>
    <w:rsid w:val="006B0F41"/>
    <w:rsid w:val="006B1845"/>
    <w:rsid w:val="006B1B45"/>
    <w:rsid w:val="006B1D9A"/>
    <w:rsid w:val="006B1EEE"/>
    <w:rsid w:val="006B1FCF"/>
    <w:rsid w:val="006B2AF0"/>
    <w:rsid w:val="006B2D98"/>
    <w:rsid w:val="006B334C"/>
    <w:rsid w:val="006B3645"/>
    <w:rsid w:val="006B3726"/>
    <w:rsid w:val="006B3AF5"/>
    <w:rsid w:val="006B4230"/>
    <w:rsid w:val="006B437D"/>
    <w:rsid w:val="006B478D"/>
    <w:rsid w:val="006B47D2"/>
    <w:rsid w:val="006B47F1"/>
    <w:rsid w:val="006B53D1"/>
    <w:rsid w:val="006B5622"/>
    <w:rsid w:val="006B5D74"/>
    <w:rsid w:val="006B5EEF"/>
    <w:rsid w:val="006B6AC5"/>
    <w:rsid w:val="006B7010"/>
    <w:rsid w:val="006B784A"/>
    <w:rsid w:val="006B7BD4"/>
    <w:rsid w:val="006B7D23"/>
    <w:rsid w:val="006B7D8E"/>
    <w:rsid w:val="006B7E81"/>
    <w:rsid w:val="006C0774"/>
    <w:rsid w:val="006C115F"/>
    <w:rsid w:val="006C1C16"/>
    <w:rsid w:val="006C2286"/>
    <w:rsid w:val="006C23B5"/>
    <w:rsid w:val="006C24C1"/>
    <w:rsid w:val="006C27DF"/>
    <w:rsid w:val="006C299A"/>
    <w:rsid w:val="006C29E5"/>
    <w:rsid w:val="006C35FC"/>
    <w:rsid w:val="006C3A94"/>
    <w:rsid w:val="006C3BED"/>
    <w:rsid w:val="006C3FE6"/>
    <w:rsid w:val="006C4220"/>
    <w:rsid w:val="006C4A93"/>
    <w:rsid w:val="006C4E0B"/>
    <w:rsid w:val="006C4FAA"/>
    <w:rsid w:val="006C5657"/>
    <w:rsid w:val="006C597F"/>
    <w:rsid w:val="006C6018"/>
    <w:rsid w:val="006C603F"/>
    <w:rsid w:val="006C70F3"/>
    <w:rsid w:val="006C73C1"/>
    <w:rsid w:val="006C74BF"/>
    <w:rsid w:val="006C75B7"/>
    <w:rsid w:val="006C7688"/>
    <w:rsid w:val="006C7790"/>
    <w:rsid w:val="006C77D1"/>
    <w:rsid w:val="006C7854"/>
    <w:rsid w:val="006C7886"/>
    <w:rsid w:val="006C7999"/>
    <w:rsid w:val="006C7A66"/>
    <w:rsid w:val="006D0040"/>
    <w:rsid w:val="006D0201"/>
    <w:rsid w:val="006D0487"/>
    <w:rsid w:val="006D0A97"/>
    <w:rsid w:val="006D0C78"/>
    <w:rsid w:val="006D11BF"/>
    <w:rsid w:val="006D1752"/>
    <w:rsid w:val="006D1825"/>
    <w:rsid w:val="006D19FC"/>
    <w:rsid w:val="006D2568"/>
    <w:rsid w:val="006D2716"/>
    <w:rsid w:val="006D2CDA"/>
    <w:rsid w:val="006D336D"/>
    <w:rsid w:val="006D3FB9"/>
    <w:rsid w:val="006D4A97"/>
    <w:rsid w:val="006D58FA"/>
    <w:rsid w:val="006D5A56"/>
    <w:rsid w:val="006D601F"/>
    <w:rsid w:val="006D663E"/>
    <w:rsid w:val="006D69FC"/>
    <w:rsid w:val="006D6EA3"/>
    <w:rsid w:val="006D70B8"/>
    <w:rsid w:val="006D72AC"/>
    <w:rsid w:val="006D7CA7"/>
    <w:rsid w:val="006D7F26"/>
    <w:rsid w:val="006E0293"/>
    <w:rsid w:val="006E0632"/>
    <w:rsid w:val="006E0BBE"/>
    <w:rsid w:val="006E1953"/>
    <w:rsid w:val="006E1C7D"/>
    <w:rsid w:val="006E1D66"/>
    <w:rsid w:val="006E202D"/>
    <w:rsid w:val="006E2247"/>
    <w:rsid w:val="006E24B5"/>
    <w:rsid w:val="006E2826"/>
    <w:rsid w:val="006E2B08"/>
    <w:rsid w:val="006E2EE2"/>
    <w:rsid w:val="006E384A"/>
    <w:rsid w:val="006E3BA1"/>
    <w:rsid w:val="006E3C65"/>
    <w:rsid w:val="006E4454"/>
    <w:rsid w:val="006E4528"/>
    <w:rsid w:val="006E464A"/>
    <w:rsid w:val="006E48AD"/>
    <w:rsid w:val="006E4B6C"/>
    <w:rsid w:val="006E4FDC"/>
    <w:rsid w:val="006E529C"/>
    <w:rsid w:val="006E5628"/>
    <w:rsid w:val="006E5714"/>
    <w:rsid w:val="006E61BE"/>
    <w:rsid w:val="006E6D30"/>
    <w:rsid w:val="006E6F5A"/>
    <w:rsid w:val="006F08A1"/>
    <w:rsid w:val="006F0E0F"/>
    <w:rsid w:val="006F1247"/>
    <w:rsid w:val="006F14CD"/>
    <w:rsid w:val="006F1763"/>
    <w:rsid w:val="006F1E22"/>
    <w:rsid w:val="006F1F37"/>
    <w:rsid w:val="006F295B"/>
    <w:rsid w:val="006F2A80"/>
    <w:rsid w:val="006F2CEC"/>
    <w:rsid w:val="006F310E"/>
    <w:rsid w:val="006F3558"/>
    <w:rsid w:val="006F56E8"/>
    <w:rsid w:val="006F5B3E"/>
    <w:rsid w:val="006F5DBB"/>
    <w:rsid w:val="006F6701"/>
    <w:rsid w:val="006F6976"/>
    <w:rsid w:val="006F6B1D"/>
    <w:rsid w:val="006F7A90"/>
    <w:rsid w:val="0070086A"/>
    <w:rsid w:val="00700870"/>
    <w:rsid w:val="00700E76"/>
    <w:rsid w:val="007011E1"/>
    <w:rsid w:val="007015B8"/>
    <w:rsid w:val="00701C88"/>
    <w:rsid w:val="00702031"/>
    <w:rsid w:val="007024FB"/>
    <w:rsid w:val="007025E0"/>
    <w:rsid w:val="0070270D"/>
    <w:rsid w:val="00702B6E"/>
    <w:rsid w:val="0070371A"/>
    <w:rsid w:val="007037BE"/>
    <w:rsid w:val="00703815"/>
    <w:rsid w:val="00703835"/>
    <w:rsid w:val="00704466"/>
    <w:rsid w:val="007044B5"/>
    <w:rsid w:val="007051CF"/>
    <w:rsid w:val="007051F3"/>
    <w:rsid w:val="007054F8"/>
    <w:rsid w:val="00706228"/>
    <w:rsid w:val="007063D7"/>
    <w:rsid w:val="00706415"/>
    <w:rsid w:val="00706462"/>
    <w:rsid w:val="007068BC"/>
    <w:rsid w:val="007069FB"/>
    <w:rsid w:val="00706D0E"/>
    <w:rsid w:val="00707751"/>
    <w:rsid w:val="0070792C"/>
    <w:rsid w:val="00710ABF"/>
    <w:rsid w:val="00711507"/>
    <w:rsid w:val="00711588"/>
    <w:rsid w:val="00711675"/>
    <w:rsid w:val="00711A7B"/>
    <w:rsid w:val="00711BC5"/>
    <w:rsid w:val="00712410"/>
    <w:rsid w:val="00712414"/>
    <w:rsid w:val="00712CEE"/>
    <w:rsid w:val="007131CD"/>
    <w:rsid w:val="007131D9"/>
    <w:rsid w:val="007131EB"/>
    <w:rsid w:val="0071358A"/>
    <w:rsid w:val="0071370D"/>
    <w:rsid w:val="00713962"/>
    <w:rsid w:val="00713D86"/>
    <w:rsid w:val="0071429D"/>
    <w:rsid w:val="00714532"/>
    <w:rsid w:val="007147AF"/>
    <w:rsid w:val="00714EB7"/>
    <w:rsid w:val="00715007"/>
    <w:rsid w:val="007152E3"/>
    <w:rsid w:val="0071588B"/>
    <w:rsid w:val="00716850"/>
    <w:rsid w:val="00716EB7"/>
    <w:rsid w:val="007170A9"/>
    <w:rsid w:val="00717DD9"/>
    <w:rsid w:val="00720345"/>
    <w:rsid w:val="007205A1"/>
    <w:rsid w:val="00720A3C"/>
    <w:rsid w:val="00720D66"/>
    <w:rsid w:val="00720F7F"/>
    <w:rsid w:val="007212C2"/>
    <w:rsid w:val="0072194E"/>
    <w:rsid w:val="00721EA4"/>
    <w:rsid w:val="007224B0"/>
    <w:rsid w:val="0072275C"/>
    <w:rsid w:val="00722881"/>
    <w:rsid w:val="00722C90"/>
    <w:rsid w:val="00722DC7"/>
    <w:rsid w:val="007233E1"/>
    <w:rsid w:val="00723566"/>
    <w:rsid w:val="00723708"/>
    <w:rsid w:val="00723C59"/>
    <w:rsid w:val="00723D4E"/>
    <w:rsid w:val="00723E24"/>
    <w:rsid w:val="0072489A"/>
    <w:rsid w:val="00724A0C"/>
    <w:rsid w:val="00724A68"/>
    <w:rsid w:val="00724A87"/>
    <w:rsid w:val="00724C16"/>
    <w:rsid w:val="00725362"/>
    <w:rsid w:val="00725E59"/>
    <w:rsid w:val="00725E75"/>
    <w:rsid w:val="00725F3F"/>
    <w:rsid w:val="00726257"/>
    <w:rsid w:val="00726A24"/>
    <w:rsid w:val="00727271"/>
    <w:rsid w:val="007275A8"/>
    <w:rsid w:val="0072777A"/>
    <w:rsid w:val="00727B06"/>
    <w:rsid w:val="00727C2C"/>
    <w:rsid w:val="00727E5A"/>
    <w:rsid w:val="00727ECB"/>
    <w:rsid w:val="00730534"/>
    <w:rsid w:val="007305BC"/>
    <w:rsid w:val="007305E2"/>
    <w:rsid w:val="00730E01"/>
    <w:rsid w:val="00730E70"/>
    <w:rsid w:val="00731967"/>
    <w:rsid w:val="00731B9C"/>
    <w:rsid w:val="00731CC4"/>
    <w:rsid w:val="00731F61"/>
    <w:rsid w:val="00731F74"/>
    <w:rsid w:val="0073224F"/>
    <w:rsid w:val="007323F4"/>
    <w:rsid w:val="00732615"/>
    <w:rsid w:val="0073276A"/>
    <w:rsid w:val="0073282A"/>
    <w:rsid w:val="00732AA4"/>
    <w:rsid w:val="00732C5F"/>
    <w:rsid w:val="00732E8B"/>
    <w:rsid w:val="00733389"/>
    <w:rsid w:val="00733597"/>
    <w:rsid w:val="00733848"/>
    <w:rsid w:val="0073391A"/>
    <w:rsid w:val="007339D5"/>
    <w:rsid w:val="00734121"/>
    <w:rsid w:val="00734367"/>
    <w:rsid w:val="00734B13"/>
    <w:rsid w:val="0073577A"/>
    <w:rsid w:val="00735A5C"/>
    <w:rsid w:val="00736112"/>
    <w:rsid w:val="00736660"/>
    <w:rsid w:val="007366FA"/>
    <w:rsid w:val="0073692F"/>
    <w:rsid w:val="00736E15"/>
    <w:rsid w:val="00736F55"/>
    <w:rsid w:val="00737172"/>
    <w:rsid w:val="007376CF"/>
    <w:rsid w:val="00740203"/>
    <w:rsid w:val="00740A42"/>
    <w:rsid w:val="00741205"/>
    <w:rsid w:val="0074134D"/>
    <w:rsid w:val="0074171E"/>
    <w:rsid w:val="00741AAA"/>
    <w:rsid w:val="00742416"/>
    <w:rsid w:val="00742539"/>
    <w:rsid w:val="007426BD"/>
    <w:rsid w:val="00742BFF"/>
    <w:rsid w:val="00742C50"/>
    <w:rsid w:val="00742E99"/>
    <w:rsid w:val="0074331E"/>
    <w:rsid w:val="00743358"/>
    <w:rsid w:val="00743454"/>
    <w:rsid w:val="00743D08"/>
    <w:rsid w:val="00743FD2"/>
    <w:rsid w:val="00744B8B"/>
    <w:rsid w:val="0074505D"/>
    <w:rsid w:val="0074528B"/>
    <w:rsid w:val="00745801"/>
    <w:rsid w:val="0074644B"/>
    <w:rsid w:val="007464C6"/>
    <w:rsid w:val="00746863"/>
    <w:rsid w:val="007469CC"/>
    <w:rsid w:val="00747C07"/>
    <w:rsid w:val="00747D22"/>
    <w:rsid w:val="00750280"/>
    <w:rsid w:val="00750B48"/>
    <w:rsid w:val="00750F88"/>
    <w:rsid w:val="0075112D"/>
    <w:rsid w:val="007513E5"/>
    <w:rsid w:val="007514BB"/>
    <w:rsid w:val="007515BE"/>
    <w:rsid w:val="007517A5"/>
    <w:rsid w:val="0075234D"/>
    <w:rsid w:val="00752554"/>
    <w:rsid w:val="00752AE8"/>
    <w:rsid w:val="00752B44"/>
    <w:rsid w:val="00752D61"/>
    <w:rsid w:val="007532E8"/>
    <w:rsid w:val="0075341B"/>
    <w:rsid w:val="00753D07"/>
    <w:rsid w:val="00753D46"/>
    <w:rsid w:val="00753E2C"/>
    <w:rsid w:val="00753E88"/>
    <w:rsid w:val="00754064"/>
    <w:rsid w:val="007547BF"/>
    <w:rsid w:val="007549B8"/>
    <w:rsid w:val="00755D1B"/>
    <w:rsid w:val="00755D3F"/>
    <w:rsid w:val="0075705B"/>
    <w:rsid w:val="007570FE"/>
    <w:rsid w:val="00757237"/>
    <w:rsid w:val="007573A3"/>
    <w:rsid w:val="00757F22"/>
    <w:rsid w:val="00760310"/>
    <w:rsid w:val="007603A8"/>
    <w:rsid w:val="00760511"/>
    <w:rsid w:val="0076062C"/>
    <w:rsid w:val="0076075F"/>
    <w:rsid w:val="00760831"/>
    <w:rsid w:val="00760DF6"/>
    <w:rsid w:val="007613C0"/>
    <w:rsid w:val="0076149C"/>
    <w:rsid w:val="00761541"/>
    <w:rsid w:val="00761A0A"/>
    <w:rsid w:val="0076285C"/>
    <w:rsid w:val="0076390B"/>
    <w:rsid w:val="0076397D"/>
    <w:rsid w:val="00763B38"/>
    <w:rsid w:val="00763E74"/>
    <w:rsid w:val="00763F05"/>
    <w:rsid w:val="007641B9"/>
    <w:rsid w:val="007644A6"/>
    <w:rsid w:val="0076473C"/>
    <w:rsid w:val="00765711"/>
    <w:rsid w:val="00766822"/>
    <w:rsid w:val="00766853"/>
    <w:rsid w:val="00766D3D"/>
    <w:rsid w:val="00766F63"/>
    <w:rsid w:val="00767327"/>
    <w:rsid w:val="00770691"/>
    <w:rsid w:val="007707B3"/>
    <w:rsid w:val="007708C9"/>
    <w:rsid w:val="00770F4C"/>
    <w:rsid w:val="007711B9"/>
    <w:rsid w:val="007711C1"/>
    <w:rsid w:val="007714EF"/>
    <w:rsid w:val="0077178B"/>
    <w:rsid w:val="00772F45"/>
    <w:rsid w:val="00773667"/>
    <w:rsid w:val="0077369C"/>
    <w:rsid w:val="00773BA9"/>
    <w:rsid w:val="00773F0D"/>
    <w:rsid w:val="00774141"/>
    <w:rsid w:val="0077426A"/>
    <w:rsid w:val="007744B7"/>
    <w:rsid w:val="00775087"/>
    <w:rsid w:val="007751E9"/>
    <w:rsid w:val="0077531B"/>
    <w:rsid w:val="00775501"/>
    <w:rsid w:val="00775E3D"/>
    <w:rsid w:val="0077650E"/>
    <w:rsid w:val="007767F8"/>
    <w:rsid w:val="00777196"/>
    <w:rsid w:val="007773DA"/>
    <w:rsid w:val="007774DB"/>
    <w:rsid w:val="007774FB"/>
    <w:rsid w:val="007778AD"/>
    <w:rsid w:val="00777C49"/>
    <w:rsid w:val="00780E02"/>
    <w:rsid w:val="00780FA6"/>
    <w:rsid w:val="0078102F"/>
    <w:rsid w:val="00781A4D"/>
    <w:rsid w:val="00781A6F"/>
    <w:rsid w:val="007825D9"/>
    <w:rsid w:val="007828A3"/>
    <w:rsid w:val="007832B6"/>
    <w:rsid w:val="00783FCA"/>
    <w:rsid w:val="007846EA"/>
    <w:rsid w:val="00784EFF"/>
    <w:rsid w:val="00785830"/>
    <w:rsid w:val="00785B0D"/>
    <w:rsid w:val="00785BA6"/>
    <w:rsid w:val="00785C3A"/>
    <w:rsid w:val="00786110"/>
    <w:rsid w:val="007866F2"/>
    <w:rsid w:val="00786777"/>
    <w:rsid w:val="00786C32"/>
    <w:rsid w:val="007871D6"/>
    <w:rsid w:val="007872AD"/>
    <w:rsid w:val="0078754C"/>
    <w:rsid w:val="00787851"/>
    <w:rsid w:val="00787C8F"/>
    <w:rsid w:val="00787D5C"/>
    <w:rsid w:val="00790356"/>
    <w:rsid w:val="0079075E"/>
    <w:rsid w:val="00790BEB"/>
    <w:rsid w:val="00790E16"/>
    <w:rsid w:val="00791218"/>
    <w:rsid w:val="00791606"/>
    <w:rsid w:val="007916C7"/>
    <w:rsid w:val="00791C1B"/>
    <w:rsid w:val="00791D7F"/>
    <w:rsid w:val="00792031"/>
    <w:rsid w:val="007926AC"/>
    <w:rsid w:val="00792D49"/>
    <w:rsid w:val="00792F66"/>
    <w:rsid w:val="00793013"/>
    <w:rsid w:val="007938D8"/>
    <w:rsid w:val="00793F51"/>
    <w:rsid w:val="007942EB"/>
    <w:rsid w:val="0079451F"/>
    <w:rsid w:val="007945B0"/>
    <w:rsid w:val="00794AC2"/>
    <w:rsid w:val="0079581B"/>
    <w:rsid w:val="0079594F"/>
    <w:rsid w:val="00795B83"/>
    <w:rsid w:val="00796308"/>
    <w:rsid w:val="00796329"/>
    <w:rsid w:val="00796649"/>
    <w:rsid w:val="0079672C"/>
    <w:rsid w:val="00796A5C"/>
    <w:rsid w:val="00796F16"/>
    <w:rsid w:val="007979B6"/>
    <w:rsid w:val="00797DE7"/>
    <w:rsid w:val="00797F1C"/>
    <w:rsid w:val="007A0826"/>
    <w:rsid w:val="007A0835"/>
    <w:rsid w:val="007A0DEA"/>
    <w:rsid w:val="007A0E07"/>
    <w:rsid w:val="007A0E81"/>
    <w:rsid w:val="007A0EA6"/>
    <w:rsid w:val="007A0EDE"/>
    <w:rsid w:val="007A15F5"/>
    <w:rsid w:val="007A1630"/>
    <w:rsid w:val="007A1E08"/>
    <w:rsid w:val="007A3520"/>
    <w:rsid w:val="007A3C5E"/>
    <w:rsid w:val="007A3DD1"/>
    <w:rsid w:val="007A406C"/>
    <w:rsid w:val="007A4277"/>
    <w:rsid w:val="007A4439"/>
    <w:rsid w:val="007A45F6"/>
    <w:rsid w:val="007A4623"/>
    <w:rsid w:val="007A46B3"/>
    <w:rsid w:val="007A48A5"/>
    <w:rsid w:val="007A4930"/>
    <w:rsid w:val="007A49D0"/>
    <w:rsid w:val="007A504A"/>
    <w:rsid w:val="007A59D4"/>
    <w:rsid w:val="007A5B06"/>
    <w:rsid w:val="007A6175"/>
    <w:rsid w:val="007A66A9"/>
    <w:rsid w:val="007A6890"/>
    <w:rsid w:val="007A692B"/>
    <w:rsid w:val="007A6A1D"/>
    <w:rsid w:val="007A6D6B"/>
    <w:rsid w:val="007A6EB1"/>
    <w:rsid w:val="007A7286"/>
    <w:rsid w:val="007B008B"/>
    <w:rsid w:val="007B00A8"/>
    <w:rsid w:val="007B02C4"/>
    <w:rsid w:val="007B0BD5"/>
    <w:rsid w:val="007B0E07"/>
    <w:rsid w:val="007B10BC"/>
    <w:rsid w:val="007B1245"/>
    <w:rsid w:val="007B12E5"/>
    <w:rsid w:val="007B14D8"/>
    <w:rsid w:val="007B15A8"/>
    <w:rsid w:val="007B19E3"/>
    <w:rsid w:val="007B2307"/>
    <w:rsid w:val="007B23FA"/>
    <w:rsid w:val="007B2A53"/>
    <w:rsid w:val="007B31F0"/>
    <w:rsid w:val="007B3C27"/>
    <w:rsid w:val="007B3D77"/>
    <w:rsid w:val="007B3F90"/>
    <w:rsid w:val="007B48EF"/>
    <w:rsid w:val="007B4B52"/>
    <w:rsid w:val="007B4F92"/>
    <w:rsid w:val="007B51BD"/>
    <w:rsid w:val="007B58D1"/>
    <w:rsid w:val="007B59B2"/>
    <w:rsid w:val="007B701E"/>
    <w:rsid w:val="007B79BC"/>
    <w:rsid w:val="007B7A5C"/>
    <w:rsid w:val="007C0A29"/>
    <w:rsid w:val="007C0BAF"/>
    <w:rsid w:val="007C11C5"/>
    <w:rsid w:val="007C12A7"/>
    <w:rsid w:val="007C161F"/>
    <w:rsid w:val="007C18EF"/>
    <w:rsid w:val="007C1C04"/>
    <w:rsid w:val="007C22D0"/>
    <w:rsid w:val="007C24EE"/>
    <w:rsid w:val="007C25AB"/>
    <w:rsid w:val="007C2CB2"/>
    <w:rsid w:val="007C31CE"/>
    <w:rsid w:val="007C375E"/>
    <w:rsid w:val="007C3843"/>
    <w:rsid w:val="007C3C04"/>
    <w:rsid w:val="007C3FAA"/>
    <w:rsid w:val="007C4902"/>
    <w:rsid w:val="007C4D60"/>
    <w:rsid w:val="007C4E08"/>
    <w:rsid w:val="007C5112"/>
    <w:rsid w:val="007C54B2"/>
    <w:rsid w:val="007C5C4E"/>
    <w:rsid w:val="007C5C8D"/>
    <w:rsid w:val="007C5EDB"/>
    <w:rsid w:val="007C601C"/>
    <w:rsid w:val="007C677C"/>
    <w:rsid w:val="007C6A36"/>
    <w:rsid w:val="007C6DEB"/>
    <w:rsid w:val="007C71C8"/>
    <w:rsid w:val="007C733D"/>
    <w:rsid w:val="007C73EA"/>
    <w:rsid w:val="007C75D9"/>
    <w:rsid w:val="007C7657"/>
    <w:rsid w:val="007C76AA"/>
    <w:rsid w:val="007C776C"/>
    <w:rsid w:val="007D0AFA"/>
    <w:rsid w:val="007D19D2"/>
    <w:rsid w:val="007D1B98"/>
    <w:rsid w:val="007D23E0"/>
    <w:rsid w:val="007D29D9"/>
    <w:rsid w:val="007D2B94"/>
    <w:rsid w:val="007D2FAB"/>
    <w:rsid w:val="007D37FC"/>
    <w:rsid w:val="007D38F9"/>
    <w:rsid w:val="007D3DB4"/>
    <w:rsid w:val="007D3E48"/>
    <w:rsid w:val="007D426C"/>
    <w:rsid w:val="007D44F2"/>
    <w:rsid w:val="007D48F5"/>
    <w:rsid w:val="007D51DC"/>
    <w:rsid w:val="007D6111"/>
    <w:rsid w:val="007D6D54"/>
    <w:rsid w:val="007D6E11"/>
    <w:rsid w:val="007D7024"/>
    <w:rsid w:val="007D7340"/>
    <w:rsid w:val="007D753D"/>
    <w:rsid w:val="007E0410"/>
    <w:rsid w:val="007E0912"/>
    <w:rsid w:val="007E1109"/>
    <w:rsid w:val="007E130E"/>
    <w:rsid w:val="007E1546"/>
    <w:rsid w:val="007E174D"/>
    <w:rsid w:val="007E17DF"/>
    <w:rsid w:val="007E1E3A"/>
    <w:rsid w:val="007E21CE"/>
    <w:rsid w:val="007E28EB"/>
    <w:rsid w:val="007E2913"/>
    <w:rsid w:val="007E3249"/>
    <w:rsid w:val="007E3CD4"/>
    <w:rsid w:val="007E3FD8"/>
    <w:rsid w:val="007E4141"/>
    <w:rsid w:val="007E4ACB"/>
    <w:rsid w:val="007E4BB4"/>
    <w:rsid w:val="007E4C98"/>
    <w:rsid w:val="007E4DC3"/>
    <w:rsid w:val="007E4FBC"/>
    <w:rsid w:val="007E57FB"/>
    <w:rsid w:val="007E5C44"/>
    <w:rsid w:val="007E5CF1"/>
    <w:rsid w:val="007E5D1A"/>
    <w:rsid w:val="007E5DE5"/>
    <w:rsid w:val="007E5DEF"/>
    <w:rsid w:val="007E5E02"/>
    <w:rsid w:val="007E5EC3"/>
    <w:rsid w:val="007E614C"/>
    <w:rsid w:val="007E6177"/>
    <w:rsid w:val="007E7100"/>
    <w:rsid w:val="007E71D9"/>
    <w:rsid w:val="007E78E1"/>
    <w:rsid w:val="007E79FC"/>
    <w:rsid w:val="007E7D3F"/>
    <w:rsid w:val="007E7DC0"/>
    <w:rsid w:val="007E7E03"/>
    <w:rsid w:val="007E7E28"/>
    <w:rsid w:val="007F020C"/>
    <w:rsid w:val="007F1039"/>
    <w:rsid w:val="007F10B2"/>
    <w:rsid w:val="007F10FD"/>
    <w:rsid w:val="007F17DC"/>
    <w:rsid w:val="007F2164"/>
    <w:rsid w:val="007F266B"/>
    <w:rsid w:val="007F2CE2"/>
    <w:rsid w:val="007F2ECA"/>
    <w:rsid w:val="007F3119"/>
    <w:rsid w:val="007F32D1"/>
    <w:rsid w:val="007F3508"/>
    <w:rsid w:val="007F3814"/>
    <w:rsid w:val="007F409B"/>
    <w:rsid w:val="007F4526"/>
    <w:rsid w:val="007F4B40"/>
    <w:rsid w:val="007F4C92"/>
    <w:rsid w:val="007F4CAC"/>
    <w:rsid w:val="007F4EA6"/>
    <w:rsid w:val="007F5635"/>
    <w:rsid w:val="007F58C4"/>
    <w:rsid w:val="007F6E46"/>
    <w:rsid w:val="007F71BB"/>
    <w:rsid w:val="007F771A"/>
    <w:rsid w:val="007F7C35"/>
    <w:rsid w:val="007F7CA8"/>
    <w:rsid w:val="00800022"/>
    <w:rsid w:val="00800827"/>
    <w:rsid w:val="00800E95"/>
    <w:rsid w:val="00800F5A"/>
    <w:rsid w:val="0080132A"/>
    <w:rsid w:val="0080187D"/>
    <w:rsid w:val="00801AC9"/>
    <w:rsid w:val="00801F97"/>
    <w:rsid w:val="008021CF"/>
    <w:rsid w:val="00803369"/>
    <w:rsid w:val="00803996"/>
    <w:rsid w:val="00804379"/>
    <w:rsid w:val="00804570"/>
    <w:rsid w:val="00804831"/>
    <w:rsid w:val="00804A77"/>
    <w:rsid w:val="00804C5B"/>
    <w:rsid w:val="00804EE3"/>
    <w:rsid w:val="00805400"/>
    <w:rsid w:val="0080551C"/>
    <w:rsid w:val="00805764"/>
    <w:rsid w:val="00805E39"/>
    <w:rsid w:val="00806026"/>
    <w:rsid w:val="008065D0"/>
    <w:rsid w:val="008066F1"/>
    <w:rsid w:val="00807268"/>
    <w:rsid w:val="008074AB"/>
    <w:rsid w:val="00807907"/>
    <w:rsid w:val="00807C47"/>
    <w:rsid w:val="00807D52"/>
    <w:rsid w:val="008103A6"/>
    <w:rsid w:val="00810804"/>
    <w:rsid w:val="00810E5C"/>
    <w:rsid w:val="00811131"/>
    <w:rsid w:val="0081133F"/>
    <w:rsid w:val="008118C1"/>
    <w:rsid w:val="00811D02"/>
    <w:rsid w:val="008128C8"/>
    <w:rsid w:val="00813048"/>
    <w:rsid w:val="00813184"/>
    <w:rsid w:val="008136F2"/>
    <w:rsid w:val="0081372E"/>
    <w:rsid w:val="0081412D"/>
    <w:rsid w:val="008145B8"/>
    <w:rsid w:val="00814B24"/>
    <w:rsid w:val="00814F7A"/>
    <w:rsid w:val="00814F99"/>
    <w:rsid w:val="008157CD"/>
    <w:rsid w:val="008158CB"/>
    <w:rsid w:val="00815E23"/>
    <w:rsid w:val="00816E61"/>
    <w:rsid w:val="00816F12"/>
    <w:rsid w:val="008172EE"/>
    <w:rsid w:val="008175AF"/>
    <w:rsid w:val="00817646"/>
    <w:rsid w:val="00817DF7"/>
    <w:rsid w:val="0082055B"/>
    <w:rsid w:val="00820B16"/>
    <w:rsid w:val="00820EB2"/>
    <w:rsid w:val="00821467"/>
    <w:rsid w:val="00821644"/>
    <w:rsid w:val="0082178F"/>
    <w:rsid w:val="00821C0D"/>
    <w:rsid w:val="00821D75"/>
    <w:rsid w:val="00822073"/>
    <w:rsid w:val="00822473"/>
    <w:rsid w:val="0082258E"/>
    <w:rsid w:val="0082287A"/>
    <w:rsid w:val="0082299A"/>
    <w:rsid w:val="00823147"/>
    <w:rsid w:val="00823658"/>
    <w:rsid w:val="00823F5B"/>
    <w:rsid w:val="008241CD"/>
    <w:rsid w:val="00824B04"/>
    <w:rsid w:val="00824B5F"/>
    <w:rsid w:val="00824D6C"/>
    <w:rsid w:val="008251F2"/>
    <w:rsid w:val="00825349"/>
    <w:rsid w:val="00825C18"/>
    <w:rsid w:val="00825CF4"/>
    <w:rsid w:val="00825E43"/>
    <w:rsid w:val="00825EAA"/>
    <w:rsid w:val="0082620A"/>
    <w:rsid w:val="0082620C"/>
    <w:rsid w:val="00826532"/>
    <w:rsid w:val="008278B6"/>
    <w:rsid w:val="00827CC4"/>
    <w:rsid w:val="00827D53"/>
    <w:rsid w:val="00830186"/>
    <w:rsid w:val="0083064C"/>
    <w:rsid w:val="00830D14"/>
    <w:rsid w:val="00830FEF"/>
    <w:rsid w:val="008311D0"/>
    <w:rsid w:val="0083129E"/>
    <w:rsid w:val="00831655"/>
    <w:rsid w:val="00831830"/>
    <w:rsid w:val="00831E55"/>
    <w:rsid w:val="00832048"/>
    <w:rsid w:val="00832086"/>
    <w:rsid w:val="008321DF"/>
    <w:rsid w:val="008323C5"/>
    <w:rsid w:val="0083285A"/>
    <w:rsid w:val="008329CC"/>
    <w:rsid w:val="00832C8A"/>
    <w:rsid w:val="00833619"/>
    <w:rsid w:val="00833AD1"/>
    <w:rsid w:val="008341A3"/>
    <w:rsid w:val="008343EE"/>
    <w:rsid w:val="008344DD"/>
    <w:rsid w:val="00834872"/>
    <w:rsid w:val="0083517D"/>
    <w:rsid w:val="008354E6"/>
    <w:rsid w:val="008358EB"/>
    <w:rsid w:val="00835A90"/>
    <w:rsid w:val="00835F14"/>
    <w:rsid w:val="008364E2"/>
    <w:rsid w:val="00837162"/>
    <w:rsid w:val="008372DA"/>
    <w:rsid w:val="00837356"/>
    <w:rsid w:val="00837DD4"/>
    <w:rsid w:val="0084054D"/>
    <w:rsid w:val="0084071E"/>
    <w:rsid w:val="00840853"/>
    <w:rsid w:val="00840972"/>
    <w:rsid w:val="00841006"/>
    <w:rsid w:val="0084113E"/>
    <w:rsid w:val="008414F9"/>
    <w:rsid w:val="0084164D"/>
    <w:rsid w:val="00841D4E"/>
    <w:rsid w:val="008420F1"/>
    <w:rsid w:val="008420F8"/>
    <w:rsid w:val="00842930"/>
    <w:rsid w:val="00842CAD"/>
    <w:rsid w:val="0084384E"/>
    <w:rsid w:val="00843B0D"/>
    <w:rsid w:val="00843E57"/>
    <w:rsid w:val="00843F2E"/>
    <w:rsid w:val="0084486C"/>
    <w:rsid w:val="00844DED"/>
    <w:rsid w:val="008452D0"/>
    <w:rsid w:val="008455EE"/>
    <w:rsid w:val="00845676"/>
    <w:rsid w:val="0084586E"/>
    <w:rsid w:val="008462C0"/>
    <w:rsid w:val="008466BF"/>
    <w:rsid w:val="00846C69"/>
    <w:rsid w:val="00846EFD"/>
    <w:rsid w:val="00847161"/>
    <w:rsid w:val="008472A5"/>
    <w:rsid w:val="0084736E"/>
    <w:rsid w:val="00847B0C"/>
    <w:rsid w:val="00847C6F"/>
    <w:rsid w:val="00847D2C"/>
    <w:rsid w:val="00847E16"/>
    <w:rsid w:val="00850678"/>
    <w:rsid w:val="00850805"/>
    <w:rsid w:val="00850BA3"/>
    <w:rsid w:val="00850F3D"/>
    <w:rsid w:val="008519C3"/>
    <w:rsid w:val="00851E31"/>
    <w:rsid w:val="00851FBD"/>
    <w:rsid w:val="008522F0"/>
    <w:rsid w:val="008523EC"/>
    <w:rsid w:val="00852544"/>
    <w:rsid w:val="00852EFC"/>
    <w:rsid w:val="0085328F"/>
    <w:rsid w:val="00853B5F"/>
    <w:rsid w:val="0085410C"/>
    <w:rsid w:val="008550CC"/>
    <w:rsid w:val="008552B4"/>
    <w:rsid w:val="00856553"/>
    <w:rsid w:val="00856889"/>
    <w:rsid w:val="00856A54"/>
    <w:rsid w:val="00856DD2"/>
    <w:rsid w:val="00856DD3"/>
    <w:rsid w:val="00857152"/>
    <w:rsid w:val="00857225"/>
    <w:rsid w:val="0085784A"/>
    <w:rsid w:val="0085788A"/>
    <w:rsid w:val="00857C70"/>
    <w:rsid w:val="0086019A"/>
    <w:rsid w:val="0086024F"/>
    <w:rsid w:val="00860712"/>
    <w:rsid w:val="00860727"/>
    <w:rsid w:val="00860744"/>
    <w:rsid w:val="008607CF"/>
    <w:rsid w:val="008609E7"/>
    <w:rsid w:val="0086135F"/>
    <w:rsid w:val="00861AEC"/>
    <w:rsid w:val="0086225E"/>
    <w:rsid w:val="008627C9"/>
    <w:rsid w:val="00862D16"/>
    <w:rsid w:val="00862F97"/>
    <w:rsid w:val="008631CD"/>
    <w:rsid w:val="00863958"/>
    <w:rsid w:val="00863C9C"/>
    <w:rsid w:val="00864446"/>
    <w:rsid w:val="00864A5A"/>
    <w:rsid w:val="00864D92"/>
    <w:rsid w:val="008650E2"/>
    <w:rsid w:val="00865163"/>
    <w:rsid w:val="0086532D"/>
    <w:rsid w:val="00865907"/>
    <w:rsid w:val="008661FE"/>
    <w:rsid w:val="00866358"/>
    <w:rsid w:val="008666D6"/>
    <w:rsid w:val="00866D7B"/>
    <w:rsid w:val="00866E86"/>
    <w:rsid w:val="00867A80"/>
    <w:rsid w:val="008712D1"/>
    <w:rsid w:val="00871ABC"/>
    <w:rsid w:val="00871BFA"/>
    <w:rsid w:val="00871D08"/>
    <w:rsid w:val="0087238A"/>
    <w:rsid w:val="00872667"/>
    <w:rsid w:val="00872E66"/>
    <w:rsid w:val="00872ECE"/>
    <w:rsid w:val="00872FF6"/>
    <w:rsid w:val="00873040"/>
    <w:rsid w:val="0087310F"/>
    <w:rsid w:val="00873378"/>
    <w:rsid w:val="0087415B"/>
    <w:rsid w:val="00874272"/>
    <w:rsid w:val="008742E7"/>
    <w:rsid w:val="008742FA"/>
    <w:rsid w:val="00874378"/>
    <w:rsid w:val="0087464F"/>
    <w:rsid w:val="008749DD"/>
    <w:rsid w:val="00874AD6"/>
    <w:rsid w:val="00874C25"/>
    <w:rsid w:val="00874ED2"/>
    <w:rsid w:val="008753F7"/>
    <w:rsid w:val="0087607F"/>
    <w:rsid w:val="008761A7"/>
    <w:rsid w:val="00876311"/>
    <w:rsid w:val="0087686A"/>
    <w:rsid w:val="00876F75"/>
    <w:rsid w:val="00877978"/>
    <w:rsid w:val="00877E72"/>
    <w:rsid w:val="00877E8B"/>
    <w:rsid w:val="00880139"/>
    <w:rsid w:val="008806C9"/>
    <w:rsid w:val="008809E7"/>
    <w:rsid w:val="00880AFD"/>
    <w:rsid w:val="00880D43"/>
    <w:rsid w:val="0088119E"/>
    <w:rsid w:val="00881823"/>
    <w:rsid w:val="0088196A"/>
    <w:rsid w:val="00881A8D"/>
    <w:rsid w:val="00881C1C"/>
    <w:rsid w:val="00882E20"/>
    <w:rsid w:val="008831A0"/>
    <w:rsid w:val="008836B6"/>
    <w:rsid w:val="008839EE"/>
    <w:rsid w:val="00883DA0"/>
    <w:rsid w:val="0088424C"/>
    <w:rsid w:val="00884646"/>
    <w:rsid w:val="008846C8"/>
    <w:rsid w:val="008846E4"/>
    <w:rsid w:val="0088509A"/>
    <w:rsid w:val="008851DF"/>
    <w:rsid w:val="0088528E"/>
    <w:rsid w:val="0088554B"/>
    <w:rsid w:val="00885D21"/>
    <w:rsid w:val="0088674C"/>
    <w:rsid w:val="00886A0B"/>
    <w:rsid w:val="00886BE5"/>
    <w:rsid w:val="008879F1"/>
    <w:rsid w:val="008901D4"/>
    <w:rsid w:val="00890377"/>
    <w:rsid w:val="008906DA"/>
    <w:rsid w:val="0089094B"/>
    <w:rsid w:val="00890A55"/>
    <w:rsid w:val="00890E26"/>
    <w:rsid w:val="0089110E"/>
    <w:rsid w:val="008913CB"/>
    <w:rsid w:val="0089196C"/>
    <w:rsid w:val="00891A58"/>
    <w:rsid w:val="008923A3"/>
    <w:rsid w:val="00892437"/>
    <w:rsid w:val="0089258E"/>
    <w:rsid w:val="00892725"/>
    <w:rsid w:val="008927A5"/>
    <w:rsid w:val="00892A0C"/>
    <w:rsid w:val="00892DA3"/>
    <w:rsid w:val="0089337B"/>
    <w:rsid w:val="008934B7"/>
    <w:rsid w:val="0089352D"/>
    <w:rsid w:val="0089382C"/>
    <w:rsid w:val="00893D6C"/>
    <w:rsid w:val="00893E9A"/>
    <w:rsid w:val="0089519F"/>
    <w:rsid w:val="008957C7"/>
    <w:rsid w:val="00895814"/>
    <w:rsid w:val="00895AC2"/>
    <w:rsid w:val="00895C29"/>
    <w:rsid w:val="00895D6D"/>
    <w:rsid w:val="00897196"/>
    <w:rsid w:val="008972DA"/>
    <w:rsid w:val="00897409"/>
    <w:rsid w:val="00897573"/>
    <w:rsid w:val="00897F84"/>
    <w:rsid w:val="008A0873"/>
    <w:rsid w:val="008A08A5"/>
    <w:rsid w:val="008A147E"/>
    <w:rsid w:val="008A15BB"/>
    <w:rsid w:val="008A1682"/>
    <w:rsid w:val="008A1866"/>
    <w:rsid w:val="008A1872"/>
    <w:rsid w:val="008A19D4"/>
    <w:rsid w:val="008A25C4"/>
    <w:rsid w:val="008A26FD"/>
    <w:rsid w:val="008A2731"/>
    <w:rsid w:val="008A29AA"/>
    <w:rsid w:val="008A2D0B"/>
    <w:rsid w:val="008A2FC5"/>
    <w:rsid w:val="008A31B2"/>
    <w:rsid w:val="008A3DCB"/>
    <w:rsid w:val="008A3F1C"/>
    <w:rsid w:val="008A3FFD"/>
    <w:rsid w:val="008A48E8"/>
    <w:rsid w:val="008A4F7A"/>
    <w:rsid w:val="008A5278"/>
    <w:rsid w:val="008A5345"/>
    <w:rsid w:val="008A5660"/>
    <w:rsid w:val="008A575C"/>
    <w:rsid w:val="008A57A6"/>
    <w:rsid w:val="008A5997"/>
    <w:rsid w:val="008A5A9D"/>
    <w:rsid w:val="008A5D6F"/>
    <w:rsid w:val="008A606E"/>
    <w:rsid w:val="008A6077"/>
    <w:rsid w:val="008A61A0"/>
    <w:rsid w:val="008A6414"/>
    <w:rsid w:val="008A6650"/>
    <w:rsid w:val="008A67A6"/>
    <w:rsid w:val="008A6BF3"/>
    <w:rsid w:val="008A6CD4"/>
    <w:rsid w:val="008A6FE7"/>
    <w:rsid w:val="008A74CB"/>
    <w:rsid w:val="008A77A2"/>
    <w:rsid w:val="008B0335"/>
    <w:rsid w:val="008B0EE9"/>
    <w:rsid w:val="008B0FC9"/>
    <w:rsid w:val="008B16ED"/>
    <w:rsid w:val="008B1793"/>
    <w:rsid w:val="008B20C7"/>
    <w:rsid w:val="008B237E"/>
    <w:rsid w:val="008B24F3"/>
    <w:rsid w:val="008B2863"/>
    <w:rsid w:val="008B29BE"/>
    <w:rsid w:val="008B2B4B"/>
    <w:rsid w:val="008B2D65"/>
    <w:rsid w:val="008B2F92"/>
    <w:rsid w:val="008B31D1"/>
    <w:rsid w:val="008B3503"/>
    <w:rsid w:val="008B390A"/>
    <w:rsid w:val="008B3EE7"/>
    <w:rsid w:val="008B40EA"/>
    <w:rsid w:val="008B4D98"/>
    <w:rsid w:val="008B506E"/>
    <w:rsid w:val="008B5E0B"/>
    <w:rsid w:val="008B6871"/>
    <w:rsid w:val="008B6A9B"/>
    <w:rsid w:val="008B6B3E"/>
    <w:rsid w:val="008B6DAD"/>
    <w:rsid w:val="008B70D1"/>
    <w:rsid w:val="008B70D6"/>
    <w:rsid w:val="008B75CF"/>
    <w:rsid w:val="008B78C6"/>
    <w:rsid w:val="008B7AC3"/>
    <w:rsid w:val="008B7C1F"/>
    <w:rsid w:val="008B7CAA"/>
    <w:rsid w:val="008C02A6"/>
    <w:rsid w:val="008C03D8"/>
    <w:rsid w:val="008C0637"/>
    <w:rsid w:val="008C17A2"/>
    <w:rsid w:val="008C3031"/>
    <w:rsid w:val="008C33A8"/>
    <w:rsid w:val="008C3588"/>
    <w:rsid w:val="008C37AA"/>
    <w:rsid w:val="008C37F9"/>
    <w:rsid w:val="008C3A9B"/>
    <w:rsid w:val="008C3C22"/>
    <w:rsid w:val="008C3F73"/>
    <w:rsid w:val="008C43F6"/>
    <w:rsid w:val="008C44D1"/>
    <w:rsid w:val="008C48E6"/>
    <w:rsid w:val="008C48F8"/>
    <w:rsid w:val="008C4D69"/>
    <w:rsid w:val="008C4E95"/>
    <w:rsid w:val="008C508E"/>
    <w:rsid w:val="008C531F"/>
    <w:rsid w:val="008C5A4C"/>
    <w:rsid w:val="008C5CDE"/>
    <w:rsid w:val="008C6963"/>
    <w:rsid w:val="008C6A88"/>
    <w:rsid w:val="008C7111"/>
    <w:rsid w:val="008C7287"/>
    <w:rsid w:val="008C7C3E"/>
    <w:rsid w:val="008C7C67"/>
    <w:rsid w:val="008C7E45"/>
    <w:rsid w:val="008C7FBA"/>
    <w:rsid w:val="008D043C"/>
    <w:rsid w:val="008D08F8"/>
    <w:rsid w:val="008D0AD8"/>
    <w:rsid w:val="008D0D51"/>
    <w:rsid w:val="008D0EB5"/>
    <w:rsid w:val="008D0FD1"/>
    <w:rsid w:val="008D130C"/>
    <w:rsid w:val="008D1317"/>
    <w:rsid w:val="008D1511"/>
    <w:rsid w:val="008D1571"/>
    <w:rsid w:val="008D19EC"/>
    <w:rsid w:val="008D2487"/>
    <w:rsid w:val="008D2E97"/>
    <w:rsid w:val="008D3078"/>
    <w:rsid w:val="008D3794"/>
    <w:rsid w:val="008D3841"/>
    <w:rsid w:val="008D3EC3"/>
    <w:rsid w:val="008D3F69"/>
    <w:rsid w:val="008D4E19"/>
    <w:rsid w:val="008D52D8"/>
    <w:rsid w:val="008D5C29"/>
    <w:rsid w:val="008D5C52"/>
    <w:rsid w:val="008D5F96"/>
    <w:rsid w:val="008D6445"/>
    <w:rsid w:val="008D6514"/>
    <w:rsid w:val="008D66D0"/>
    <w:rsid w:val="008D6758"/>
    <w:rsid w:val="008D68B0"/>
    <w:rsid w:val="008D68BA"/>
    <w:rsid w:val="008D6D8C"/>
    <w:rsid w:val="008D6DB3"/>
    <w:rsid w:val="008D70F3"/>
    <w:rsid w:val="008D7D72"/>
    <w:rsid w:val="008E0235"/>
    <w:rsid w:val="008E09ED"/>
    <w:rsid w:val="008E1241"/>
    <w:rsid w:val="008E1B3E"/>
    <w:rsid w:val="008E2075"/>
    <w:rsid w:val="008E23E9"/>
    <w:rsid w:val="008E2577"/>
    <w:rsid w:val="008E2992"/>
    <w:rsid w:val="008E29F0"/>
    <w:rsid w:val="008E3134"/>
    <w:rsid w:val="008E317D"/>
    <w:rsid w:val="008E3CE0"/>
    <w:rsid w:val="008E3DCC"/>
    <w:rsid w:val="008E3DCF"/>
    <w:rsid w:val="008E3F1E"/>
    <w:rsid w:val="008E410A"/>
    <w:rsid w:val="008E45A9"/>
    <w:rsid w:val="008E4726"/>
    <w:rsid w:val="008E517A"/>
    <w:rsid w:val="008E5872"/>
    <w:rsid w:val="008E5A9B"/>
    <w:rsid w:val="008E5C57"/>
    <w:rsid w:val="008E5D09"/>
    <w:rsid w:val="008E5F33"/>
    <w:rsid w:val="008E6303"/>
    <w:rsid w:val="008E649B"/>
    <w:rsid w:val="008E7043"/>
    <w:rsid w:val="008E7434"/>
    <w:rsid w:val="008E7752"/>
    <w:rsid w:val="008F02BA"/>
    <w:rsid w:val="008F0319"/>
    <w:rsid w:val="008F0347"/>
    <w:rsid w:val="008F0457"/>
    <w:rsid w:val="008F080F"/>
    <w:rsid w:val="008F0946"/>
    <w:rsid w:val="008F0AD8"/>
    <w:rsid w:val="008F1741"/>
    <w:rsid w:val="008F1772"/>
    <w:rsid w:val="008F199B"/>
    <w:rsid w:val="008F23F0"/>
    <w:rsid w:val="008F25C8"/>
    <w:rsid w:val="008F28CB"/>
    <w:rsid w:val="008F2BD4"/>
    <w:rsid w:val="008F3330"/>
    <w:rsid w:val="008F3556"/>
    <w:rsid w:val="008F3886"/>
    <w:rsid w:val="008F3EA5"/>
    <w:rsid w:val="008F403F"/>
    <w:rsid w:val="008F4180"/>
    <w:rsid w:val="008F4477"/>
    <w:rsid w:val="008F5287"/>
    <w:rsid w:val="008F5952"/>
    <w:rsid w:val="008F64D5"/>
    <w:rsid w:val="008F66BD"/>
    <w:rsid w:val="008F6E76"/>
    <w:rsid w:val="008F6FC7"/>
    <w:rsid w:val="008F7172"/>
    <w:rsid w:val="008F7346"/>
    <w:rsid w:val="008F7465"/>
    <w:rsid w:val="008F748F"/>
    <w:rsid w:val="00900107"/>
    <w:rsid w:val="0090059D"/>
    <w:rsid w:val="00900FCA"/>
    <w:rsid w:val="00901479"/>
    <w:rsid w:val="0090156A"/>
    <w:rsid w:val="00901A98"/>
    <w:rsid w:val="00901E1C"/>
    <w:rsid w:val="0090205A"/>
    <w:rsid w:val="0090227E"/>
    <w:rsid w:val="009022B5"/>
    <w:rsid w:val="00902794"/>
    <w:rsid w:val="00903C51"/>
    <w:rsid w:val="00903D17"/>
    <w:rsid w:val="00903D1C"/>
    <w:rsid w:val="009043FE"/>
    <w:rsid w:val="00904815"/>
    <w:rsid w:val="00904ACC"/>
    <w:rsid w:val="00904D88"/>
    <w:rsid w:val="00904E1C"/>
    <w:rsid w:val="00906607"/>
    <w:rsid w:val="00906EBF"/>
    <w:rsid w:val="00906F0A"/>
    <w:rsid w:val="009071E3"/>
    <w:rsid w:val="009073F9"/>
    <w:rsid w:val="00907991"/>
    <w:rsid w:val="00907AB7"/>
    <w:rsid w:val="009105AA"/>
    <w:rsid w:val="009107A1"/>
    <w:rsid w:val="00910948"/>
    <w:rsid w:val="00910F35"/>
    <w:rsid w:val="0091110B"/>
    <w:rsid w:val="0091113D"/>
    <w:rsid w:val="00911436"/>
    <w:rsid w:val="00911A65"/>
    <w:rsid w:val="00912125"/>
    <w:rsid w:val="009123EB"/>
    <w:rsid w:val="009123F1"/>
    <w:rsid w:val="00912ADE"/>
    <w:rsid w:val="00912DBB"/>
    <w:rsid w:val="00912F18"/>
    <w:rsid w:val="00913172"/>
    <w:rsid w:val="00913190"/>
    <w:rsid w:val="00913876"/>
    <w:rsid w:val="00913C74"/>
    <w:rsid w:val="0091401C"/>
    <w:rsid w:val="009146C5"/>
    <w:rsid w:val="00914A6B"/>
    <w:rsid w:val="00914A77"/>
    <w:rsid w:val="00914D09"/>
    <w:rsid w:val="00914E6E"/>
    <w:rsid w:val="0091558F"/>
    <w:rsid w:val="009157DF"/>
    <w:rsid w:val="009158F8"/>
    <w:rsid w:val="00915D39"/>
    <w:rsid w:val="00916125"/>
    <w:rsid w:val="009162B6"/>
    <w:rsid w:val="00916837"/>
    <w:rsid w:val="009169FB"/>
    <w:rsid w:val="00917713"/>
    <w:rsid w:val="00917BCF"/>
    <w:rsid w:val="00917CCE"/>
    <w:rsid w:val="00917E0E"/>
    <w:rsid w:val="00917FAB"/>
    <w:rsid w:val="0092085E"/>
    <w:rsid w:val="00920C11"/>
    <w:rsid w:val="0092177E"/>
    <w:rsid w:val="00921961"/>
    <w:rsid w:val="009219A2"/>
    <w:rsid w:val="00922024"/>
    <w:rsid w:val="0092255E"/>
    <w:rsid w:val="009225EE"/>
    <w:rsid w:val="009226D3"/>
    <w:rsid w:val="009230E0"/>
    <w:rsid w:val="0092318C"/>
    <w:rsid w:val="00923306"/>
    <w:rsid w:val="00923442"/>
    <w:rsid w:val="00923628"/>
    <w:rsid w:val="00923FAA"/>
    <w:rsid w:val="00924F02"/>
    <w:rsid w:val="009252DE"/>
    <w:rsid w:val="009255D5"/>
    <w:rsid w:val="009259B0"/>
    <w:rsid w:val="00925C92"/>
    <w:rsid w:val="00925DF8"/>
    <w:rsid w:val="00926416"/>
    <w:rsid w:val="00926827"/>
    <w:rsid w:val="00926FE7"/>
    <w:rsid w:val="00927893"/>
    <w:rsid w:val="00927BD4"/>
    <w:rsid w:val="0093062D"/>
    <w:rsid w:val="0093072E"/>
    <w:rsid w:val="009309D4"/>
    <w:rsid w:val="0093113E"/>
    <w:rsid w:val="0093114B"/>
    <w:rsid w:val="009312FC"/>
    <w:rsid w:val="009314E6"/>
    <w:rsid w:val="0093154D"/>
    <w:rsid w:val="0093175C"/>
    <w:rsid w:val="00932755"/>
    <w:rsid w:val="00932854"/>
    <w:rsid w:val="009340FC"/>
    <w:rsid w:val="00935AB9"/>
    <w:rsid w:val="00935D45"/>
    <w:rsid w:val="0093618E"/>
    <w:rsid w:val="0093648F"/>
    <w:rsid w:val="009366BE"/>
    <w:rsid w:val="00936C61"/>
    <w:rsid w:val="00937660"/>
    <w:rsid w:val="009377D7"/>
    <w:rsid w:val="00937842"/>
    <w:rsid w:val="00937A06"/>
    <w:rsid w:val="00937F0B"/>
    <w:rsid w:val="00941059"/>
    <w:rsid w:val="009410BC"/>
    <w:rsid w:val="009415FB"/>
    <w:rsid w:val="00941CAF"/>
    <w:rsid w:val="00941FFD"/>
    <w:rsid w:val="0094244A"/>
    <w:rsid w:val="0094268B"/>
    <w:rsid w:val="00942734"/>
    <w:rsid w:val="00942FED"/>
    <w:rsid w:val="009433A2"/>
    <w:rsid w:val="00943722"/>
    <w:rsid w:val="00943A0D"/>
    <w:rsid w:val="00943A16"/>
    <w:rsid w:val="00943A60"/>
    <w:rsid w:val="00943EEB"/>
    <w:rsid w:val="00943F47"/>
    <w:rsid w:val="00944466"/>
    <w:rsid w:val="009447BD"/>
    <w:rsid w:val="0094500A"/>
    <w:rsid w:val="0094532D"/>
    <w:rsid w:val="00945402"/>
    <w:rsid w:val="00945974"/>
    <w:rsid w:val="0094630C"/>
    <w:rsid w:val="0094638D"/>
    <w:rsid w:val="009471BD"/>
    <w:rsid w:val="009471E9"/>
    <w:rsid w:val="00950648"/>
    <w:rsid w:val="009506EC"/>
    <w:rsid w:val="00950AC4"/>
    <w:rsid w:val="00950D4E"/>
    <w:rsid w:val="009510F4"/>
    <w:rsid w:val="009515A5"/>
    <w:rsid w:val="00951803"/>
    <w:rsid w:val="00951826"/>
    <w:rsid w:val="009521AF"/>
    <w:rsid w:val="00952A44"/>
    <w:rsid w:val="00952C9E"/>
    <w:rsid w:val="0095344E"/>
    <w:rsid w:val="00953767"/>
    <w:rsid w:val="00953C2A"/>
    <w:rsid w:val="00953E1E"/>
    <w:rsid w:val="0095440B"/>
    <w:rsid w:val="0095447E"/>
    <w:rsid w:val="009545FD"/>
    <w:rsid w:val="009550FC"/>
    <w:rsid w:val="00955D2A"/>
    <w:rsid w:val="00955FC4"/>
    <w:rsid w:val="00956BFC"/>
    <w:rsid w:val="00956FDA"/>
    <w:rsid w:val="009573F9"/>
    <w:rsid w:val="009578FF"/>
    <w:rsid w:val="00957936"/>
    <w:rsid w:val="009600C7"/>
    <w:rsid w:val="009603B4"/>
    <w:rsid w:val="009605D0"/>
    <w:rsid w:val="009610B8"/>
    <w:rsid w:val="009611CB"/>
    <w:rsid w:val="00962336"/>
    <w:rsid w:val="0096236C"/>
    <w:rsid w:val="00962A50"/>
    <w:rsid w:val="00963153"/>
    <w:rsid w:val="00963211"/>
    <w:rsid w:val="0096322F"/>
    <w:rsid w:val="009634EA"/>
    <w:rsid w:val="00963ACC"/>
    <w:rsid w:val="00963B8A"/>
    <w:rsid w:val="00963BAC"/>
    <w:rsid w:val="0096428A"/>
    <w:rsid w:val="00964462"/>
    <w:rsid w:val="00964796"/>
    <w:rsid w:val="0096493F"/>
    <w:rsid w:val="00964C2D"/>
    <w:rsid w:val="00965705"/>
    <w:rsid w:val="009659DD"/>
    <w:rsid w:val="00966A3E"/>
    <w:rsid w:val="0096720E"/>
    <w:rsid w:val="00967BB5"/>
    <w:rsid w:val="00967FE5"/>
    <w:rsid w:val="00970984"/>
    <w:rsid w:val="00971234"/>
    <w:rsid w:val="0097165E"/>
    <w:rsid w:val="00971667"/>
    <w:rsid w:val="00971795"/>
    <w:rsid w:val="009718E4"/>
    <w:rsid w:val="00971CD1"/>
    <w:rsid w:val="00971EF9"/>
    <w:rsid w:val="00972685"/>
    <w:rsid w:val="00972759"/>
    <w:rsid w:val="0097278B"/>
    <w:rsid w:val="00972889"/>
    <w:rsid w:val="009728C4"/>
    <w:rsid w:val="009729F2"/>
    <w:rsid w:val="00972DE4"/>
    <w:rsid w:val="00973619"/>
    <w:rsid w:val="0097398D"/>
    <w:rsid w:val="00973D00"/>
    <w:rsid w:val="00973D75"/>
    <w:rsid w:val="00974455"/>
    <w:rsid w:val="009746E3"/>
    <w:rsid w:val="009748A4"/>
    <w:rsid w:val="0097494D"/>
    <w:rsid w:val="00975429"/>
    <w:rsid w:val="00975574"/>
    <w:rsid w:val="00975DD3"/>
    <w:rsid w:val="00975F5F"/>
    <w:rsid w:val="00976089"/>
    <w:rsid w:val="0097612F"/>
    <w:rsid w:val="009765FE"/>
    <w:rsid w:val="009767BB"/>
    <w:rsid w:val="009769E9"/>
    <w:rsid w:val="00976CA9"/>
    <w:rsid w:val="00976DC6"/>
    <w:rsid w:val="00977007"/>
    <w:rsid w:val="009776BE"/>
    <w:rsid w:val="00977FD6"/>
    <w:rsid w:val="00980177"/>
    <w:rsid w:val="00980333"/>
    <w:rsid w:val="00980834"/>
    <w:rsid w:val="00980FD4"/>
    <w:rsid w:val="0098220E"/>
    <w:rsid w:val="00982C19"/>
    <w:rsid w:val="00982C31"/>
    <w:rsid w:val="00983463"/>
    <w:rsid w:val="009837A7"/>
    <w:rsid w:val="00984056"/>
    <w:rsid w:val="009842B7"/>
    <w:rsid w:val="009847F5"/>
    <w:rsid w:val="00984A9C"/>
    <w:rsid w:val="00984BB2"/>
    <w:rsid w:val="0098548C"/>
    <w:rsid w:val="00985999"/>
    <w:rsid w:val="009861B2"/>
    <w:rsid w:val="00986955"/>
    <w:rsid w:val="00986FC6"/>
    <w:rsid w:val="00987242"/>
    <w:rsid w:val="009877A1"/>
    <w:rsid w:val="00987EFF"/>
    <w:rsid w:val="0099076B"/>
    <w:rsid w:val="00990ABC"/>
    <w:rsid w:val="00990BF4"/>
    <w:rsid w:val="00991C92"/>
    <w:rsid w:val="00991DF7"/>
    <w:rsid w:val="0099220E"/>
    <w:rsid w:val="00992C10"/>
    <w:rsid w:val="00993266"/>
    <w:rsid w:val="00993C9B"/>
    <w:rsid w:val="00993F70"/>
    <w:rsid w:val="009947AB"/>
    <w:rsid w:val="00994950"/>
    <w:rsid w:val="00994AA2"/>
    <w:rsid w:val="00994D89"/>
    <w:rsid w:val="00995118"/>
    <w:rsid w:val="009955FD"/>
    <w:rsid w:val="00996410"/>
    <w:rsid w:val="00997A5A"/>
    <w:rsid w:val="00997B0D"/>
    <w:rsid w:val="009A0245"/>
    <w:rsid w:val="009A0D52"/>
    <w:rsid w:val="009A1599"/>
    <w:rsid w:val="009A1796"/>
    <w:rsid w:val="009A181C"/>
    <w:rsid w:val="009A188D"/>
    <w:rsid w:val="009A1AE3"/>
    <w:rsid w:val="009A1C48"/>
    <w:rsid w:val="009A23E0"/>
    <w:rsid w:val="009A289D"/>
    <w:rsid w:val="009A2B69"/>
    <w:rsid w:val="009A2C17"/>
    <w:rsid w:val="009A305C"/>
    <w:rsid w:val="009A39C1"/>
    <w:rsid w:val="009A39C6"/>
    <w:rsid w:val="009A3DDF"/>
    <w:rsid w:val="009A3F39"/>
    <w:rsid w:val="009A4873"/>
    <w:rsid w:val="009A4C0D"/>
    <w:rsid w:val="009A4D6B"/>
    <w:rsid w:val="009A501C"/>
    <w:rsid w:val="009A5208"/>
    <w:rsid w:val="009A5358"/>
    <w:rsid w:val="009A53F0"/>
    <w:rsid w:val="009A5637"/>
    <w:rsid w:val="009A5802"/>
    <w:rsid w:val="009A5860"/>
    <w:rsid w:val="009A5BA9"/>
    <w:rsid w:val="009A6138"/>
    <w:rsid w:val="009A64B1"/>
    <w:rsid w:val="009A660E"/>
    <w:rsid w:val="009A6B2E"/>
    <w:rsid w:val="009A6FAD"/>
    <w:rsid w:val="009A72C1"/>
    <w:rsid w:val="009A793F"/>
    <w:rsid w:val="009A7C69"/>
    <w:rsid w:val="009A7D1A"/>
    <w:rsid w:val="009A7E19"/>
    <w:rsid w:val="009A7FE5"/>
    <w:rsid w:val="009B0403"/>
    <w:rsid w:val="009B04AE"/>
    <w:rsid w:val="009B0504"/>
    <w:rsid w:val="009B050A"/>
    <w:rsid w:val="009B092B"/>
    <w:rsid w:val="009B0EE2"/>
    <w:rsid w:val="009B134D"/>
    <w:rsid w:val="009B137F"/>
    <w:rsid w:val="009B1A9F"/>
    <w:rsid w:val="009B3171"/>
    <w:rsid w:val="009B3308"/>
    <w:rsid w:val="009B3518"/>
    <w:rsid w:val="009B3639"/>
    <w:rsid w:val="009B39FF"/>
    <w:rsid w:val="009B3B6F"/>
    <w:rsid w:val="009B3B85"/>
    <w:rsid w:val="009B3CB2"/>
    <w:rsid w:val="009B3F72"/>
    <w:rsid w:val="009B4158"/>
    <w:rsid w:val="009B4372"/>
    <w:rsid w:val="009B465C"/>
    <w:rsid w:val="009B4CD4"/>
    <w:rsid w:val="009B4CD7"/>
    <w:rsid w:val="009B4D8C"/>
    <w:rsid w:val="009B4F86"/>
    <w:rsid w:val="009B5FDF"/>
    <w:rsid w:val="009B6F4D"/>
    <w:rsid w:val="009B7957"/>
    <w:rsid w:val="009B7E41"/>
    <w:rsid w:val="009C0431"/>
    <w:rsid w:val="009C13DA"/>
    <w:rsid w:val="009C17A6"/>
    <w:rsid w:val="009C1FD2"/>
    <w:rsid w:val="009C264D"/>
    <w:rsid w:val="009C271B"/>
    <w:rsid w:val="009C289F"/>
    <w:rsid w:val="009C2B4C"/>
    <w:rsid w:val="009C2E04"/>
    <w:rsid w:val="009C35E3"/>
    <w:rsid w:val="009C3BCB"/>
    <w:rsid w:val="009C3C3C"/>
    <w:rsid w:val="009C43D3"/>
    <w:rsid w:val="009C4551"/>
    <w:rsid w:val="009C457A"/>
    <w:rsid w:val="009C489F"/>
    <w:rsid w:val="009C498A"/>
    <w:rsid w:val="009C4AF7"/>
    <w:rsid w:val="009C4F94"/>
    <w:rsid w:val="009C500C"/>
    <w:rsid w:val="009C5615"/>
    <w:rsid w:val="009C56B4"/>
    <w:rsid w:val="009C5DF7"/>
    <w:rsid w:val="009C5DFD"/>
    <w:rsid w:val="009C5F5E"/>
    <w:rsid w:val="009C6115"/>
    <w:rsid w:val="009C62AA"/>
    <w:rsid w:val="009C64A8"/>
    <w:rsid w:val="009C64C7"/>
    <w:rsid w:val="009C6743"/>
    <w:rsid w:val="009C6C2C"/>
    <w:rsid w:val="009C6FB8"/>
    <w:rsid w:val="009C7188"/>
    <w:rsid w:val="009C7333"/>
    <w:rsid w:val="009C7434"/>
    <w:rsid w:val="009C76C8"/>
    <w:rsid w:val="009C76E4"/>
    <w:rsid w:val="009D04AE"/>
    <w:rsid w:val="009D0AC2"/>
    <w:rsid w:val="009D1245"/>
    <w:rsid w:val="009D2710"/>
    <w:rsid w:val="009D27C0"/>
    <w:rsid w:val="009D2B5A"/>
    <w:rsid w:val="009D2DB2"/>
    <w:rsid w:val="009D2E0E"/>
    <w:rsid w:val="009D339E"/>
    <w:rsid w:val="009D3538"/>
    <w:rsid w:val="009D4200"/>
    <w:rsid w:val="009D4A3F"/>
    <w:rsid w:val="009D4F81"/>
    <w:rsid w:val="009D524B"/>
    <w:rsid w:val="009D5494"/>
    <w:rsid w:val="009D5B3E"/>
    <w:rsid w:val="009D5C7E"/>
    <w:rsid w:val="009D5F75"/>
    <w:rsid w:val="009D685A"/>
    <w:rsid w:val="009D6D53"/>
    <w:rsid w:val="009D716F"/>
    <w:rsid w:val="009D751B"/>
    <w:rsid w:val="009D7553"/>
    <w:rsid w:val="009D75FA"/>
    <w:rsid w:val="009D7B2A"/>
    <w:rsid w:val="009D7B40"/>
    <w:rsid w:val="009D7F97"/>
    <w:rsid w:val="009D7FE8"/>
    <w:rsid w:val="009E01E5"/>
    <w:rsid w:val="009E02D1"/>
    <w:rsid w:val="009E0CA2"/>
    <w:rsid w:val="009E1C37"/>
    <w:rsid w:val="009E20BC"/>
    <w:rsid w:val="009E2A83"/>
    <w:rsid w:val="009E2BC5"/>
    <w:rsid w:val="009E2CDD"/>
    <w:rsid w:val="009E2EBC"/>
    <w:rsid w:val="009E2F52"/>
    <w:rsid w:val="009E33AD"/>
    <w:rsid w:val="009E373E"/>
    <w:rsid w:val="009E380A"/>
    <w:rsid w:val="009E44A7"/>
    <w:rsid w:val="009E4974"/>
    <w:rsid w:val="009E4CEE"/>
    <w:rsid w:val="009E4EE6"/>
    <w:rsid w:val="009E4F12"/>
    <w:rsid w:val="009E4F34"/>
    <w:rsid w:val="009E4FF4"/>
    <w:rsid w:val="009E5060"/>
    <w:rsid w:val="009E55EF"/>
    <w:rsid w:val="009E5B98"/>
    <w:rsid w:val="009E6651"/>
    <w:rsid w:val="009E6B46"/>
    <w:rsid w:val="009E6CC8"/>
    <w:rsid w:val="009E72CB"/>
    <w:rsid w:val="009E73E9"/>
    <w:rsid w:val="009E7711"/>
    <w:rsid w:val="009E7900"/>
    <w:rsid w:val="009E7ABD"/>
    <w:rsid w:val="009E7CA8"/>
    <w:rsid w:val="009E7DF7"/>
    <w:rsid w:val="009F05C8"/>
    <w:rsid w:val="009F074C"/>
    <w:rsid w:val="009F11FE"/>
    <w:rsid w:val="009F1A36"/>
    <w:rsid w:val="009F33B2"/>
    <w:rsid w:val="009F37D1"/>
    <w:rsid w:val="009F392E"/>
    <w:rsid w:val="009F3A9D"/>
    <w:rsid w:val="009F40ED"/>
    <w:rsid w:val="009F42E6"/>
    <w:rsid w:val="009F437C"/>
    <w:rsid w:val="009F4FA9"/>
    <w:rsid w:val="009F50C4"/>
    <w:rsid w:val="009F5B02"/>
    <w:rsid w:val="009F5E93"/>
    <w:rsid w:val="009F6473"/>
    <w:rsid w:val="009F67F5"/>
    <w:rsid w:val="009F69EE"/>
    <w:rsid w:val="009F6E12"/>
    <w:rsid w:val="009F71D8"/>
    <w:rsid w:val="009F72B0"/>
    <w:rsid w:val="009F7327"/>
    <w:rsid w:val="009F7B62"/>
    <w:rsid w:val="009F7D28"/>
    <w:rsid w:val="009F7E57"/>
    <w:rsid w:val="00A0043C"/>
    <w:rsid w:val="00A00442"/>
    <w:rsid w:val="00A007EA"/>
    <w:rsid w:val="00A00A77"/>
    <w:rsid w:val="00A00B60"/>
    <w:rsid w:val="00A00C0E"/>
    <w:rsid w:val="00A00E38"/>
    <w:rsid w:val="00A00E69"/>
    <w:rsid w:val="00A01021"/>
    <w:rsid w:val="00A01298"/>
    <w:rsid w:val="00A012A2"/>
    <w:rsid w:val="00A012D0"/>
    <w:rsid w:val="00A01331"/>
    <w:rsid w:val="00A0198D"/>
    <w:rsid w:val="00A02715"/>
    <w:rsid w:val="00A0290F"/>
    <w:rsid w:val="00A02943"/>
    <w:rsid w:val="00A02BCD"/>
    <w:rsid w:val="00A035A6"/>
    <w:rsid w:val="00A03821"/>
    <w:rsid w:val="00A043A6"/>
    <w:rsid w:val="00A046F5"/>
    <w:rsid w:val="00A04891"/>
    <w:rsid w:val="00A048FC"/>
    <w:rsid w:val="00A04A0B"/>
    <w:rsid w:val="00A04D49"/>
    <w:rsid w:val="00A05449"/>
    <w:rsid w:val="00A05A8B"/>
    <w:rsid w:val="00A05EFD"/>
    <w:rsid w:val="00A05F7B"/>
    <w:rsid w:val="00A0612D"/>
    <w:rsid w:val="00A062BB"/>
    <w:rsid w:val="00A06DAF"/>
    <w:rsid w:val="00A0727B"/>
    <w:rsid w:val="00A07290"/>
    <w:rsid w:val="00A07854"/>
    <w:rsid w:val="00A07B71"/>
    <w:rsid w:val="00A101EC"/>
    <w:rsid w:val="00A1081F"/>
    <w:rsid w:val="00A10CBC"/>
    <w:rsid w:val="00A1100D"/>
    <w:rsid w:val="00A11587"/>
    <w:rsid w:val="00A1173C"/>
    <w:rsid w:val="00A117D7"/>
    <w:rsid w:val="00A11ADC"/>
    <w:rsid w:val="00A11F6A"/>
    <w:rsid w:val="00A121F0"/>
    <w:rsid w:val="00A12702"/>
    <w:rsid w:val="00A13C90"/>
    <w:rsid w:val="00A141D7"/>
    <w:rsid w:val="00A1422B"/>
    <w:rsid w:val="00A1444B"/>
    <w:rsid w:val="00A144F9"/>
    <w:rsid w:val="00A14866"/>
    <w:rsid w:val="00A14BA8"/>
    <w:rsid w:val="00A151A5"/>
    <w:rsid w:val="00A16E25"/>
    <w:rsid w:val="00A16F8D"/>
    <w:rsid w:val="00A17174"/>
    <w:rsid w:val="00A1776E"/>
    <w:rsid w:val="00A17ABC"/>
    <w:rsid w:val="00A17ED3"/>
    <w:rsid w:val="00A20288"/>
    <w:rsid w:val="00A20622"/>
    <w:rsid w:val="00A20679"/>
    <w:rsid w:val="00A21161"/>
    <w:rsid w:val="00A21D1B"/>
    <w:rsid w:val="00A21FD5"/>
    <w:rsid w:val="00A2292D"/>
    <w:rsid w:val="00A22C67"/>
    <w:rsid w:val="00A230C5"/>
    <w:rsid w:val="00A234DE"/>
    <w:rsid w:val="00A23587"/>
    <w:rsid w:val="00A2358F"/>
    <w:rsid w:val="00A23739"/>
    <w:rsid w:val="00A23C6E"/>
    <w:rsid w:val="00A23FE7"/>
    <w:rsid w:val="00A24258"/>
    <w:rsid w:val="00A246E4"/>
    <w:rsid w:val="00A24726"/>
    <w:rsid w:val="00A24D47"/>
    <w:rsid w:val="00A258FA"/>
    <w:rsid w:val="00A25CE8"/>
    <w:rsid w:val="00A25E67"/>
    <w:rsid w:val="00A26131"/>
    <w:rsid w:val="00A26813"/>
    <w:rsid w:val="00A26F62"/>
    <w:rsid w:val="00A271C0"/>
    <w:rsid w:val="00A2750D"/>
    <w:rsid w:val="00A2795A"/>
    <w:rsid w:val="00A27A17"/>
    <w:rsid w:val="00A27C1F"/>
    <w:rsid w:val="00A27EC5"/>
    <w:rsid w:val="00A305C3"/>
    <w:rsid w:val="00A30908"/>
    <w:rsid w:val="00A309C8"/>
    <w:rsid w:val="00A3156B"/>
    <w:rsid w:val="00A31776"/>
    <w:rsid w:val="00A31F0E"/>
    <w:rsid w:val="00A331EE"/>
    <w:rsid w:val="00A3369A"/>
    <w:rsid w:val="00A33E7F"/>
    <w:rsid w:val="00A33ED7"/>
    <w:rsid w:val="00A3414B"/>
    <w:rsid w:val="00A348BB"/>
    <w:rsid w:val="00A34C5C"/>
    <w:rsid w:val="00A34FDB"/>
    <w:rsid w:val="00A35915"/>
    <w:rsid w:val="00A35B55"/>
    <w:rsid w:val="00A3633C"/>
    <w:rsid w:val="00A365A8"/>
    <w:rsid w:val="00A3666B"/>
    <w:rsid w:val="00A37133"/>
    <w:rsid w:val="00A371D6"/>
    <w:rsid w:val="00A37424"/>
    <w:rsid w:val="00A3762E"/>
    <w:rsid w:val="00A3779A"/>
    <w:rsid w:val="00A37EB3"/>
    <w:rsid w:val="00A4083D"/>
    <w:rsid w:val="00A40B1F"/>
    <w:rsid w:val="00A40D5B"/>
    <w:rsid w:val="00A40ECB"/>
    <w:rsid w:val="00A42537"/>
    <w:rsid w:val="00A4283A"/>
    <w:rsid w:val="00A4312B"/>
    <w:rsid w:val="00A43375"/>
    <w:rsid w:val="00A434C6"/>
    <w:rsid w:val="00A4377D"/>
    <w:rsid w:val="00A438AD"/>
    <w:rsid w:val="00A4397D"/>
    <w:rsid w:val="00A43A6A"/>
    <w:rsid w:val="00A442BA"/>
    <w:rsid w:val="00A45A94"/>
    <w:rsid w:val="00A45C68"/>
    <w:rsid w:val="00A45F2B"/>
    <w:rsid w:val="00A461BD"/>
    <w:rsid w:val="00A462EE"/>
    <w:rsid w:val="00A46DB4"/>
    <w:rsid w:val="00A46E16"/>
    <w:rsid w:val="00A470D7"/>
    <w:rsid w:val="00A47204"/>
    <w:rsid w:val="00A5042F"/>
    <w:rsid w:val="00A50A10"/>
    <w:rsid w:val="00A50B11"/>
    <w:rsid w:val="00A50C19"/>
    <w:rsid w:val="00A50F9B"/>
    <w:rsid w:val="00A51325"/>
    <w:rsid w:val="00A521DC"/>
    <w:rsid w:val="00A5220A"/>
    <w:rsid w:val="00A53086"/>
    <w:rsid w:val="00A5379C"/>
    <w:rsid w:val="00A537B4"/>
    <w:rsid w:val="00A5386D"/>
    <w:rsid w:val="00A53D65"/>
    <w:rsid w:val="00A540F6"/>
    <w:rsid w:val="00A54A4F"/>
    <w:rsid w:val="00A54E05"/>
    <w:rsid w:val="00A55A7D"/>
    <w:rsid w:val="00A55FEC"/>
    <w:rsid w:val="00A5609D"/>
    <w:rsid w:val="00A5667D"/>
    <w:rsid w:val="00A568D5"/>
    <w:rsid w:val="00A56947"/>
    <w:rsid w:val="00A572EC"/>
    <w:rsid w:val="00A575BA"/>
    <w:rsid w:val="00A5793F"/>
    <w:rsid w:val="00A57D24"/>
    <w:rsid w:val="00A600A9"/>
    <w:rsid w:val="00A6015B"/>
    <w:rsid w:val="00A601F9"/>
    <w:rsid w:val="00A609B5"/>
    <w:rsid w:val="00A60BFA"/>
    <w:rsid w:val="00A60E03"/>
    <w:rsid w:val="00A616E1"/>
    <w:rsid w:val="00A61877"/>
    <w:rsid w:val="00A61954"/>
    <w:rsid w:val="00A6215D"/>
    <w:rsid w:val="00A62B66"/>
    <w:rsid w:val="00A62C07"/>
    <w:rsid w:val="00A62C8C"/>
    <w:rsid w:val="00A62E95"/>
    <w:rsid w:val="00A63D29"/>
    <w:rsid w:val="00A63F9D"/>
    <w:rsid w:val="00A64BF8"/>
    <w:rsid w:val="00A64D67"/>
    <w:rsid w:val="00A6550E"/>
    <w:rsid w:val="00A655E3"/>
    <w:rsid w:val="00A65C4D"/>
    <w:rsid w:val="00A65D76"/>
    <w:rsid w:val="00A65D98"/>
    <w:rsid w:val="00A66738"/>
    <w:rsid w:val="00A66896"/>
    <w:rsid w:val="00A6730A"/>
    <w:rsid w:val="00A67622"/>
    <w:rsid w:val="00A67714"/>
    <w:rsid w:val="00A67A91"/>
    <w:rsid w:val="00A67C7C"/>
    <w:rsid w:val="00A700A4"/>
    <w:rsid w:val="00A700E6"/>
    <w:rsid w:val="00A70156"/>
    <w:rsid w:val="00A704DB"/>
    <w:rsid w:val="00A70E81"/>
    <w:rsid w:val="00A722EE"/>
    <w:rsid w:val="00A7298F"/>
    <w:rsid w:val="00A73B35"/>
    <w:rsid w:val="00A73BE4"/>
    <w:rsid w:val="00A74B22"/>
    <w:rsid w:val="00A75408"/>
    <w:rsid w:val="00A756A5"/>
    <w:rsid w:val="00A75E43"/>
    <w:rsid w:val="00A761FC"/>
    <w:rsid w:val="00A767B6"/>
    <w:rsid w:val="00A77209"/>
    <w:rsid w:val="00A778DB"/>
    <w:rsid w:val="00A77F48"/>
    <w:rsid w:val="00A8003E"/>
    <w:rsid w:val="00A80A50"/>
    <w:rsid w:val="00A815A4"/>
    <w:rsid w:val="00A827DC"/>
    <w:rsid w:val="00A82CCA"/>
    <w:rsid w:val="00A83398"/>
    <w:rsid w:val="00A84399"/>
    <w:rsid w:val="00A84D49"/>
    <w:rsid w:val="00A84E84"/>
    <w:rsid w:val="00A85ADD"/>
    <w:rsid w:val="00A85BE3"/>
    <w:rsid w:val="00A8613C"/>
    <w:rsid w:val="00A863FD"/>
    <w:rsid w:val="00A865B9"/>
    <w:rsid w:val="00A86B52"/>
    <w:rsid w:val="00A86BDD"/>
    <w:rsid w:val="00A87DF4"/>
    <w:rsid w:val="00A90389"/>
    <w:rsid w:val="00A90515"/>
    <w:rsid w:val="00A90A6B"/>
    <w:rsid w:val="00A90BDD"/>
    <w:rsid w:val="00A91164"/>
    <w:rsid w:val="00A91271"/>
    <w:rsid w:val="00A913CD"/>
    <w:rsid w:val="00A917D2"/>
    <w:rsid w:val="00A91EEB"/>
    <w:rsid w:val="00A92AC1"/>
    <w:rsid w:val="00A93D81"/>
    <w:rsid w:val="00A94056"/>
    <w:rsid w:val="00A94C24"/>
    <w:rsid w:val="00A9508B"/>
    <w:rsid w:val="00A951AB"/>
    <w:rsid w:val="00A953F6"/>
    <w:rsid w:val="00A95494"/>
    <w:rsid w:val="00A9565D"/>
    <w:rsid w:val="00A956ED"/>
    <w:rsid w:val="00A95F02"/>
    <w:rsid w:val="00A96B17"/>
    <w:rsid w:val="00A97BE0"/>
    <w:rsid w:val="00A97DDC"/>
    <w:rsid w:val="00AA0E68"/>
    <w:rsid w:val="00AA0F14"/>
    <w:rsid w:val="00AA12B7"/>
    <w:rsid w:val="00AA19A8"/>
    <w:rsid w:val="00AA2E17"/>
    <w:rsid w:val="00AA3C49"/>
    <w:rsid w:val="00AA41EB"/>
    <w:rsid w:val="00AA4707"/>
    <w:rsid w:val="00AA4B47"/>
    <w:rsid w:val="00AA4E14"/>
    <w:rsid w:val="00AA55AE"/>
    <w:rsid w:val="00AA5941"/>
    <w:rsid w:val="00AA5C4F"/>
    <w:rsid w:val="00AA606C"/>
    <w:rsid w:val="00AA6512"/>
    <w:rsid w:val="00AA6789"/>
    <w:rsid w:val="00AA6976"/>
    <w:rsid w:val="00AA6D22"/>
    <w:rsid w:val="00AA750C"/>
    <w:rsid w:val="00AA7537"/>
    <w:rsid w:val="00AA771C"/>
    <w:rsid w:val="00AA7EC4"/>
    <w:rsid w:val="00AB0C5B"/>
    <w:rsid w:val="00AB1560"/>
    <w:rsid w:val="00AB1734"/>
    <w:rsid w:val="00AB21D9"/>
    <w:rsid w:val="00AB2264"/>
    <w:rsid w:val="00AB22A4"/>
    <w:rsid w:val="00AB277B"/>
    <w:rsid w:val="00AB2BAB"/>
    <w:rsid w:val="00AB3327"/>
    <w:rsid w:val="00AB3425"/>
    <w:rsid w:val="00AB385A"/>
    <w:rsid w:val="00AB388B"/>
    <w:rsid w:val="00AB3A5D"/>
    <w:rsid w:val="00AB3B1D"/>
    <w:rsid w:val="00AB3E97"/>
    <w:rsid w:val="00AB405D"/>
    <w:rsid w:val="00AB520B"/>
    <w:rsid w:val="00AB5256"/>
    <w:rsid w:val="00AB53A4"/>
    <w:rsid w:val="00AB5F48"/>
    <w:rsid w:val="00AB634C"/>
    <w:rsid w:val="00AB63D3"/>
    <w:rsid w:val="00AB6496"/>
    <w:rsid w:val="00AB679E"/>
    <w:rsid w:val="00AB68A9"/>
    <w:rsid w:val="00AB7077"/>
    <w:rsid w:val="00AB711E"/>
    <w:rsid w:val="00AB71B4"/>
    <w:rsid w:val="00AB7520"/>
    <w:rsid w:val="00AB7835"/>
    <w:rsid w:val="00AB7895"/>
    <w:rsid w:val="00AB7919"/>
    <w:rsid w:val="00AB7DF2"/>
    <w:rsid w:val="00AB7E54"/>
    <w:rsid w:val="00AC015B"/>
    <w:rsid w:val="00AC01FD"/>
    <w:rsid w:val="00AC0468"/>
    <w:rsid w:val="00AC0636"/>
    <w:rsid w:val="00AC0B46"/>
    <w:rsid w:val="00AC0FF3"/>
    <w:rsid w:val="00AC12FD"/>
    <w:rsid w:val="00AC141F"/>
    <w:rsid w:val="00AC15A9"/>
    <w:rsid w:val="00AC1D03"/>
    <w:rsid w:val="00AC264F"/>
    <w:rsid w:val="00AC26C0"/>
    <w:rsid w:val="00AC3829"/>
    <w:rsid w:val="00AC38E4"/>
    <w:rsid w:val="00AC3917"/>
    <w:rsid w:val="00AC391C"/>
    <w:rsid w:val="00AC3D1B"/>
    <w:rsid w:val="00AC42FA"/>
    <w:rsid w:val="00AC4685"/>
    <w:rsid w:val="00AC4B0F"/>
    <w:rsid w:val="00AC4F6B"/>
    <w:rsid w:val="00AC5119"/>
    <w:rsid w:val="00AC5326"/>
    <w:rsid w:val="00AC54FD"/>
    <w:rsid w:val="00AC55BC"/>
    <w:rsid w:val="00AC596B"/>
    <w:rsid w:val="00AC5A7E"/>
    <w:rsid w:val="00AC5BBF"/>
    <w:rsid w:val="00AC5FB2"/>
    <w:rsid w:val="00AC601D"/>
    <w:rsid w:val="00AC678E"/>
    <w:rsid w:val="00AC6963"/>
    <w:rsid w:val="00AC6C28"/>
    <w:rsid w:val="00AC6DEF"/>
    <w:rsid w:val="00AC71B7"/>
    <w:rsid w:val="00AC7326"/>
    <w:rsid w:val="00AC73DC"/>
    <w:rsid w:val="00AC7B85"/>
    <w:rsid w:val="00AC7CA9"/>
    <w:rsid w:val="00AC7FFE"/>
    <w:rsid w:val="00AD0443"/>
    <w:rsid w:val="00AD059E"/>
    <w:rsid w:val="00AD0738"/>
    <w:rsid w:val="00AD0A5C"/>
    <w:rsid w:val="00AD0DEA"/>
    <w:rsid w:val="00AD0E76"/>
    <w:rsid w:val="00AD10C2"/>
    <w:rsid w:val="00AD1B18"/>
    <w:rsid w:val="00AD2AF1"/>
    <w:rsid w:val="00AD2C94"/>
    <w:rsid w:val="00AD385C"/>
    <w:rsid w:val="00AD3B36"/>
    <w:rsid w:val="00AD3ED9"/>
    <w:rsid w:val="00AD4E97"/>
    <w:rsid w:val="00AD536F"/>
    <w:rsid w:val="00AD561E"/>
    <w:rsid w:val="00AD629C"/>
    <w:rsid w:val="00AD62AB"/>
    <w:rsid w:val="00AD65D6"/>
    <w:rsid w:val="00AD69D3"/>
    <w:rsid w:val="00AD6C15"/>
    <w:rsid w:val="00AD756B"/>
    <w:rsid w:val="00AD7633"/>
    <w:rsid w:val="00AD7C4C"/>
    <w:rsid w:val="00AD7DCE"/>
    <w:rsid w:val="00AD7EF4"/>
    <w:rsid w:val="00AE053D"/>
    <w:rsid w:val="00AE0BA5"/>
    <w:rsid w:val="00AE107E"/>
    <w:rsid w:val="00AE15A4"/>
    <w:rsid w:val="00AE1910"/>
    <w:rsid w:val="00AE20FE"/>
    <w:rsid w:val="00AE2D17"/>
    <w:rsid w:val="00AE2F2B"/>
    <w:rsid w:val="00AE3075"/>
    <w:rsid w:val="00AE3820"/>
    <w:rsid w:val="00AE48B9"/>
    <w:rsid w:val="00AE496A"/>
    <w:rsid w:val="00AE5070"/>
    <w:rsid w:val="00AE51F8"/>
    <w:rsid w:val="00AE58DE"/>
    <w:rsid w:val="00AE5F5C"/>
    <w:rsid w:val="00AE604F"/>
    <w:rsid w:val="00AE64E8"/>
    <w:rsid w:val="00AE67DE"/>
    <w:rsid w:val="00AE6D6D"/>
    <w:rsid w:val="00AE72CA"/>
    <w:rsid w:val="00AE7BAB"/>
    <w:rsid w:val="00AE7C79"/>
    <w:rsid w:val="00AF0743"/>
    <w:rsid w:val="00AF0AC8"/>
    <w:rsid w:val="00AF0BBA"/>
    <w:rsid w:val="00AF0D1C"/>
    <w:rsid w:val="00AF0D87"/>
    <w:rsid w:val="00AF145C"/>
    <w:rsid w:val="00AF1CF9"/>
    <w:rsid w:val="00AF1E50"/>
    <w:rsid w:val="00AF3592"/>
    <w:rsid w:val="00AF3A83"/>
    <w:rsid w:val="00AF3C12"/>
    <w:rsid w:val="00AF3D5D"/>
    <w:rsid w:val="00AF4A7A"/>
    <w:rsid w:val="00AF4AB5"/>
    <w:rsid w:val="00AF4BAB"/>
    <w:rsid w:val="00AF502B"/>
    <w:rsid w:val="00AF5120"/>
    <w:rsid w:val="00AF5602"/>
    <w:rsid w:val="00AF5818"/>
    <w:rsid w:val="00AF5CCE"/>
    <w:rsid w:val="00AF5E1A"/>
    <w:rsid w:val="00AF68E8"/>
    <w:rsid w:val="00AF6D5A"/>
    <w:rsid w:val="00AF70A9"/>
    <w:rsid w:val="00AF7CDA"/>
    <w:rsid w:val="00AF7F93"/>
    <w:rsid w:val="00B0081B"/>
    <w:rsid w:val="00B0084D"/>
    <w:rsid w:val="00B02388"/>
    <w:rsid w:val="00B0243C"/>
    <w:rsid w:val="00B025C3"/>
    <w:rsid w:val="00B02865"/>
    <w:rsid w:val="00B02A3D"/>
    <w:rsid w:val="00B0349E"/>
    <w:rsid w:val="00B03968"/>
    <w:rsid w:val="00B03D78"/>
    <w:rsid w:val="00B03E02"/>
    <w:rsid w:val="00B03FE5"/>
    <w:rsid w:val="00B04346"/>
    <w:rsid w:val="00B04383"/>
    <w:rsid w:val="00B04BEE"/>
    <w:rsid w:val="00B0501E"/>
    <w:rsid w:val="00B05031"/>
    <w:rsid w:val="00B05115"/>
    <w:rsid w:val="00B0551F"/>
    <w:rsid w:val="00B05CFD"/>
    <w:rsid w:val="00B06295"/>
    <w:rsid w:val="00B06ABA"/>
    <w:rsid w:val="00B0738E"/>
    <w:rsid w:val="00B073FA"/>
    <w:rsid w:val="00B075C9"/>
    <w:rsid w:val="00B07E17"/>
    <w:rsid w:val="00B100F5"/>
    <w:rsid w:val="00B102E2"/>
    <w:rsid w:val="00B1047C"/>
    <w:rsid w:val="00B106B8"/>
    <w:rsid w:val="00B108B3"/>
    <w:rsid w:val="00B10A76"/>
    <w:rsid w:val="00B10D07"/>
    <w:rsid w:val="00B11075"/>
    <w:rsid w:val="00B1135A"/>
    <w:rsid w:val="00B11482"/>
    <w:rsid w:val="00B1157D"/>
    <w:rsid w:val="00B1197E"/>
    <w:rsid w:val="00B11A3F"/>
    <w:rsid w:val="00B11B02"/>
    <w:rsid w:val="00B12035"/>
    <w:rsid w:val="00B1220C"/>
    <w:rsid w:val="00B12218"/>
    <w:rsid w:val="00B12433"/>
    <w:rsid w:val="00B12437"/>
    <w:rsid w:val="00B12774"/>
    <w:rsid w:val="00B12919"/>
    <w:rsid w:val="00B129E5"/>
    <w:rsid w:val="00B12DFF"/>
    <w:rsid w:val="00B13077"/>
    <w:rsid w:val="00B13449"/>
    <w:rsid w:val="00B1358A"/>
    <w:rsid w:val="00B13E28"/>
    <w:rsid w:val="00B13EF7"/>
    <w:rsid w:val="00B14446"/>
    <w:rsid w:val="00B1467A"/>
    <w:rsid w:val="00B14859"/>
    <w:rsid w:val="00B15072"/>
    <w:rsid w:val="00B15261"/>
    <w:rsid w:val="00B15427"/>
    <w:rsid w:val="00B15E8B"/>
    <w:rsid w:val="00B164B8"/>
    <w:rsid w:val="00B165B4"/>
    <w:rsid w:val="00B166E1"/>
    <w:rsid w:val="00B17046"/>
    <w:rsid w:val="00B17763"/>
    <w:rsid w:val="00B17B4D"/>
    <w:rsid w:val="00B202E3"/>
    <w:rsid w:val="00B20475"/>
    <w:rsid w:val="00B20B4E"/>
    <w:rsid w:val="00B20B9E"/>
    <w:rsid w:val="00B20C8D"/>
    <w:rsid w:val="00B217A7"/>
    <w:rsid w:val="00B21E41"/>
    <w:rsid w:val="00B22021"/>
    <w:rsid w:val="00B2218A"/>
    <w:rsid w:val="00B229F3"/>
    <w:rsid w:val="00B22FAD"/>
    <w:rsid w:val="00B231BB"/>
    <w:rsid w:val="00B2370C"/>
    <w:rsid w:val="00B23769"/>
    <w:rsid w:val="00B23BBF"/>
    <w:rsid w:val="00B23CEB"/>
    <w:rsid w:val="00B23D98"/>
    <w:rsid w:val="00B23E76"/>
    <w:rsid w:val="00B23EFF"/>
    <w:rsid w:val="00B2421D"/>
    <w:rsid w:val="00B246A6"/>
    <w:rsid w:val="00B259D3"/>
    <w:rsid w:val="00B25CEA"/>
    <w:rsid w:val="00B25D05"/>
    <w:rsid w:val="00B26001"/>
    <w:rsid w:val="00B2626D"/>
    <w:rsid w:val="00B2680C"/>
    <w:rsid w:val="00B26E6A"/>
    <w:rsid w:val="00B270C4"/>
    <w:rsid w:val="00B2737E"/>
    <w:rsid w:val="00B2754B"/>
    <w:rsid w:val="00B27A9B"/>
    <w:rsid w:val="00B301A5"/>
    <w:rsid w:val="00B30303"/>
    <w:rsid w:val="00B30D0B"/>
    <w:rsid w:val="00B317BE"/>
    <w:rsid w:val="00B31914"/>
    <w:rsid w:val="00B31CCC"/>
    <w:rsid w:val="00B323BF"/>
    <w:rsid w:val="00B33642"/>
    <w:rsid w:val="00B337BC"/>
    <w:rsid w:val="00B338DF"/>
    <w:rsid w:val="00B33F41"/>
    <w:rsid w:val="00B34080"/>
    <w:rsid w:val="00B34812"/>
    <w:rsid w:val="00B34ABE"/>
    <w:rsid w:val="00B34CAB"/>
    <w:rsid w:val="00B34F47"/>
    <w:rsid w:val="00B35367"/>
    <w:rsid w:val="00B353F3"/>
    <w:rsid w:val="00B35426"/>
    <w:rsid w:val="00B35AFC"/>
    <w:rsid w:val="00B35CFD"/>
    <w:rsid w:val="00B3696A"/>
    <w:rsid w:val="00B3697E"/>
    <w:rsid w:val="00B36BAF"/>
    <w:rsid w:val="00B36CC6"/>
    <w:rsid w:val="00B36D26"/>
    <w:rsid w:val="00B37727"/>
    <w:rsid w:val="00B37B62"/>
    <w:rsid w:val="00B37EEB"/>
    <w:rsid w:val="00B407E8"/>
    <w:rsid w:val="00B40C0C"/>
    <w:rsid w:val="00B41004"/>
    <w:rsid w:val="00B4103A"/>
    <w:rsid w:val="00B41386"/>
    <w:rsid w:val="00B41936"/>
    <w:rsid w:val="00B41AB7"/>
    <w:rsid w:val="00B42351"/>
    <w:rsid w:val="00B4277E"/>
    <w:rsid w:val="00B42E7A"/>
    <w:rsid w:val="00B431A3"/>
    <w:rsid w:val="00B439AA"/>
    <w:rsid w:val="00B43D3D"/>
    <w:rsid w:val="00B44202"/>
    <w:rsid w:val="00B44D60"/>
    <w:rsid w:val="00B44D8F"/>
    <w:rsid w:val="00B455B3"/>
    <w:rsid w:val="00B45B7C"/>
    <w:rsid w:val="00B45F58"/>
    <w:rsid w:val="00B4661D"/>
    <w:rsid w:val="00B46AC9"/>
    <w:rsid w:val="00B46C06"/>
    <w:rsid w:val="00B46CC3"/>
    <w:rsid w:val="00B46F5C"/>
    <w:rsid w:val="00B47036"/>
    <w:rsid w:val="00B472D1"/>
    <w:rsid w:val="00B47B0A"/>
    <w:rsid w:val="00B47BE1"/>
    <w:rsid w:val="00B50247"/>
    <w:rsid w:val="00B50414"/>
    <w:rsid w:val="00B5074C"/>
    <w:rsid w:val="00B508FD"/>
    <w:rsid w:val="00B51424"/>
    <w:rsid w:val="00B51614"/>
    <w:rsid w:val="00B516DF"/>
    <w:rsid w:val="00B51FDC"/>
    <w:rsid w:val="00B5325C"/>
    <w:rsid w:val="00B54100"/>
    <w:rsid w:val="00B5476E"/>
    <w:rsid w:val="00B54A43"/>
    <w:rsid w:val="00B54D4C"/>
    <w:rsid w:val="00B55A7D"/>
    <w:rsid w:val="00B55C6C"/>
    <w:rsid w:val="00B55D30"/>
    <w:rsid w:val="00B55F4B"/>
    <w:rsid w:val="00B56AAE"/>
    <w:rsid w:val="00B57332"/>
    <w:rsid w:val="00B573BC"/>
    <w:rsid w:val="00B575F8"/>
    <w:rsid w:val="00B57BE1"/>
    <w:rsid w:val="00B57D30"/>
    <w:rsid w:val="00B614F7"/>
    <w:rsid w:val="00B623D1"/>
    <w:rsid w:val="00B624A1"/>
    <w:rsid w:val="00B6295C"/>
    <w:rsid w:val="00B62BE4"/>
    <w:rsid w:val="00B62C4D"/>
    <w:rsid w:val="00B62CA3"/>
    <w:rsid w:val="00B63569"/>
    <w:rsid w:val="00B637A6"/>
    <w:rsid w:val="00B638B8"/>
    <w:rsid w:val="00B64165"/>
    <w:rsid w:val="00B64562"/>
    <w:rsid w:val="00B6491B"/>
    <w:rsid w:val="00B64A03"/>
    <w:rsid w:val="00B64FCF"/>
    <w:rsid w:val="00B65A93"/>
    <w:rsid w:val="00B6607A"/>
    <w:rsid w:val="00B66974"/>
    <w:rsid w:val="00B66AE6"/>
    <w:rsid w:val="00B66FA8"/>
    <w:rsid w:val="00B6732A"/>
    <w:rsid w:val="00B67352"/>
    <w:rsid w:val="00B6797B"/>
    <w:rsid w:val="00B67A23"/>
    <w:rsid w:val="00B67C43"/>
    <w:rsid w:val="00B67D05"/>
    <w:rsid w:val="00B67EE9"/>
    <w:rsid w:val="00B67F72"/>
    <w:rsid w:val="00B704B9"/>
    <w:rsid w:val="00B704D0"/>
    <w:rsid w:val="00B70B11"/>
    <w:rsid w:val="00B70EF2"/>
    <w:rsid w:val="00B71411"/>
    <w:rsid w:val="00B714F7"/>
    <w:rsid w:val="00B7207A"/>
    <w:rsid w:val="00B72207"/>
    <w:rsid w:val="00B7276B"/>
    <w:rsid w:val="00B728FE"/>
    <w:rsid w:val="00B72EED"/>
    <w:rsid w:val="00B734AE"/>
    <w:rsid w:val="00B736E7"/>
    <w:rsid w:val="00B739F7"/>
    <w:rsid w:val="00B74189"/>
    <w:rsid w:val="00B748FE"/>
    <w:rsid w:val="00B7564D"/>
    <w:rsid w:val="00B75938"/>
    <w:rsid w:val="00B75ADC"/>
    <w:rsid w:val="00B75F6A"/>
    <w:rsid w:val="00B763DA"/>
    <w:rsid w:val="00B7644D"/>
    <w:rsid w:val="00B76C4E"/>
    <w:rsid w:val="00B76C59"/>
    <w:rsid w:val="00B77041"/>
    <w:rsid w:val="00B77956"/>
    <w:rsid w:val="00B77E93"/>
    <w:rsid w:val="00B77F01"/>
    <w:rsid w:val="00B80323"/>
    <w:rsid w:val="00B804F3"/>
    <w:rsid w:val="00B80FC7"/>
    <w:rsid w:val="00B8103A"/>
    <w:rsid w:val="00B81A8F"/>
    <w:rsid w:val="00B81F6B"/>
    <w:rsid w:val="00B82078"/>
    <w:rsid w:val="00B8243F"/>
    <w:rsid w:val="00B83FF8"/>
    <w:rsid w:val="00B84902"/>
    <w:rsid w:val="00B84F6E"/>
    <w:rsid w:val="00B85525"/>
    <w:rsid w:val="00B85736"/>
    <w:rsid w:val="00B86088"/>
    <w:rsid w:val="00B861A4"/>
    <w:rsid w:val="00B87601"/>
    <w:rsid w:val="00B879BE"/>
    <w:rsid w:val="00B87A1E"/>
    <w:rsid w:val="00B906D0"/>
    <w:rsid w:val="00B9070B"/>
    <w:rsid w:val="00B90CA9"/>
    <w:rsid w:val="00B918D3"/>
    <w:rsid w:val="00B91B3A"/>
    <w:rsid w:val="00B91C35"/>
    <w:rsid w:val="00B9347C"/>
    <w:rsid w:val="00B94669"/>
    <w:rsid w:val="00B94BC7"/>
    <w:rsid w:val="00B951DB"/>
    <w:rsid w:val="00B9520B"/>
    <w:rsid w:val="00B954D7"/>
    <w:rsid w:val="00B9555F"/>
    <w:rsid w:val="00B95750"/>
    <w:rsid w:val="00B95C40"/>
    <w:rsid w:val="00B95DC8"/>
    <w:rsid w:val="00B966B2"/>
    <w:rsid w:val="00B9689E"/>
    <w:rsid w:val="00B96D45"/>
    <w:rsid w:val="00B96DBB"/>
    <w:rsid w:val="00B97167"/>
    <w:rsid w:val="00B97583"/>
    <w:rsid w:val="00B9784B"/>
    <w:rsid w:val="00B97B5D"/>
    <w:rsid w:val="00B97BBC"/>
    <w:rsid w:val="00BA0263"/>
    <w:rsid w:val="00BA066D"/>
    <w:rsid w:val="00BA06C6"/>
    <w:rsid w:val="00BA08F7"/>
    <w:rsid w:val="00BA09B0"/>
    <w:rsid w:val="00BA0EEE"/>
    <w:rsid w:val="00BA1928"/>
    <w:rsid w:val="00BA226A"/>
    <w:rsid w:val="00BA2932"/>
    <w:rsid w:val="00BA2B7B"/>
    <w:rsid w:val="00BA2BDC"/>
    <w:rsid w:val="00BA2EE8"/>
    <w:rsid w:val="00BA3E77"/>
    <w:rsid w:val="00BA4492"/>
    <w:rsid w:val="00BA5B4A"/>
    <w:rsid w:val="00BA5C02"/>
    <w:rsid w:val="00BA5DD2"/>
    <w:rsid w:val="00BA7362"/>
    <w:rsid w:val="00BA7661"/>
    <w:rsid w:val="00BA7719"/>
    <w:rsid w:val="00BA7EA7"/>
    <w:rsid w:val="00BB0A3D"/>
    <w:rsid w:val="00BB0ACE"/>
    <w:rsid w:val="00BB135B"/>
    <w:rsid w:val="00BB185D"/>
    <w:rsid w:val="00BB193F"/>
    <w:rsid w:val="00BB1AA4"/>
    <w:rsid w:val="00BB2703"/>
    <w:rsid w:val="00BB2875"/>
    <w:rsid w:val="00BB2B74"/>
    <w:rsid w:val="00BB31CD"/>
    <w:rsid w:val="00BB3536"/>
    <w:rsid w:val="00BB398D"/>
    <w:rsid w:val="00BB3B3B"/>
    <w:rsid w:val="00BB473A"/>
    <w:rsid w:val="00BB4A14"/>
    <w:rsid w:val="00BB59E6"/>
    <w:rsid w:val="00BB5AB0"/>
    <w:rsid w:val="00BB610F"/>
    <w:rsid w:val="00BB6372"/>
    <w:rsid w:val="00BB6925"/>
    <w:rsid w:val="00BB6ABE"/>
    <w:rsid w:val="00BB6D2A"/>
    <w:rsid w:val="00BB6F20"/>
    <w:rsid w:val="00BB7538"/>
    <w:rsid w:val="00BB7E83"/>
    <w:rsid w:val="00BC04DA"/>
    <w:rsid w:val="00BC1031"/>
    <w:rsid w:val="00BC1162"/>
    <w:rsid w:val="00BC11CC"/>
    <w:rsid w:val="00BC11F4"/>
    <w:rsid w:val="00BC140B"/>
    <w:rsid w:val="00BC14E5"/>
    <w:rsid w:val="00BC155D"/>
    <w:rsid w:val="00BC1C96"/>
    <w:rsid w:val="00BC215A"/>
    <w:rsid w:val="00BC2593"/>
    <w:rsid w:val="00BC2AB3"/>
    <w:rsid w:val="00BC3640"/>
    <w:rsid w:val="00BC367C"/>
    <w:rsid w:val="00BC3742"/>
    <w:rsid w:val="00BC3793"/>
    <w:rsid w:val="00BC37C1"/>
    <w:rsid w:val="00BC3A0B"/>
    <w:rsid w:val="00BC3C04"/>
    <w:rsid w:val="00BC3C59"/>
    <w:rsid w:val="00BC427D"/>
    <w:rsid w:val="00BC4622"/>
    <w:rsid w:val="00BC4DBA"/>
    <w:rsid w:val="00BC4DD9"/>
    <w:rsid w:val="00BC52A5"/>
    <w:rsid w:val="00BC613C"/>
    <w:rsid w:val="00BC62AD"/>
    <w:rsid w:val="00BC6D46"/>
    <w:rsid w:val="00BC6E31"/>
    <w:rsid w:val="00BC6F2A"/>
    <w:rsid w:val="00BC7382"/>
    <w:rsid w:val="00BC750A"/>
    <w:rsid w:val="00BC777C"/>
    <w:rsid w:val="00BC7820"/>
    <w:rsid w:val="00BC7901"/>
    <w:rsid w:val="00BC7CCD"/>
    <w:rsid w:val="00BD0017"/>
    <w:rsid w:val="00BD00A0"/>
    <w:rsid w:val="00BD00DC"/>
    <w:rsid w:val="00BD02DC"/>
    <w:rsid w:val="00BD035F"/>
    <w:rsid w:val="00BD060D"/>
    <w:rsid w:val="00BD0BB3"/>
    <w:rsid w:val="00BD11AD"/>
    <w:rsid w:val="00BD1406"/>
    <w:rsid w:val="00BD21D1"/>
    <w:rsid w:val="00BD24BF"/>
    <w:rsid w:val="00BD2ED0"/>
    <w:rsid w:val="00BD2FB0"/>
    <w:rsid w:val="00BD316A"/>
    <w:rsid w:val="00BD31AA"/>
    <w:rsid w:val="00BD34AD"/>
    <w:rsid w:val="00BD3630"/>
    <w:rsid w:val="00BD3F83"/>
    <w:rsid w:val="00BD439D"/>
    <w:rsid w:val="00BD4A41"/>
    <w:rsid w:val="00BD5288"/>
    <w:rsid w:val="00BD53B1"/>
    <w:rsid w:val="00BD5689"/>
    <w:rsid w:val="00BD6283"/>
    <w:rsid w:val="00BD63F3"/>
    <w:rsid w:val="00BD70CC"/>
    <w:rsid w:val="00BD743C"/>
    <w:rsid w:val="00BD7E3E"/>
    <w:rsid w:val="00BD7E44"/>
    <w:rsid w:val="00BD7ECA"/>
    <w:rsid w:val="00BE0011"/>
    <w:rsid w:val="00BE1132"/>
    <w:rsid w:val="00BE15B8"/>
    <w:rsid w:val="00BE1648"/>
    <w:rsid w:val="00BE1ADA"/>
    <w:rsid w:val="00BE1BB2"/>
    <w:rsid w:val="00BE1FBB"/>
    <w:rsid w:val="00BE3223"/>
    <w:rsid w:val="00BE3C8F"/>
    <w:rsid w:val="00BE3F03"/>
    <w:rsid w:val="00BE4058"/>
    <w:rsid w:val="00BE43FE"/>
    <w:rsid w:val="00BE481E"/>
    <w:rsid w:val="00BE4E25"/>
    <w:rsid w:val="00BE536D"/>
    <w:rsid w:val="00BE545D"/>
    <w:rsid w:val="00BE5DA9"/>
    <w:rsid w:val="00BE6182"/>
    <w:rsid w:val="00BE63C6"/>
    <w:rsid w:val="00BE6631"/>
    <w:rsid w:val="00BE6C42"/>
    <w:rsid w:val="00BE723D"/>
    <w:rsid w:val="00BE728A"/>
    <w:rsid w:val="00BE75C3"/>
    <w:rsid w:val="00BE7E72"/>
    <w:rsid w:val="00BF0110"/>
    <w:rsid w:val="00BF0575"/>
    <w:rsid w:val="00BF1557"/>
    <w:rsid w:val="00BF172D"/>
    <w:rsid w:val="00BF1C87"/>
    <w:rsid w:val="00BF1C9A"/>
    <w:rsid w:val="00BF2026"/>
    <w:rsid w:val="00BF20F8"/>
    <w:rsid w:val="00BF291E"/>
    <w:rsid w:val="00BF29C1"/>
    <w:rsid w:val="00BF2CBF"/>
    <w:rsid w:val="00BF2D7C"/>
    <w:rsid w:val="00BF2DE2"/>
    <w:rsid w:val="00BF33EE"/>
    <w:rsid w:val="00BF3693"/>
    <w:rsid w:val="00BF36A8"/>
    <w:rsid w:val="00BF3887"/>
    <w:rsid w:val="00BF39D4"/>
    <w:rsid w:val="00BF3C4C"/>
    <w:rsid w:val="00BF3FCE"/>
    <w:rsid w:val="00BF4060"/>
    <w:rsid w:val="00BF45B3"/>
    <w:rsid w:val="00BF4F19"/>
    <w:rsid w:val="00BF4FC5"/>
    <w:rsid w:val="00BF50DC"/>
    <w:rsid w:val="00BF5247"/>
    <w:rsid w:val="00BF56BF"/>
    <w:rsid w:val="00BF67D6"/>
    <w:rsid w:val="00BF6AB2"/>
    <w:rsid w:val="00BF6B85"/>
    <w:rsid w:val="00BF6D23"/>
    <w:rsid w:val="00BF7053"/>
    <w:rsid w:val="00BF749E"/>
    <w:rsid w:val="00BF7512"/>
    <w:rsid w:val="00BF77CA"/>
    <w:rsid w:val="00BF7BB0"/>
    <w:rsid w:val="00BF7D6D"/>
    <w:rsid w:val="00C0029E"/>
    <w:rsid w:val="00C00434"/>
    <w:rsid w:val="00C004A8"/>
    <w:rsid w:val="00C0056F"/>
    <w:rsid w:val="00C00EDF"/>
    <w:rsid w:val="00C01518"/>
    <w:rsid w:val="00C0204D"/>
    <w:rsid w:val="00C024F2"/>
    <w:rsid w:val="00C02824"/>
    <w:rsid w:val="00C02BF5"/>
    <w:rsid w:val="00C02F6D"/>
    <w:rsid w:val="00C03388"/>
    <w:rsid w:val="00C035E6"/>
    <w:rsid w:val="00C040F4"/>
    <w:rsid w:val="00C04273"/>
    <w:rsid w:val="00C043CF"/>
    <w:rsid w:val="00C049E4"/>
    <w:rsid w:val="00C054C0"/>
    <w:rsid w:val="00C0590B"/>
    <w:rsid w:val="00C05BB8"/>
    <w:rsid w:val="00C05C1D"/>
    <w:rsid w:val="00C060F1"/>
    <w:rsid w:val="00C060FE"/>
    <w:rsid w:val="00C065C1"/>
    <w:rsid w:val="00C0670A"/>
    <w:rsid w:val="00C06B68"/>
    <w:rsid w:val="00C06E2F"/>
    <w:rsid w:val="00C07193"/>
    <w:rsid w:val="00C07A25"/>
    <w:rsid w:val="00C07D4F"/>
    <w:rsid w:val="00C07E5B"/>
    <w:rsid w:val="00C07E74"/>
    <w:rsid w:val="00C103D4"/>
    <w:rsid w:val="00C10526"/>
    <w:rsid w:val="00C111D9"/>
    <w:rsid w:val="00C116B9"/>
    <w:rsid w:val="00C119C2"/>
    <w:rsid w:val="00C12609"/>
    <w:rsid w:val="00C12729"/>
    <w:rsid w:val="00C133D9"/>
    <w:rsid w:val="00C138E0"/>
    <w:rsid w:val="00C14315"/>
    <w:rsid w:val="00C145AE"/>
    <w:rsid w:val="00C145C3"/>
    <w:rsid w:val="00C14C90"/>
    <w:rsid w:val="00C15225"/>
    <w:rsid w:val="00C154CE"/>
    <w:rsid w:val="00C15878"/>
    <w:rsid w:val="00C15CE5"/>
    <w:rsid w:val="00C16227"/>
    <w:rsid w:val="00C16677"/>
    <w:rsid w:val="00C17443"/>
    <w:rsid w:val="00C175D2"/>
    <w:rsid w:val="00C17704"/>
    <w:rsid w:val="00C178EA"/>
    <w:rsid w:val="00C17BC3"/>
    <w:rsid w:val="00C17DDB"/>
    <w:rsid w:val="00C20091"/>
    <w:rsid w:val="00C201F3"/>
    <w:rsid w:val="00C20330"/>
    <w:rsid w:val="00C2047C"/>
    <w:rsid w:val="00C210CE"/>
    <w:rsid w:val="00C2136E"/>
    <w:rsid w:val="00C21502"/>
    <w:rsid w:val="00C2212F"/>
    <w:rsid w:val="00C22584"/>
    <w:rsid w:val="00C227FC"/>
    <w:rsid w:val="00C22AFD"/>
    <w:rsid w:val="00C22E22"/>
    <w:rsid w:val="00C22E52"/>
    <w:rsid w:val="00C23026"/>
    <w:rsid w:val="00C235EF"/>
    <w:rsid w:val="00C2363D"/>
    <w:rsid w:val="00C23BA4"/>
    <w:rsid w:val="00C244CF"/>
    <w:rsid w:val="00C245DF"/>
    <w:rsid w:val="00C255D0"/>
    <w:rsid w:val="00C25736"/>
    <w:rsid w:val="00C263C2"/>
    <w:rsid w:val="00C26640"/>
    <w:rsid w:val="00C26EC4"/>
    <w:rsid w:val="00C276CF"/>
    <w:rsid w:val="00C27AE8"/>
    <w:rsid w:val="00C27B34"/>
    <w:rsid w:val="00C27BD3"/>
    <w:rsid w:val="00C27CFD"/>
    <w:rsid w:val="00C27F8E"/>
    <w:rsid w:val="00C3005E"/>
    <w:rsid w:val="00C3046A"/>
    <w:rsid w:val="00C30BC4"/>
    <w:rsid w:val="00C310C5"/>
    <w:rsid w:val="00C31315"/>
    <w:rsid w:val="00C31417"/>
    <w:rsid w:val="00C3172E"/>
    <w:rsid w:val="00C31931"/>
    <w:rsid w:val="00C31EC9"/>
    <w:rsid w:val="00C3407D"/>
    <w:rsid w:val="00C34924"/>
    <w:rsid w:val="00C35991"/>
    <w:rsid w:val="00C361D5"/>
    <w:rsid w:val="00C36416"/>
    <w:rsid w:val="00C364DE"/>
    <w:rsid w:val="00C36B69"/>
    <w:rsid w:val="00C3742B"/>
    <w:rsid w:val="00C37534"/>
    <w:rsid w:val="00C379F4"/>
    <w:rsid w:val="00C37A9B"/>
    <w:rsid w:val="00C37F52"/>
    <w:rsid w:val="00C400AA"/>
    <w:rsid w:val="00C40D1D"/>
    <w:rsid w:val="00C40D53"/>
    <w:rsid w:val="00C40D63"/>
    <w:rsid w:val="00C40D72"/>
    <w:rsid w:val="00C40DDC"/>
    <w:rsid w:val="00C412A1"/>
    <w:rsid w:val="00C417C5"/>
    <w:rsid w:val="00C4183D"/>
    <w:rsid w:val="00C418B0"/>
    <w:rsid w:val="00C41BD6"/>
    <w:rsid w:val="00C42097"/>
    <w:rsid w:val="00C42305"/>
    <w:rsid w:val="00C4261D"/>
    <w:rsid w:val="00C4334D"/>
    <w:rsid w:val="00C43517"/>
    <w:rsid w:val="00C4366D"/>
    <w:rsid w:val="00C43788"/>
    <w:rsid w:val="00C43A2C"/>
    <w:rsid w:val="00C44270"/>
    <w:rsid w:val="00C442D4"/>
    <w:rsid w:val="00C447ED"/>
    <w:rsid w:val="00C448AF"/>
    <w:rsid w:val="00C44932"/>
    <w:rsid w:val="00C44B65"/>
    <w:rsid w:val="00C45262"/>
    <w:rsid w:val="00C45985"/>
    <w:rsid w:val="00C45CB3"/>
    <w:rsid w:val="00C45E19"/>
    <w:rsid w:val="00C45EA3"/>
    <w:rsid w:val="00C45EDA"/>
    <w:rsid w:val="00C469F5"/>
    <w:rsid w:val="00C4770C"/>
    <w:rsid w:val="00C47A05"/>
    <w:rsid w:val="00C47D0D"/>
    <w:rsid w:val="00C47EF5"/>
    <w:rsid w:val="00C50190"/>
    <w:rsid w:val="00C502AD"/>
    <w:rsid w:val="00C505C9"/>
    <w:rsid w:val="00C50C63"/>
    <w:rsid w:val="00C50EF7"/>
    <w:rsid w:val="00C51219"/>
    <w:rsid w:val="00C513F1"/>
    <w:rsid w:val="00C514F3"/>
    <w:rsid w:val="00C51C15"/>
    <w:rsid w:val="00C52806"/>
    <w:rsid w:val="00C5325F"/>
    <w:rsid w:val="00C53812"/>
    <w:rsid w:val="00C53864"/>
    <w:rsid w:val="00C53CF6"/>
    <w:rsid w:val="00C543CC"/>
    <w:rsid w:val="00C546E6"/>
    <w:rsid w:val="00C5482A"/>
    <w:rsid w:val="00C5499D"/>
    <w:rsid w:val="00C549A4"/>
    <w:rsid w:val="00C54C22"/>
    <w:rsid w:val="00C550E0"/>
    <w:rsid w:val="00C55834"/>
    <w:rsid w:val="00C55A87"/>
    <w:rsid w:val="00C55EDA"/>
    <w:rsid w:val="00C56312"/>
    <w:rsid w:val="00C564A3"/>
    <w:rsid w:val="00C56885"/>
    <w:rsid w:val="00C56956"/>
    <w:rsid w:val="00C56D1D"/>
    <w:rsid w:val="00C56DB0"/>
    <w:rsid w:val="00C573AB"/>
    <w:rsid w:val="00C57759"/>
    <w:rsid w:val="00C60062"/>
    <w:rsid w:val="00C604D5"/>
    <w:rsid w:val="00C613DD"/>
    <w:rsid w:val="00C61400"/>
    <w:rsid w:val="00C617EC"/>
    <w:rsid w:val="00C61952"/>
    <w:rsid w:val="00C61991"/>
    <w:rsid w:val="00C621F4"/>
    <w:rsid w:val="00C6268D"/>
    <w:rsid w:val="00C626D2"/>
    <w:rsid w:val="00C62E14"/>
    <w:rsid w:val="00C63666"/>
    <w:rsid w:val="00C63680"/>
    <w:rsid w:val="00C637BA"/>
    <w:rsid w:val="00C63C48"/>
    <w:rsid w:val="00C63D16"/>
    <w:rsid w:val="00C643C9"/>
    <w:rsid w:val="00C64A96"/>
    <w:rsid w:val="00C64D01"/>
    <w:rsid w:val="00C64D41"/>
    <w:rsid w:val="00C64DEE"/>
    <w:rsid w:val="00C6519C"/>
    <w:rsid w:val="00C65A89"/>
    <w:rsid w:val="00C660B5"/>
    <w:rsid w:val="00C67458"/>
    <w:rsid w:val="00C67558"/>
    <w:rsid w:val="00C6784B"/>
    <w:rsid w:val="00C67927"/>
    <w:rsid w:val="00C679EC"/>
    <w:rsid w:val="00C67BF1"/>
    <w:rsid w:val="00C70854"/>
    <w:rsid w:val="00C70B6B"/>
    <w:rsid w:val="00C70D1A"/>
    <w:rsid w:val="00C715A6"/>
    <w:rsid w:val="00C715E3"/>
    <w:rsid w:val="00C71A0F"/>
    <w:rsid w:val="00C72467"/>
    <w:rsid w:val="00C72749"/>
    <w:rsid w:val="00C728D1"/>
    <w:rsid w:val="00C72B59"/>
    <w:rsid w:val="00C72DB4"/>
    <w:rsid w:val="00C73726"/>
    <w:rsid w:val="00C738A3"/>
    <w:rsid w:val="00C73ADB"/>
    <w:rsid w:val="00C73C6D"/>
    <w:rsid w:val="00C73DAD"/>
    <w:rsid w:val="00C73E48"/>
    <w:rsid w:val="00C7415E"/>
    <w:rsid w:val="00C7436E"/>
    <w:rsid w:val="00C74740"/>
    <w:rsid w:val="00C748FD"/>
    <w:rsid w:val="00C74F3D"/>
    <w:rsid w:val="00C75552"/>
    <w:rsid w:val="00C75976"/>
    <w:rsid w:val="00C75AD1"/>
    <w:rsid w:val="00C763F0"/>
    <w:rsid w:val="00C76451"/>
    <w:rsid w:val="00C767AA"/>
    <w:rsid w:val="00C76FE7"/>
    <w:rsid w:val="00C77112"/>
    <w:rsid w:val="00C77262"/>
    <w:rsid w:val="00C77961"/>
    <w:rsid w:val="00C779CE"/>
    <w:rsid w:val="00C77AA1"/>
    <w:rsid w:val="00C77BC5"/>
    <w:rsid w:val="00C801B5"/>
    <w:rsid w:val="00C801DF"/>
    <w:rsid w:val="00C8078B"/>
    <w:rsid w:val="00C81010"/>
    <w:rsid w:val="00C8169E"/>
    <w:rsid w:val="00C81989"/>
    <w:rsid w:val="00C819FE"/>
    <w:rsid w:val="00C81B64"/>
    <w:rsid w:val="00C821D6"/>
    <w:rsid w:val="00C826FC"/>
    <w:rsid w:val="00C828E0"/>
    <w:rsid w:val="00C82F0D"/>
    <w:rsid w:val="00C830FB"/>
    <w:rsid w:val="00C83100"/>
    <w:rsid w:val="00C83AAE"/>
    <w:rsid w:val="00C83CC3"/>
    <w:rsid w:val="00C83E39"/>
    <w:rsid w:val="00C83EA3"/>
    <w:rsid w:val="00C84B5E"/>
    <w:rsid w:val="00C85CEC"/>
    <w:rsid w:val="00C864EA"/>
    <w:rsid w:val="00C866F8"/>
    <w:rsid w:val="00C874C0"/>
    <w:rsid w:val="00C87868"/>
    <w:rsid w:val="00C9047A"/>
    <w:rsid w:val="00C90525"/>
    <w:rsid w:val="00C90A26"/>
    <w:rsid w:val="00C90DCC"/>
    <w:rsid w:val="00C91095"/>
    <w:rsid w:val="00C91EBC"/>
    <w:rsid w:val="00C9210F"/>
    <w:rsid w:val="00C92459"/>
    <w:rsid w:val="00C92C94"/>
    <w:rsid w:val="00C92DFA"/>
    <w:rsid w:val="00C930A2"/>
    <w:rsid w:val="00C932AD"/>
    <w:rsid w:val="00C93A46"/>
    <w:rsid w:val="00C93AD5"/>
    <w:rsid w:val="00C93DA7"/>
    <w:rsid w:val="00C93DDE"/>
    <w:rsid w:val="00C94D99"/>
    <w:rsid w:val="00C94E06"/>
    <w:rsid w:val="00C951D5"/>
    <w:rsid w:val="00C952F6"/>
    <w:rsid w:val="00C96058"/>
    <w:rsid w:val="00C96191"/>
    <w:rsid w:val="00C965EB"/>
    <w:rsid w:val="00C9689E"/>
    <w:rsid w:val="00C96B8E"/>
    <w:rsid w:val="00C96F53"/>
    <w:rsid w:val="00C96F5B"/>
    <w:rsid w:val="00C973BC"/>
    <w:rsid w:val="00C97F06"/>
    <w:rsid w:val="00C97F0D"/>
    <w:rsid w:val="00CA0167"/>
    <w:rsid w:val="00CA0DEA"/>
    <w:rsid w:val="00CA1640"/>
    <w:rsid w:val="00CA1B3D"/>
    <w:rsid w:val="00CA207F"/>
    <w:rsid w:val="00CA2331"/>
    <w:rsid w:val="00CA24C5"/>
    <w:rsid w:val="00CA25C0"/>
    <w:rsid w:val="00CA266E"/>
    <w:rsid w:val="00CA2ADA"/>
    <w:rsid w:val="00CA2EDF"/>
    <w:rsid w:val="00CA3031"/>
    <w:rsid w:val="00CA3DBE"/>
    <w:rsid w:val="00CA4139"/>
    <w:rsid w:val="00CA4199"/>
    <w:rsid w:val="00CA44A7"/>
    <w:rsid w:val="00CA44C6"/>
    <w:rsid w:val="00CA4AE8"/>
    <w:rsid w:val="00CA4DEA"/>
    <w:rsid w:val="00CA524F"/>
    <w:rsid w:val="00CA55D0"/>
    <w:rsid w:val="00CA5654"/>
    <w:rsid w:val="00CA5786"/>
    <w:rsid w:val="00CA5BE5"/>
    <w:rsid w:val="00CA5D75"/>
    <w:rsid w:val="00CA648A"/>
    <w:rsid w:val="00CA65C2"/>
    <w:rsid w:val="00CA6800"/>
    <w:rsid w:val="00CA6DEF"/>
    <w:rsid w:val="00CA7158"/>
    <w:rsid w:val="00CA75E6"/>
    <w:rsid w:val="00CA7913"/>
    <w:rsid w:val="00CA7B55"/>
    <w:rsid w:val="00CA7D34"/>
    <w:rsid w:val="00CA7E17"/>
    <w:rsid w:val="00CB1458"/>
    <w:rsid w:val="00CB14A7"/>
    <w:rsid w:val="00CB14E4"/>
    <w:rsid w:val="00CB1F49"/>
    <w:rsid w:val="00CB21DE"/>
    <w:rsid w:val="00CB23D1"/>
    <w:rsid w:val="00CB27E6"/>
    <w:rsid w:val="00CB2AC4"/>
    <w:rsid w:val="00CB2FD8"/>
    <w:rsid w:val="00CB30D2"/>
    <w:rsid w:val="00CB341A"/>
    <w:rsid w:val="00CB355C"/>
    <w:rsid w:val="00CB3921"/>
    <w:rsid w:val="00CB39B7"/>
    <w:rsid w:val="00CB3C6A"/>
    <w:rsid w:val="00CB3EEE"/>
    <w:rsid w:val="00CB44C4"/>
    <w:rsid w:val="00CB4A08"/>
    <w:rsid w:val="00CB4BCA"/>
    <w:rsid w:val="00CB5171"/>
    <w:rsid w:val="00CB57C8"/>
    <w:rsid w:val="00CB58C4"/>
    <w:rsid w:val="00CB599A"/>
    <w:rsid w:val="00CB638C"/>
    <w:rsid w:val="00CB6992"/>
    <w:rsid w:val="00CB69C5"/>
    <w:rsid w:val="00CB69F9"/>
    <w:rsid w:val="00CB6CBE"/>
    <w:rsid w:val="00CB7108"/>
    <w:rsid w:val="00CB793F"/>
    <w:rsid w:val="00CC024C"/>
    <w:rsid w:val="00CC03EA"/>
    <w:rsid w:val="00CC0659"/>
    <w:rsid w:val="00CC070D"/>
    <w:rsid w:val="00CC08E3"/>
    <w:rsid w:val="00CC0B27"/>
    <w:rsid w:val="00CC0BA0"/>
    <w:rsid w:val="00CC0DA3"/>
    <w:rsid w:val="00CC1068"/>
    <w:rsid w:val="00CC12BB"/>
    <w:rsid w:val="00CC18E6"/>
    <w:rsid w:val="00CC19DF"/>
    <w:rsid w:val="00CC1A99"/>
    <w:rsid w:val="00CC1B3E"/>
    <w:rsid w:val="00CC1E33"/>
    <w:rsid w:val="00CC2E8E"/>
    <w:rsid w:val="00CC3EEE"/>
    <w:rsid w:val="00CC46CC"/>
    <w:rsid w:val="00CC49E8"/>
    <w:rsid w:val="00CC4D0A"/>
    <w:rsid w:val="00CC4EE7"/>
    <w:rsid w:val="00CC51B0"/>
    <w:rsid w:val="00CC57EF"/>
    <w:rsid w:val="00CC5827"/>
    <w:rsid w:val="00CC6268"/>
    <w:rsid w:val="00CC6AF9"/>
    <w:rsid w:val="00CC6B9F"/>
    <w:rsid w:val="00CC6CDD"/>
    <w:rsid w:val="00CC6E32"/>
    <w:rsid w:val="00CC6EEF"/>
    <w:rsid w:val="00CC71FC"/>
    <w:rsid w:val="00CC732C"/>
    <w:rsid w:val="00CC78C0"/>
    <w:rsid w:val="00CC7FA6"/>
    <w:rsid w:val="00CD0117"/>
    <w:rsid w:val="00CD01C8"/>
    <w:rsid w:val="00CD0885"/>
    <w:rsid w:val="00CD12B9"/>
    <w:rsid w:val="00CD1361"/>
    <w:rsid w:val="00CD157A"/>
    <w:rsid w:val="00CD19A4"/>
    <w:rsid w:val="00CD1F5B"/>
    <w:rsid w:val="00CD24F4"/>
    <w:rsid w:val="00CD25D0"/>
    <w:rsid w:val="00CD2700"/>
    <w:rsid w:val="00CD2A08"/>
    <w:rsid w:val="00CD37A1"/>
    <w:rsid w:val="00CD38E1"/>
    <w:rsid w:val="00CD38FE"/>
    <w:rsid w:val="00CD3BCB"/>
    <w:rsid w:val="00CD3CAC"/>
    <w:rsid w:val="00CD41EB"/>
    <w:rsid w:val="00CD43E6"/>
    <w:rsid w:val="00CD4400"/>
    <w:rsid w:val="00CD4AF5"/>
    <w:rsid w:val="00CD4DB3"/>
    <w:rsid w:val="00CD50A5"/>
    <w:rsid w:val="00CD52FB"/>
    <w:rsid w:val="00CD5456"/>
    <w:rsid w:val="00CD572B"/>
    <w:rsid w:val="00CD5808"/>
    <w:rsid w:val="00CD62A7"/>
    <w:rsid w:val="00CD6D14"/>
    <w:rsid w:val="00CD717D"/>
    <w:rsid w:val="00CD7224"/>
    <w:rsid w:val="00CD72E5"/>
    <w:rsid w:val="00CD7709"/>
    <w:rsid w:val="00CD7825"/>
    <w:rsid w:val="00CD7D3F"/>
    <w:rsid w:val="00CE0515"/>
    <w:rsid w:val="00CE058E"/>
    <w:rsid w:val="00CE071B"/>
    <w:rsid w:val="00CE0837"/>
    <w:rsid w:val="00CE119F"/>
    <w:rsid w:val="00CE1366"/>
    <w:rsid w:val="00CE179A"/>
    <w:rsid w:val="00CE189A"/>
    <w:rsid w:val="00CE1C92"/>
    <w:rsid w:val="00CE1FB0"/>
    <w:rsid w:val="00CE1FB1"/>
    <w:rsid w:val="00CE2004"/>
    <w:rsid w:val="00CE2965"/>
    <w:rsid w:val="00CE299E"/>
    <w:rsid w:val="00CE2ADE"/>
    <w:rsid w:val="00CE2BBE"/>
    <w:rsid w:val="00CE3412"/>
    <w:rsid w:val="00CE3CC7"/>
    <w:rsid w:val="00CE44DF"/>
    <w:rsid w:val="00CE4D86"/>
    <w:rsid w:val="00CE5373"/>
    <w:rsid w:val="00CE5496"/>
    <w:rsid w:val="00CE57B2"/>
    <w:rsid w:val="00CE64CE"/>
    <w:rsid w:val="00CE72F7"/>
    <w:rsid w:val="00CE72F9"/>
    <w:rsid w:val="00CE7C27"/>
    <w:rsid w:val="00CF0CF8"/>
    <w:rsid w:val="00CF10B7"/>
    <w:rsid w:val="00CF11B9"/>
    <w:rsid w:val="00CF1567"/>
    <w:rsid w:val="00CF1B20"/>
    <w:rsid w:val="00CF1D74"/>
    <w:rsid w:val="00CF1DC6"/>
    <w:rsid w:val="00CF1E41"/>
    <w:rsid w:val="00CF24F8"/>
    <w:rsid w:val="00CF2F42"/>
    <w:rsid w:val="00CF37CA"/>
    <w:rsid w:val="00CF39EC"/>
    <w:rsid w:val="00CF3B90"/>
    <w:rsid w:val="00CF3D13"/>
    <w:rsid w:val="00CF3D52"/>
    <w:rsid w:val="00CF47E9"/>
    <w:rsid w:val="00CF480E"/>
    <w:rsid w:val="00CF4BA7"/>
    <w:rsid w:val="00CF4C78"/>
    <w:rsid w:val="00CF4FA9"/>
    <w:rsid w:val="00CF502C"/>
    <w:rsid w:val="00CF5115"/>
    <w:rsid w:val="00CF51EB"/>
    <w:rsid w:val="00CF54CA"/>
    <w:rsid w:val="00CF5599"/>
    <w:rsid w:val="00CF5A0A"/>
    <w:rsid w:val="00CF5A70"/>
    <w:rsid w:val="00CF5ADA"/>
    <w:rsid w:val="00CF5DF7"/>
    <w:rsid w:val="00CF6074"/>
    <w:rsid w:val="00CF6824"/>
    <w:rsid w:val="00CF6B4D"/>
    <w:rsid w:val="00CF6D22"/>
    <w:rsid w:val="00CF6DAF"/>
    <w:rsid w:val="00CF753B"/>
    <w:rsid w:val="00CF79AA"/>
    <w:rsid w:val="00CF7A18"/>
    <w:rsid w:val="00CF7D62"/>
    <w:rsid w:val="00D00750"/>
    <w:rsid w:val="00D00853"/>
    <w:rsid w:val="00D008B2"/>
    <w:rsid w:val="00D011F2"/>
    <w:rsid w:val="00D01376"/>
    <w:rsid w:val="00D01674"/>
    <w:rsid w:val="00D016F3"/>
    <w:rsid w:val="00D019E2"/>
    <w:rsid w:val="00D02298"/>
    <w:rsid w:val="00D022F0"/>
    <w:rsid w:val="00D0257E"/>
    <w:rsid w:val="00D02A16"/>
    <w:rsid w:val="00D031B8"/>
    <w:rsid w:val="00D0353C"/>
    <w:rsid w:val="00D03CB9"/>
    <w:rsid w:val="00D04015"/>
    <w:rsid w:val="00D04C56"/>
    <w:rsid w:val="00D050EE"/>
    <w:rsid w:val="00D051B1"/>
    <w:rsid w:val="00D05222"/>
    <w:rsid w:val="00D05291"/>
    <w:rsid w:val="00D05B94"/>
    <w:rsid w:val="00D05EA4"/>
    <w:rsid w:val="00D05F6C"/>
    <w:rsid w:val="00D05FA3"/>
    <w:rsid w:val="00D06EAF"/>
    <w:rsid w:val="00D07969"/>
    <w:rsid w:val="00D07A02"/>
    <w:rsid w:val="00D07A18"/>
    <w:rsid w:val="00D07DEC"/>
    <w:rsid w:val="00D07DFF"/>
    <w:rsid w:val="00D07F88"/>
    <w:rsid w:val="00D10324"/>
    <w:rsid w:val="00D1040C"/>
    <w:rsid w:val="00D105E5"/>
    <w:rsid w:val="00D1064D"/>
    <w:rsid w:val="00D107CE"/>
    <w:rsid w:val="00D10999"/>
    <w:rsid w:val="00D10ABA"/>
    <w:rsid w:val="00D10BF2"/>
    <w:rsid w:val="00D10D85"/>
    <w:rsid w:val="00D10F32"/>
    <w:rsid w:val="00D11633"/>
    <w:rsid w:val="00D11DC6"/>
    <w:rsid w:val="00D12223"/>
    <w:rsid w:val="00D12564"/>
    <w:rsid w:val="00D12659"/>
    <w:rsid w:val="00D134A3"/>
    <w:rsid w:val="00D134E5"/>
    <w:rsid w:val="00D1361B"/>
    <w:rsid w:val="00D139E7"/>
    <w:rsid w:val="00D141AD"/>
    <w:rsid w:val="00D145EB"/>
    <w:rsid w:val="00D14A71"/>
    <w:rsid w:val="00D14D96"/>
    <w:rsid w:val="00D14E5C"/>
    <w:rsid w:val="00D158DA"/>
    <w:rsid w:val="00D1605D"/>
    <w:rsid w:val="00D161E8"/>
    <w:rsid w:val="00D16BE8"/>
    <w:rsid w:val="00D16E02"/>
    <w:rsid w:val="00D17219"/>
    <w:rsid w:val="00D178B2"/>
    <w:rsid w:val="00D202ED"/>
    <w:rsid w:val="00D203BB"/>
    <w:rsid w:val="00D20637"/>
    <w:rsid w:val="00D20860"/>
    <w:rsid w:val="00D20D53"/>
    <w:rsid w:val="00D21544"/>
    <w:rsid w:val="00D21A1E"/>
    <w:rsid w:val="00D21DC8"/>
    <w:rsid w:val="00D2274E"/>
    <w:rsid w:val="00D228EE"/>
    <w:rsid w:val="00D22BA8"/>
    <w:rsid w:val="00D22D20"/>
    <w:rsid w:val="00D22F93"/>
    <w:rsid w:val="00D234B7"/>
    <w:rsid w:val="00D23B18"/>
    <w:rsid w:val="00D23BF6"/>
    <w:rsid w:val="00D23E76"/>
    <w:rsid w:val="00D24283"/>
    <w:rsid w:val="00D2438D"/>
    <w:rsid w:val="00D245F1"/>
    <w:rsid w:val="00D24D82"/>
    <w:rsid w:val="00D24EA0"/>
    <w:rsid w:val="00D25000"/>
    <w:rsid w:val="00D25614"/>
    <w:rsid w:val="00D2597A"/>
    <w:rsid w:val="00D25BF0"/>
    <w:rsid w:val="00D25EB8"/>
    <w:rsid w:val="00D26168"/>
    <w:rsid w:val="00D265EA"/>
    <w:rsid w:val="00D26C9F"/>
    <w:rsid w:val="00D27231"/>
    <w:rsid w:val="00D2795D"/>
    <w:rsid w:val="00D27B58"/>
    <w:rsid w:val="00D27C39"/>
    <w:rsid w:val="00D30389"/>
    <w:rsid w:val="00D30DA1"/>
    <w:rsid w:val="00D3113A"/>
    <w:rsid w:val="00D31255"/>
    <w:rsid w:val="00D31602"/>
    <w:rsid w:val="00D31968"/>
    <w:rsid w:val="00D32016"/>
    <w:rsid w:val="00D32630"/>
    <w:rsid w:val="00D326C8"/>
    <w:rsid w:val="00D32774"/>
    <w:rsid w:val="00D331A9"/>
    <w:rsid w:val="00D33424"/>
    <w:rsid w:val="00D33B2A"/>
    <w:rsid w:val="00D33D98"/>
    <w:rsid w:val="00D344C0"/>
    <w:rsid w:val="00D353E1"/>
    <w:rsid w:val="00D35BC5"/>
    <w:rsid w:val="00D36033"/>
    <w:rsid w:val="00D362BA"/>
    <w:rsid w:val="00D368CF"/>
    <w:rsid w:val="00D3729D"/>
    <w:rsid w:val="00D37523"/>
    <w:rsid w:val="00D37AA4"/>
    <w:rsid w:val="00D37C6E"/>
    <w:rsid w:val="00D37F09"/>
    <w:rsid w:val="00D37FFE"/>
    <w:rsid w:val="00D401D7"/>
    <w:rsid w:val="00D40364"/>
    <w:rsid w:val="00D40585"/>
    <w:rsid w:val="00D40607"/>
    <w:rsid w:val="00D4086B"/>
    <w:rsid w:val="00D40CAD"/>
    <w:rsid w:val="00D40CF5"/>
    <w:rsid w:val="00D41111"/>
    <w:rsid w:val="00D4193E"/>
    <w:rsid w:val="00D42634"/>
    <w:rsid w:val="00D42700"/>
    <w:rsid w:val="00D4279E"/>
    <w:rsid w:val="00D42E82"/>
    <w:rsid w:val="00D4411F"/>
    <w:rsid w:val="00D448F9"/>
    <w:rsid w:val="00D4492E"/>
    <w:rsid w:val="00D4501B"/>
    <w:rsid w:val="00D45545"/>
    <w:rsid w:val="00D457C3"/>
    <w:rsid w:val="00D458E0"/>
    <w:rsid w:val="00D45B25"/>
    <w:rsid w:val="00D45BB9"/>
    <w:rsid w:val="00D45D27"/>
    <w:rsid w:val="00D47602"/>
    <w:rsid w:val="00D47A14"/>
    <w:rsid w:val="00D47DDF"/>
    <w:rsid w:val="00D50367"/>
    <w:rsid w:val="00D503A8"/>
    <w:rsid w:val="00D50518"/>
    <w:rsid w:val="00D50788"/>
    <w:rsid w:val="00D5098C"/>
    <w:rsid w:val="00D50E47"/>
    <w:rsid w:val="00D50EC5"/>
    <w:rsid w:val="00D5144B"/>
    <w:rsid w:val="00D5158D"/>
    <w:rsid w:val="00D51A16"/>
    <w:rsid w:val="00D51CAE"/>
    <w:rsid w:val="00D51F3A"/>
    <w:rsid w:val="00D52195"/>
    <w:rsid w:val="00D5246E"/>
    <w:rsid w:val="00D52CC9"/>
    <w:rsid w:val="00D5386E"/>
    <w:rsid w:val="00D54400"/>
    <w:rsid w:val="00D547CF"/>
    <w:rsid w:val="00D54816"/>
    <w:rsid w:val="00D552AB"/>
    <w:rsid w:val="00D55319"/>
    <w:rsid w:val="00D557D9"/>
    <w:rsid w:val="00D558E4"/>
    <w:rsid w:val="00D55B89"/>
    <w:rsid w:val="00D5601F"/>
    <w:rsid w:val="00D56185"/>
    <w:rsid w:val="00D5686D"/>
    <w:rsid w:val="00D56B0D"/>
    <w:rsid w:val="00D56EDA"/>
    <w:rsid w:val="00D57E9F"/>
    <w:rsid w:val="00D57EEB"/>
    <w:rsid w:val="00D6002F"/>
    <w:rsid w:val="00D60038"/>
    <w:rsid w:val="00D60084"/>
    <w:rsid w:val="00D60230"/>
    <w:rsid w:val="00D6054E"/>
    <w:rsid w:val="00D60883"/>
    <w:rsid w:val="00D60FDD"/>
    <w:rsid w:val="00D61A1D"/>
    <w:rsid w:val="00D61C7C"/>
    <w:rsid w:val="00D61CBE"/>
    <w:rsid w:val="00D62313"/>
    <w:rsid w:val="00D629CB"/>
    <w:rsid w:val="00D63338"/>
    <w:rsid w:val="00D63E6F"/>
    <w:rsid w:val="00D644BE"/>
    <w:rsid w:val="00D649E2"/>
    <w:rsid w:val="00D64B98"/>
    <w:rsid w:val="00D6501A"/>
    <w:rsid w:val="00D653D4"/>
    <w:rsid w:val="00D654F4"/>
    <w:rsid w:val="00D65CCC"/>
    <w:rsid w:val="00D65E39"/>
    <w:rsid w:val="00D663CB"/>
    <w:rsid w:val="00D66436"/>
    <w:rsid w:val="00D664F3"/>
    <w:rsid w:val="00D66615"/>
    <w:rsid w:val="00D67153"/>
    <w:rsid w:val="00D673C0"/>
    <w:rsid w:val="00D6756D"/>
    <w:rsid w:val="00D67C44"/>
    <w:rsid w:val="00D67CE5"/>
    <w:rsid w:val="00D709CF"/>
    <w:rsid w:val="00D70C79"/>
    <w:rsid w:val="00D70CDA"/>
    <w:rsid w:val="00D71398"/>
    <w:rsid w:val="00D7157A"/>
    <w:rsid w:val="00D715FB"/>
    <w:rsid w:val="00D7160E"/>
    <w:rsid w:val="00D71D39"/>
    <w:rsid w:val="00D71EAF"/>
    <w:rsid w:val="00D71F60"/>
    <w:rsid w:val="00D7202D"/>
    <w:rsid w:val="00D72854"/>
    <w:rsid w:val="00D72BFE"/>
    <w:rsid w:val="00D736A1"/>
    <w:rsid w:val="00D736E7"/>
    <w:rsid w:val="00D738D2"/>
    <w:rsid w:val="00D73AD0"/>
    <w:rsid w:val="00D73F18"/>
    <w:rsid w:val="00D73FB9"/>
    <w:rsid w:val="00D74041"/>
    <w:rsid w:val="00D749ED"/>
    <w:rsid w:val="00D74C6A"/>
    <w:rsid w:val="00D753D7"/>
    <w:rsid w:val="00D75584"/>
    <w:rsid w:val="00D75A33"/>
    <w:rsid w:val="00D7611D"/>
    <w:rsid w:val="00D7636F"/>
    <w:rsid w:val="00D76A9C"/>
    <w:rsid w:val="00D76ACC"/>
    <w:rsid w:val="00D76C52"/>
    <w:rsid w:val="00D777A5"/>
    <w:rsid w:val="00D77890"/>
    <w:rsid w:val="00D77A94"/>
    <w:rsid w:val="00D80621"/>
    <w:rsid w:val="00D81045"/>
    <w:rsid w:val="00D8180C"/>
    <w:rsid w:val="00D8183E"/>
    <w:rsid w:val="00D819F4"/>
    <w:rsid w:val="00D81A48"/>
    <w:rsid w:val="00D81A88"/>
    <w:rsid w:val="00D82225"/>
    <w:rsid w:val="00D82393"/>
    <w:rsid w:val="00D82E4D"/>
    <w:rsid w:val="00D837F7"/>
    <w:rsid w:val="00D83C77"/>
    <w:rsid w:val="00D83F21"/>
    <w:rsid w:val="00D84055"/>
    <w:rsid w:val="00D841C1"/>
    <w:rsid w:val="00D84675"/>
    <w:rsid w:val="00D848D9"/>
    <w:rsid w:val="00D84BA1"/>
    <w:rsid w:val="00D856C6"/>
    <w:rsid w:val="00D85E6F"/>
    <w:rsid w:val="00D86374"/>
    <w:rsid w:val="00D86575"/>
    <w:rsid w:val="00D8658B"/>
    <w:rsid w:val="00D8697E"/>
    <w:rsid w:val="00D86985"/>
    <w:rsid w:val="00D87361"/>
    <w:rsid w:val="00D875B0"/>
    <w:rsid w:val="00D87811"/>
    <w:rsid w:val="00D8790A"/>
    <w:rsid w:val="00D87D34"/>
    <w:rsid w:val="00D90726"/>
    <w:rsid w:val="00D909AB"/>
    <w:rsid w:val="00D911FD"/>
    <w:rsid w:val="00D91763"/>
    <w:rsid w:val="00D9176E"/>
    <w:rsid w:val="00D91949"/>
    <w:rsid w:val="00D91A6B"/>
    <w:rsid w:val="00D91AA3"/>
    <w:rsid w:val="00D91B53"/>
    <w:rsid w:val="00D922D8"/>
    <w:rsid w:val="00D92791"/>
    <w:rsid w:val="00D92FF9"/>
    <w:rsid w:val="00D93288"/>
    <w:rsid w:val="00D9373B"/>
    <w:rsid w:val="00D93D92"/>
    <w:rsid w:val="00D93E3C"/>
    <w:rsid w:val="00D942F7"/>
    <w:rsid w:val="00D94904"/>
    <w:rsid w:val="00D9492E"/>
    <w:rsid w:val="00D94E5B"/>
    <w:rsid w:val="00D94E5E"/>
    <w:rsid w:val="00D9500B"/>
    <w:rsid w:val="00D9506D"/>
    <w:rsid w:val="00D953AA"/>
    <w:rsid w:val="00D955D3"/>
    <w:rsid w:val="00D95943"/>
    <w:rsid w:val="00D95979"/>
    <w:rsid w:val="00D95B06"/>
    <w:rsid w:val="00D95C67"/>
    <w:rsid w:val="00D968BC"/>
    <w:rsid w:val="00D96942"/>
    <w:rsid w:val="00D97AD3"/>
    <w:rsid w:val="00D97C05"/>
    <w:rsid w:val="00D97F6F"/>
    <w:rsid w:val="00DA0030"/>
    <w:rsid w:val="00DA05D1"/>
    <w:rsid w:val="00DA0969"/>
    <w:rsid w:val="00DA0D05"/>
    <w:rsid w:val="00DA1357"/>
    <w:rsid w:val="00DA1888"/>
    <w:rsid w:val="00DA1CF4"/>
    <w:rsid w:val="00DA1ED1"/>
    <w:rsid w:val="00DA2054"/>
    <w:rsid w:val="00DA2141"/>
    <w:rsid w:val="00DA2205"/>
    <w:rsid w:val="00DA2335"/>
    <w:rsid w:val="00DA2561"/>
    <w:rsid w:val="00DA2ABD"/>
    <w:rsid w:val="00DA2D5C"/>
    <w:rsid w:val="00DA313D"/>
    <w:rsid w:val="00DA3704"/>
    <w:rsid w:val="00DA3DA7"/>
    <w:rsid w:val="00DA4D7C"/>
    <w:rsid w:val="00DA5058"/>
    <w:rsid w:val="00DA5222"/>
    <w:rsid w:val="00DA52EA"/>
    <w:rsid w:val="00DA55A7"/>
    <w:rsid w:val="00DA58CC"/>
    <w:rsid w:val="00DA5966"/>
    <w:rsid w:val="00DA59D8"/>
    <w:rsid w:val="00DA5D62"/>
    <w:rsid w:val="00DA5E01"/>
    <w:rsid w:val="00DA5E28"/>
    <w:rsid w:val="00DA60D1"/>
    <w:rsid w:val="00DA6189"/>
    <w:rsid w:val="00DA6D12"/>
    <w:rsid w:val="00DA6DB6"/>
    <w:rsid w:val="00DA761B"/>
    <w:rsid w:val="00DA7753"/>
    <w:rsid w:val="00DA7A42"/>
    <w:rsid w:val="00DB04A5"/>
    <w:rsid w:val="00DB07B0"/>
    <w:rsid w:val="00DB1B32"/>
    <w:rsid w:val="00DB1DDD"/>
    <w:rsid w:val="00DB23B9"/>
    <w:rsid w:val="00DB2DE8"/>
    <w:rsid w:val="00DB3B87"/>
    <w:rsid w:val="00DB461F"/>
    <w:rsid w:val="00DB4A99"/>
    <w:rsid w:val="00DB4DF9"/>
    <w:rsid w:val="00DB4F28"/>
    <w:rsid w:val="00DB4F7E"/>
    <w:rsid w:val="00DB4F84"/>
    <w:rsid w:val="00DB56D9"/>
    <w:rsid w:val="00DB58B5"/>
    <w:rsid w:val="00DB5BA3"/>
    <w:rsid w:val="00DB5EB1"/>
    <w:rsid w:val="00DB625D"/>
    <w:rsid w:val="00DB64FF"/>
    <w:rsid w:val="00DB6B78"/>
    <w:rsid w:val="00DB6D8F"/>
    <w:rsid w:val="00DB6E52"/>
    <w:rsid w:val="00DB7547"/>
    <w:rsid w:val="00DB76E2"/>
    <w:rsid w:val="00DB77D4"/>
    <w:rsid w:val="00DB7842"/>
    <w:rsid w:val="00DB7A7D"/>
    <w:rsid w:val="00DB7DBB"/>
    <w:rsid w:val="00DC01CE"/>
    <w:rsid w:val="00DC0403"/>
    <w:rsid w:val="00DC0491"/>
    <w:rsid w:val="00DC0A5B"/>
    <w:rsid w:val="00DC0C50"/>
    <w:rsid w:val="00DC13D5"/>
    <w:rsid w:val="00DC1B46"/>
    <w:rsid w:val="00DC1FC2"/>
    <w:rsid w:val="00DC2DB0"/>
    <w:rsid w:val="00DC3049"/>
    <w:rsid w:val="00DC3463"/>
    <w:rsid w:val="00DC3C5D"/>
    <w:rsid w:val="00DC4196"/>
    <w:rsid w:val="00DC4471"/>
    <w:rsid w:val="00DC4F53"/>
    <w:rsid w:val="00DC58CA"/>
    <w:rsid w:val="00DC5903"/>
    <w:rsid w:val="00DC59F2"/>
    <w:rsid w:val="00DC5CC3"/>
    <w:rsid w:val="00DC5E26"/>
    <w:rsid w:val="00DC607C"/>
    <w:rsid w:val="00DC609B"/>
    <w:rsid w:val="00DC633C"/>
    <w:rsid w:val="00DC63CB"/>
    <w:rsid w:val="00DC67E5"/>
    <w:rsid w:val="00DC694F"/>
    <w:rsid w:val="00DC6A5A"/>
    <w:rsid w:val="00DC71E4"/>
    <w:rsid w:val="00DD04AC"/>
    <w:rsid w:val="00DD0A51"/>
    <w:rsid w:val="00DD164A"/>
    <w:rsid w:val="00DD1ABF"/>
    <w:rsid w:val="00DD1CC1"/>
    <w:rsid w:val="00DD1F61"/>
    <w:rsid w:val="00DD305E"/>
    <w:rsid w:val="00DD3956"/>
    <w:rsid w:val="00DD3974"/>
    <w:rsid w:val="00DD4041"/>
    <w:rsid w:val="00DD407B"/>
    <w:rsid w:val="00DD42F8"/>
    <w:rsid w:val="00DD49AC"/>
    <w:rsid w:val="00DD4F5B"/>
    <w:rsid w:val="00DD4F79"/>
    <w:rsid w:val="00DD516D"/>
    <w:rsid w:val="00DD5368"/>
    <w:rsid w:val="00DD55BB"/>
    <w:rsid w:val="00DD577E"/>
    <w:rsid w:val="00DD5C29"/>
    <w:rsid w:val="00DD5FB7"/>
    <w:rsid w:val="00DD6205"/>
    <w:rsid w:val="00DD69CF"/>
    <w:rsid w:val="00DD6C03"/>
    <w:rsid w:val="00DD7174"/>
    <w:rsid w:val="00DD73CE"/>
    <w:rsid w:val="00DE0162"/>
    <w:rsid w:val="00DE0266"/>
    <w:rsid w:val="00DE0D59"/>
    <w:rsid w:val="00DE0FCF"/>
    <w:rsid w:val="00DE1559"/>
    <w:rsid w:val="00DE1952"/>
    <w:rsid w:val="00DE1A95"/>
    <w:rsid w:val="00DE1BC1"/>
    <w:rsid w:val="00DE2187"/>
    <w:rsid w:val="00DE218E"/>
    <w:rsid w:val="00DE2221"/>
    <w:rsid w:val="00DE2AB7"/>
    <w:rsid w:val="00DE2B8B"/>
    <w:rsid w:val="00DE2EAD"/>
    <w:rsid w:val="00DE3032"/>
    <w:rsid w:val="00DE38F6"/>
    <w:rsid w:val="00DE3F71"/>
    <w:rsid w:val="00DE4125"/>
    <w:rsid w:val="00DE473C"/>
    <w:rsid w:val="00DE479F"/>
    <w:rsid w:val="00DE4B0A"/>
    <w:rsid w:val="00DE4E57"/>
    <w:rsid w:val="00DE52BB"/>
    <w:rsid w:val="00DE53B9"/>
    <w:rsid w:val="00DE56F0"/>
    <w:rsid w:val="00DE5B93"/>
    <w:rsid w:val="00DE6279"/>
    <w:rsid w:val="00DE6385"/>
    <w:rsid w:val="00DE6A02"/>
    <w:rsid w:val="00DE726F"/>
    <w:rsid w:val="00DE75E5"/>
    <w:rsid w:val="00DE7704"/>
    <w:rsid w:val="00DE7879"/>
    <w:rsid w:val="00DE79CE"/>
    <w:rsid w:val="00DF0560"/>
    <w:rsid w:val="00DF06D3"/>
    <w:rsid w:val="00DF077E"/>
    <w:rsid w:val="00DF16A4"/>
    <w:rsid w:val="00DF1AB8"/>
    <w:rsid w:val="00DF1D23"/>
    <w:rsid w:val="00DF26FA"/>
    <w:rsid w:val="00DF35CB"/>
    <w:rsid w:val="00DF3AF5"/>
    <w:rsid w:val="00DF3FCC"/>
    <w:rsid w:val="00DF4375"/>
    <w:rsid w:val="00DF43B1"/>
    <w:rsid w:val="00DF4484"/>
    <w:rsid w:val="00DF45F5"/>
    <w:rsid w:val="00DF4634"/>
    <w:rsid w:val="00DF51A9"/>
    <w:rsid w:val="00DF5729"/>
    <w:rsid w:val="00DF57E1"/>
    <w:rsid w:val="00DF58D4"/>
    <w:rsid w:val="00DF5AF5"/>
    <w:rsid w:val="00DF5D12"/>
    <w:rsid w:val="00DF5F5E"/>
    <w:rsid w:val="00DF6536"/>
    <w:rsid w:val="00DF673E"/>
    <w:rsid w:val="00DF674B"/>
    <w:rsid w:val="00DF6758"/>
    <w:rsid w:val="00DF6C2B"/>
    <w:rsid w:val="00DF7E35"/>
    <w:rsid w:val="00DF7E7B"/>
    <w:rsid w:val="00E00399"/>
    <w:rsid w:val="00E00952"/>
    <w:rsid w:val="00E00AD3"/>
    <w:rsid w:val="00E01DC3"/>
    <w:rsid w:val="00E02079"/>
    <w:rsid w:val="00E03399"/>
    <w:rsid w:val="00E047DC"/>
    <w:rsid w:val="00E04943"/>
    <w:rsid w:val="00E04F4F"/>
    <w:rsid w:val="00E0517C"/>
    <w:rsid w:val="00E05342"/>
    <w:rsid w:val="00E0582A"/>
    <w:rsid w:val="00E05B8C"/>
    <w:rsid w:val="00E060F3"/>
    <w:rsid w:val="00E0638C"/>
    <w:rsid w:val="00E0666D"/>
    <w:rsid w:val="00E07080"/>
    <w:rsid w:val="00E070C2"/>
    <w:rsid w:val="00E070E3"/>
    <w:rsid w:val="00E07D39"/>
    <w:rsid w:val="00E1055B"/>
    <w:rsid w:val="00E106F2"/>
    <w:rsid w:val="00E108EC"/>
    <w:rsid w:val="00E10952"/>
    <w:rsid w:val="00E11305"/>
    <w:rsid w:val="00E12085"/>
    <w:rsid w:val="00E120E2"/>
    <w:rsid w:val="00E123FB"/>
    <w:rsid w:val="00E1246F"/>
    <w:rsid w:val="00E125A6"/>
    <w:rsid w:val="00E12CF4"/>
    <w:rsid w:val="00E13D2E"/>
    <w:rsid w:val="00E13D41"/>
    <w:rsid w:val="00E14728"/>
    <w:rsid w:val="00E14A2E"/>
    <w:rsid w:val="00E14E45"/>
    <w:rsid w:val="00E15025"/>
    <w:rsid w:val="00E15282"/>
    <w:rsid w:val="00E1553F"/>
    <w:rsid w:val="00E1629B"/>
    <w:rsid w:val="00E171DA"/>
    <w:rsid w:val="00E174B3"/>
    <w:rsid w:val="00E17B0F"/>
    <w:rsid w:val="00E2045D"/>
    <w:rsid w:val="00E20CAA"/>
    <w:rsid w:val="00E20CDF"/>
    <w:rsid w:val="00E20E1C"/>
    <w:rsid w:val="00E20E66"/>
    <w:rsid w:val="00E20EA7"/>
    <w:rsid w:val="00E210DC"/>
    <w:rsid w:val="00E21818"/>
    <w:rsid w:val="00E2191E"/>
    <w:rsid w:val="00E22579"/>
    <w:rsid w:val="00E22587"/>
    <w:rsid w:val="00E2274B"/>
    <w:rsid w:val="00E231EE"/>
    <w:rsid w:val="00E23288"/>
    <w:rsid w:val="00E2342D"/>
    <w:rsid w:val="00E238A8"/>
    <w:rsid w:val="00E242AF"/>
    <w:rsid w:val="00E24F52"/>
    <w:rsid w:val="00E24F62"/>
    <w:rsid w:val="00E25325"/>
    <w:rsid w:val="00E25A05"/>
    <w:rsid w:val="00E2646B"/>
    <w:rsid w:val="00E26EFD"/>
    <w:rsid w:val="00E26FC7"/>
    <w:rsid w:val="00E27B69"/>
    <w:rsid w:val="00E27B7C"/>
    <w:rsid w:val="00E27EC3"/>
    <w:rsid w:val="00E30C08"/>
    <w:rsid w:val="00E310E8"/>
    <w:rsid w:val="00E316DE"/>
    <w:rsid w:val="00E31E02"/>
    <w:rsid w:val="00E31E4F"/>
    <w:rsid w:val="00E31E8D"/>
    <w:rsid w:val="00E33216"/>
    <w:rsid w:val="00E33BC2"/>
    <w:rsid w:val="00E3416E"/>
    <w:rsid w:val="00E34BED"/>
    <w:rsid w:val="00E34C1E"/>
    <w:rsid w:val="00E34F9F"/>
    <w:rsid w:val="00E352EA"/>
    <w:rsid w:val="00E354F7"/>
    <w:rsid w:val="00E35552"/>
    <w:rsid w:val="00E3568F"/>
    <w:rsid w:val="00E35958"/>
    <w:rsid w:val="00E35FA1"/>
    <w:rsid w:val="00E36AFC"/>
    <w:rsid w:val="00E37AD6"/>
    <w:rsid w:val="00E401A5"/>
    <w:rsid w:val="00E40725"/>
    <w:rsid w:val="00E40A27"/>
    <w:rsid w:val="00E40C56"/>
    <w:rsid w:val="00E40E11"/>
    <w:rsid w:val="00E41E8F"/>
    <w:rsid w:val="00E4210F"/>
    <w:rsid w:val="00E429CF"/>
    <w:rsid w:val="00E42D7F"/>
    <w:rsid w:val="00E43C71"/>
    <w:rsid w:val="00E43E1E"/>
    <w:rsid w:val="00E43E91"/>
    <w:rsid w:val="00E43FDD"/>
    <w:rsid w:val="00E4411B"/>
    <w:rsid w:val="00E44855"/>
    <w:rsid w:val="00E44B08"/>
    <w:rsid w:val="00E44EC5"/>
    <w:rsid w:val="00E4520F"/>
    <w:rsid w:val="00E455EA"/>
    <w:rsid w:val="00E45A56"/>
    <w:rsid w:val="00E45B95"/>
    <w:rsid w:val="00E46DC6"/>
    <w:rsid w:val="00E475BB"/>
    <w:rsid w:val="00E477D6"/>
    <w:rsid w:val="00E47A49"/>
    <w:rsid w:val="00E5007B"/>
    <w:rsid w:val="00E5025B"/>
    <w:rsid w:val="00E506E3"/>
    <w:rsid w:val="00E50CD8"/>
    <w:rsid w:val="00E50DCE"/>
    <w:rsid w:val="00E51120"/>
    <w:rsid w:val="00E511DB"/>
    <w:rsid w:val="00E513EF"/>
    <w:rsid w:val="00E514A8"/>
    <w:rsid w:val="00E514D1"/>
    <w:rsid w:val="00E51BE0"/>
    <w:rsid w:val="00E51C9D"/>
    <w:rsid w:val="00E51F72"/>
    <w:rsid w:val="00E522AB"/>
    <w:rsid w:val="00E52508"/>
    <w:rsid w:val="00E52A7F"/>
    <w:rsid w:val="00E52D9C"/>
    <w:rsid w:val="00E531DD"/>
    <w:rsid w:val="00E532A4"/>
    <w:rsid w:val="00E53603"/>
    <w:rsid w:val="00E53637"/>
    <w:rsid w:val="00E53A2C"/>
    <w:rsid w:val="00E53C35"/>
    <w:rsid w:val="00E5409F"/>
    <w:rsid w:val="00E551F5"/>
    <w:rsid w:val="00E5546E"/>
    <w:rsid w:val="00E55575"/>
    <w:rsid w:val="00E5560A"/>
    <w:rsid w:val="00E55C2B"/>
    <w:rsid w:val="00E55ECA"/>
    <w:rsid w:val="00E5639B"/>
    <w:rsid w:val="00E56422"/>
    <w:rsid w:val="00E5712E"/>
    <w:rsid w:val="00E57147"/>
    <w:rsid w:val="00E57407"/>
    <w:rsid w:val="00E575ED"/>
    <w:rsid w:val="00E578E6"/>
    <w:rsid w:val="00E60138"/>
    <w:rsid w:val="00E6033B"/>
    <w:rsid w:val="00E60842"/>
    <w:rsid w:val="00E60B47"/>
    <w:rsid w:val="00E6117F"/>
    <w:rsid w:val="00E611EE"/>
    <w:rsid w:val="00E613C4"/>
    <w:rsid w:val="00E614D6"/>
    <w:rsid w:val="00E6174F"/>
    <w:rsid w:val="00E61847"/>
    <w:rsid w:val="00E61E01"/>
    <w:rsid w:val="00E6212A"/>
    <w:rsid w:val="00E62297"/>
    <w:rsid w:val="00E622F7"/>
    <w:rsid w:val="00E624F3"/>
    <w:rsid w:val="00E6265E"/>
    <w:rsid w:val="00E6267D"/>
    <w:rsid w:val="00E62D1D"/>
    <w:rsid w:val="00E62D43"/>
    <w:rsid w:val="00E6311D"/>
    <w:rsid w:val="00E637C7"/>
    <w:rsid w:val="00E6385B"/>
    <w:rsid w:val="00E64544"/>
    <w:rsid w:val="00E64D75"/>
    <w:rsid w:val="00E659C2"/>
    <w:rsid w:val="00E65C3D"/>
    <w:rsid w:val="00E65C6B"/>
    <w:rsid w:val="00E65D8F"/>
    <w:rsid w:val="00E65DB1"/>
    <w:rsid w:val="00E66095"/>
    <w:rsid w:val="00E66830"/>
    <w:rsid w:val="00E66A1D"/>
    <w:rsid w:val="00E66B1D"/>
    <w:rsid w:val="00E66F47"/>
    <w:rsid w:val="00E6717B"/>
    <w:rsid w:val="00E6722B"/>
    <w:rsid w:val="00E67A80"/>
    <w:rsid w:val="00E70158"/>
    <w:rsid w:val="00E702CE"/>
    <w:rsid w:val="00E7030F"/>
    <w:rsid w:val="00E70EE4"/>
    <w:rsid w:val="00E715B7"/>
    <w:rsid w:val="00E7179B"/>
    <w:rsid w:val="00E71B0B"/>
    <w:rsid w:val="00E722D3"/>
    <w:rsid w:val="00E724D2"/>
    <w:rsid w:val="00E72D95"/>
    <w:rsid w:val="00E72EB8"/>
    <w:rsid w:val="00E73432"/>
    <w:rsid w:val="00E73C21"/>
    <w:rsid w:val="00E73DF1"/>
    <w:rsid w:val="00E7401D"/>
    <w:rsid w:val="00E74312"/>
    <w:rsid w:val="00E744B9"/>
    <w:rsid w:val="00E744D8"/>
    <w:rsid w:val="00E75322"/>
    <w:rsid w:val="00E75528"/>
    <w:rsid w:val="00E7565F"/>
    <w:rsid w:val="00E75B07"/>
    <w:rsid w:val="00E75F46"/>
    <w:rsid w:val="00E7600E"/>
    <w:rsid w:val="00E76B04"/>
    <w:rsid w:val="00E76CC0"/>
    <w:rsid w:val="00E76DD8"/>
    <w:rsid w:val="00E7731A"/>
    <w:rsid w:val="00E77EB9"/>
    <w:rsid w:val="00E8108D"/>
    <w:rsid w:val="00E810BC"/>
    <w:rsid w:val="00E819CA"/>
    <w:rsid w:val="00E81C79"/>
    <w:rsid w:val="00E81FF8"/>
    <w:rsid w:val="00E82279"/>
    <w:rsid w:val="00E82611"/>
    <w:rsid w:val="00E82A73"/>
    <w:rsid w:val="00E82E7A"/>
    <w:rsid w:val="00E83192"/>
    <w:rsid w:val="00E8323A"/>
    <w:rsid w:val="00E83515"/>
    <w:rsid w:val="00E8409A"/>
    <w:rsid w:val="00E8418C"/>
    <w:rsid w:val="00E84211"/>
    <w:rsid w:val="00E846A3"/>
    <w:rsid w:val="00E84CBE"/>
    <w:rsid w:val="00E85012"/>
    <w:rsid w:val="00E8503D"/>
    <w:rsid w:val="00E85087"/>
    <w:rsid w:val="00E85160"/>
    <w:rsid w:val="00E85561"/>
    <w:rsid w:val="00E85620"/>
    <w:rsid w:val="00E8580E"/>
    <w:rsid w:val="00E85AA9"/>
    <w:rsid w:val="00E85C0F"/>
    <w:rsid w:val="00E85CDE"/>
    <w:rsid w:val="00E86258"/>
    <w:rsid w:val="00E8634C"/>
    <w:rsid w:val="00E865D1"/>
    <w:rsid w:val="00E867FA"/>
    <w:rsid w:val="00E86C9F"/>
    <w:rsid w:val="00E876DC"/>
    <w:rsid w:val="00E877F8"/>
    <w:rsid w:val="00E901BC"/>
    <w:rsid w:val="00E903A4"/>
    <w:rsid w:val="00E90B28"/>
    <w:rsid w:val="00E90F61"/>
    <w:rsid w:val="00E91ECE"/>
    <w:rsid w:val="00E91F8E"/>
    <w:rsid w:val="00E92155"/>
    <w:rsid w:val="00E923F6"/>
    <w:rsid w:val="00E926FD"/>
    <w:rsid w:val="00E929DF"/>
    <w:rsid w:val="00E92A57"/>
    <w:rsid w:val="00E92C1C"/>
    <w:rsid w:val="00E92CB4"/>
    <w:rsid w:val="00E9309A"/>
    <w:rsid w:val="00E93226"/>
    <w:rsid w:val="00E933DE"/>
    <w:rsid w:val="00E93765"/>
    <w:rsid w:val="00E93851"/>
    <w:rsid w:val="00E93BBD"/>
    <w:rsid w:val="00E93E02"/>
    <w:rsid w:val="00E93F94"/>
    <w:rsid w:val="00E9443E"/>
    <w:rsid w:val="00E950E2"/>
    <w:rsid w:val="00E952A8"/>
    <w:rsid w:val="00E955AB"/>
    <w:rsid w:val="00E95628"/>
    <w:rsid w:val="00E957D4"/>
    <w:rsid w:val="00E958AB"/>
    <w:rsid w:val="00E958EC"/>
    <w:rsid w:val="00E95A1C"/>
    <w:rsid w:val="00E95BB5"/>
    <w:rsid w:val="00E9647A"/>
    <w:rsid w:val="00E9657C"/>
    <w:rsid w:val="00E966F3"/>
    <w:rsid w:val="00E96C5C"/>
    <w:rsid w:val="00E970DB"/>
    <w:rsid w:val="00E97353"/>
    <w:rsid w:val="00E9752C"/>
    <w:rsid w:val="00E97C06"/>
    <w:rsid w:val="00EA0650"/>
    <w:rsid w:val="00EA0D25"/>
    <w:rsid w:val="00EA0E04"/>
    <w:rsid w:val="00EA13B3"/>
    <w:rsid w:val="00EA1432"/>
    <w:rsid w:val="00EA164C"/>
    <w:rsid w:val="00EA1E04"/>
    <w:rsid w:val="00EA25B8"/>
    <w:rsid w:val="00EA2844"/>
    <w:rsid w:val="00EA2DCA"/>
    <w:rsid w:val="00EA3878"/>
    <w:rsid w:val="00EA3F7A"/>
    <w:rsid w:val="00EA42DC"/>
    <w:rsid w:val="00EA46BB"/>
    <w:rsid w:val="00EA4897"/>
    <w:rsid w:val="00EA4C37"/>
    <w:rsid w:val="00EA574B"/>
    <w:rsid w:val="00EB0F78"/>
    <w:rsid w:val="00EB10FB"/>
    <w:rsid w:val="00EB15A3"/>
    <w:rsid w:val="00EB2001"/>
    <w:rsid w:val="00EB212F"/>
    <w:rsid w:val="00EB2743"/>
    <w:rsid w:val="00EB2D0E"/>
    <w:rsid w:val="00EB316B"/>
    <w:rsid w:val="00EB3449"/>
    <w:rsid w:val="00EB3595"/>
    <w:rsid w:val="00EB45C1"/>
    <w:rsid w:val="00EB4622"/>
    <w:rsid w:val="00EB48C1"/>
    <w:rsid w:val="00EB4EE8"/>
    <w:rsid w:val="00EB5E82"/>
    <w:rsid w:val="00EB5FB4"/>
    <w:rsid w:val="00EB60E5"/>
    <w:rsid w:val="00EB6B88"/>
    <w:rsid w:val="00EB6E9A"/>
    <w:rsid w:val="00EB6F81"/>
    <w:rsid w:val="00EB6FC0"/>
    <w:rsid w:val="00EB704D"/>
    <w:rsid w:val="00EB7086"/>
    <w:rsid w:val="00EB75FE"/>
    <w:rsid w:val="00EB7616"/>
    <w:rsid w:val="00EB7880"/>
    <w:rsid w:val="00EB7F55"/>
    <w:rsid w:val="00EB7F5C"/>
    <w:rsid w:val="00EC0032"/>
    <w:rsid w:val="00EC0149"/>
    <w:rsid w:val="00EC030A"/>
    <w:rsid w:val="00EC0501"/>
    <w:rsid w:val="00EC0747"/>
    <w:rsid w:val="00EC0C83"/>
    <w:rsid w:val="00EC0D0C"/>
    <w:rsid w:val="00EC1407"/>
    <w:rsid w:val="00EC1889"/>
    <w:rsid w:val="00EC1DE4"/>
    <w:rsid w:val="00EC2095"/>
    <w:rsid w:val="00EC20CC"/>
    <w:rsid w:val="00EC260B"/>
    <w:rsid w:val="00EC2A8C"/>
    <w:rsid w:val="00EC2AEA"/>
    <w:rsid w:val="00EC2BEA"/>
    <w:rsid w:val="00EC332C"/>
    <w:rsid w:val="00EC35D8"/>
    <w:rsid w:val="00EC3C06"/>
    <w:rsid w:val="00EC595C"/>
    <w:rsid w:val="00EC606C"/>
    <w:rsid w:val="00EC74E5"/>
    <w:rsid w:val="00EC760B"/>
    <w:rsid w:val="00EC7721"/>
    <w:rsid w:val="00EC7BC4"/>
    <w:rsid w:val="00ED0391"/>
    <w:rsid w:val="00ED0457"/>
    <w:rsid w:val="00ED097B"/>
    <w:rsid w:val="00ED0B56"/>
    <w:rsid w:val="00ED0E9B"/>
    <w:rsid w:val="00ED13E8"/>
    <w:rsid w:val="00ED13F2"/>
    <w:rsid w:val="00ED155B"/>
    <w:rsid w:val="00ED22D4"/>
    <w:rsid w:val="00ED23E5"/>
    <w:rsid w:val="00ED2DC9"/>
    <w:rsid w:val="00ED331F"/>
    <w:rsid w:val="00ED3600"/>
    <w:rsid w:val="00ED367F"/>
    <w:rsid w:val="00ED3A24"/>
    <w:rsid w:val="00ED3DA8"/>
    <w:rsid w:val="00ED3DBF"/>
    <w:rsid w:val="00ED411C"/>
    <w:rsid w:val="00ED45FE"/>
    <w:rsid w:val="00ED48AD"/>
    <w:rsid w:val="00ED49AE"/>
    <w:rsid w:val="00ED4BDF"/>
    <w:rsid w:val="00ED512B"/>
    <w:rsid w:val="00ED52A9"/>
    <w:rsid w:val="00ED57FC"/>
    <w:rsid w:val="00ED5958"/>
    <w:rsid w:val="00ED5D72"/>
    <w:rsid w:val="00ED6177"/>
    <w:rsid w:val="00ED6318"/>
    <w:rsid w:val="00ED6550"/>
    <w:rsid w:val="00ED66AD"/>
    <w:rsid w:val="00ED67F9"/>
    <w:rsid w:val="00ED68C5"/>
    <w:rsid w:val="00ED6B11"/>
    <w:rsid w:val="00ED721E"/>
    <w:rsid w:val="00ED752B"/>
    <w:rsid w:val="00EE0114"/>
    <w:rsid w:val="00EE0224"/>
    <w:rsid w:val="00EE0730"/>
    <w:rsid w:val="00EE094A"/>
    <w:rsid w:val="00EE09E6"/>
    <w:rsid w:val="00EE0E83"/>
    <w:rsid w:val="00EE103D"/>
    <w:rsid w:val="00EE1562"/>
    <w:rsid w:val="00EE1A89"/>
    <w:rsid w:val="00EE1EC2"/>
    <w:rsid w:val="00EE235F"/>
    <w:rsid w:val="00EE25DA"/>
    <w:rsid w:val="00EE2A3E"/>
    <w:rsid w:val="00EE2EB8"/>
    <w:rsid w:val="00EE404A"/>
    <w:rsid w:val="00EE4138"/>
    <w:rsid w:val="00EE44CC"/>
    <w:rsid w:val="00EE4CFC"/>
    <w:rsid w:val="00EE52D1"/>
    <w:rsid w:val="00EE531C"/>
    <w:rsid w:val="00EE56F0"/>
    <w:rsid w:val="00EE6223"/>
    <w:rsid w:val="00EE63AA"/>
    <w:rsid w:val="00EE66B4"/>
    <w:rsid w:val="00EE67C1"/>
    <w:rsid w:val="00EE6E09"/>
    <w:rsid w:val="00EE70A9"/>
    <w:rsid w:val="00EE735D"/>
    <w:rsid w:val="00EE76B7"/>
    <w:rsid w:val="00EE7921"/>
    <w:rsid w:val="00EE7A99"/>
    <w:rsid w:val="00EE7C53"/>
    <w:rsid w:val="00EF0050"/>
    <w:rsid w:val="00EF01EF"/>
    <w:rsid w:val="00EF0463"/>
    <w:rsid w:val="00EF083F"/>
    <w:rsid w:val="00EF08C6"/>
    <w:rsid w:val="00EF0BA3"/>
    <w:rsid w:val="00EF0C9E"/>
    <w:rsid w:val="00EF1BA9"/>
    <w:rsid w:val="00EF1C13"/>
    <w:rsid w:val="00EF2D1B"/>
    <w:rsid w:val="00EF2F3E"/>
    <w:rsid w:val="00EF3026"/>
    <w:rsid w:val="00EF313D"/>
    <w:rsid w:val="00EF328D"/>
    <w:rsid w:val="00EF340F"/>
    <w:rsid w:val="00EF3453"/>
    <w:rsid w:val="00EF3A2D"/>
    <w:rsid w:val="00EF3B55"/>
    <w:rsid w:val="00EF3DA6"/>
    <w:rsid w:val="00EF3E29"/>
    <w:rsid w:val="00EF4EA4"/>
    <w:rsid w:val="00EF4F5E"/>
    <w:rsid w:val="00EF5A38"/>
    <w:rsid w:val="00EF64F1"/>
    <w:rsid w:val="00EF6517"/>
    <w:rsid w:val="00EF6836"/>
    <w:rsid w:val="00EF733A"/>
    <w:rsid w:val="00EF7395"/>
    <w:rsid w:val="00EF7573"/>
    <w:rsid w:val="00EF7C58"/>
    <w:rsid w:val="00EF7DBD"/>
    <w:rsid w:val="00EF7E70"/>
    <w:rsid w:val="00F0035C"/>
    <w:rsid w:val="00F01DA4"/>
    <w:rsid w:val="00F026DD"/>
    <w:rsid w:val="00F027E8"/>
    <w:rsid w:val="00F02EDA"/>
    <w:rsid w:val="00F03741"/>
    <w:rsid w:val="00F03EB9"/>
    <w:rsid w:val="00F03FD4"/>
    <w:rsid w:val="00F048C4"/>
    <w:rsid w:val="00F04ACA"/>
    <w:rsid w:val="00F053ED"/>
    <w:rsid w:val="00F05829"/>
    <w:rsid w:val="00F0587F"/>
    <w:rsid w:val="00F0671A"/>
    <w:rsid w:val="00F067F9"/>
    <w:rsid w:val="00F06903"/>
    <w:rsid w:val="00F06956"/>
    <w:rsid w:val="00F06DA2"/>
    <w:rsid w:val="00F071A2"/>
    <w:rsid w:val="00F07264"/>
    <w:rsid w:val="00F07B84"/>
    <w:rsid w:val="00F07E19"/>
    <w:rsid w:val="00F102A4"/>
    <w:rsid w:val="00F106DA"/>
    <w:rsid w:val="00F1097A"/>
    <w:rsid w:val="00F10FCD"/>
    <w:rsid w:val="00F1187D"/>
    <w:rsid w:val="00F125BF"/>
    <w:rsid w:val="00F12A2D"/>
    <w:rsid w:val="00F12E2A"/>
    <w:rsid w:val="00F12FE5"/>
    <w:rsid w:val="00F1323C"/>
    <w:rsid w:val="00F132D0"/>
    <w:rsid w:val="00F13DE4"/>
    <w:rsid w:val="00F1416B"/>
    <w:rsid w:val="00F15074"/>
    <w:rsid w:val="00F156F8"/>
    <w:rsid w:val="00F1594F"/>
    <w:rsid w:val="00F15E35"/>
    <w:rsid w:val="00F15FC6"/>
    <w:rsid w:val="00F160E0"/>
    <w:rsid w:val="00F17333"/>
    <w:rsid w:val="00F17355"/>
    <w:rsid w:val="00F17AE8"/>
    <w:rsid w:val="00F17BAF"/>
    <w:rsid w:val="00F17D2B"/>
    <w:rsid w:val="00F20146"/>
    <w:rsid w:val="00F20698"/>
    <w:rsid w:val="00F20AF5"/>
    <w:rsid w:val="00F20CFD"/>
    <w:rsid w:val="00F21012"/>
    <w:rsid w:val="00F217D7"/>
    <w:rsid w:val="00F21CFC"/>
    <w:rsid w:val="00F21DF2"/>
    <w:rsid w:val="00F22112"/>
    <w:rsid w:val="00F22641"/>
    <w:rsid w:val="00F2273F"/>
    <w:rsid w:val="00F230D7"/>
    <w:rsid w:val="00F23379"/>
    <w:rsid w:val="00F2347F"/>
    <w:rsid w:val="00F235F4"/>
    <w:rsid w:val="00F23645"/>
    <w:rsid w:val="00F236A8"/>
    <w:rsid w:val="00F238E7"/>
    <w:rsid w:val="00F23A54"/>
    <w:rsid w:val="00F242E6"/>
    <w:rsid w:val="00F247DF"/>
    <w:rsid w:val="00F253BE"/>
    <w:rsid w:val="00F25A9D"/>
    <w:rsid w:val="00F25B41"/>
    <w:rsid w:val="00F25D84"/>
    <w:rsid w:val="00F260CD"/>
    <w:rsid w:val="00F26699"/>
    <w:rsid w:val="00F26840"/>
    <w:rsid w:val="00F26A04"/>
    <w:rsid w:val="00F26B5E"/>
    <w:rsid w:val="00F26D58"/>
    <w:rsid w:val="00F26DF1"/>
    <w:rsid w:val="00F26FD5"/>
    <w:rsid w:val="00F277FD"/>
    <w:rsid w:val="00F27C76"/>
    <w:rsid w:val="00F30640"/>
    <w:rsid w:val="00F30720"/>
    <w:rsid w:val="00F309B2"/>
    <w:rsid w:val="00F30AAD"/>
    <w:rsid w:val="00F30BDD"/>
    <w:rsid w:val="00F311B5"/>
    <w:rsid w:val="00F31BAF"/>
    <w:rsid w:val="00F31F27"/>
    <w:rsid w:val="00F3251E"/>
    <w:rsid w:val="00F3253B"/>
    <w:rsid w:val="00F326D6"/>
    <w:rsid w:val="00F32AA1"/>
    <w:rsid w:val="00F32BCF"/>
    <w:rsid w:val="00F33934"/>
    <w:rsid w:val="00F33DCE"/>
    <w:rsid w:val="00F33DEF"/>
    <w:rsid w:val="00F342D5"/>
    <w:rsid w:val="00F34380"/>
    <w:rsid w:val="00F3497B"/>
    <w:rsid w:val="00F34ACC"/>
    <w:rsid w:val="00F34B46"/>
    <w:rsid w:val="00F35315"/>
    <w:rsid w:val="00F3561A"/>
    <w:rsid w:val="00F3576A"/>
    <w:rsid w:val="00F35C73"/>
    <w:rsid w:val="00F36299"/>
    <w:rsid w:val="00F362E5"/>
    <w:rsid w:val="00F36712"/>
    <w:rsid w:val="00F36823"/>
    <w:rsid w:val="00F36D7E"/>
    <w:rsid w:val="00F37053"/>
    <w:rsid w:val="00F37189"/>
    <w:rsid w:val="00F3733B"/>
    <w:rsid w:val="00F37728"/>
    <w:rsid w:val="00F404E9"/>
    <w:rsid w:val="00F406D0"/>
    <w:rsid w:val="00F40F11"/>
    <w:rsid w:val="00F40F74"/>
    <w:rsid w:val="00F41289"/>
    <w:rsid w:val="00F42F62"/>
    <w:rsid w:val="00F4348D"/>
    <w:rsid w:val="00F4359C"/>
    <w:rsid w:val="00F43F5B"/>
    <w:rsid w:val="00F44151"/>
    <w:rsid w:val="00F44381"/>
    <w:rsid w:val="00F44591"/>
    <w:rsid w:val="00F44682"/>
    <w:rsid w:val="00F44F2B"/>
    <w:rsid w:val="00F455AC"/>
    <w:rsid w:val="00F45B0A"/>
    <w:rsid w:val="00F45CA4"/>
    <w:rsid w:val="00F462D7"/>
    <w:rsid w:val="00F46D81"/>
    <w:rsid w:val="00F47C17"/>
    <w:rsid w:val="00F50C64"/>
    <w:rsid w:val="00F50CBC"/>
    <w:rsid w:val="00F51488"/>
    <w:rsid w:val="00F51958"/>
    <w:rsid w:val="00F51D71"/>
    <w:rsid w:val="00F51EF5"/>
    <w:rsid w:val="00F51F27"/>
    <w:rsid w:val="00F52342"/>
    <w:rsid w:val="00F5260D"/>
    <w:rsid w:val="00F5263F"/>
    <w:rsid w:val="00F53464"/>
    <w:rsid w:val="00F53C45"/>
    <w:rsid w:val="00F53CA4"/>
    <w:rsid w:val="00F53FB6"/>
    <w:rsid w:val="00F5440E"/>
    <w:rsid w:val="00F54D89"/>
    <w:rsid w:val="00F55142"/>
    <w:rsid w:val="00F55425"/>
    <w:rsid w:val="00F5569F"/>
    <w:rsid w:val="00F55991"/>
    <w:rsid w:val="00F55EEA"/>
    <w:rsid w:val="00F56081"/>
    <w:rsid w:val="00F563B6"/>
    <w:rsid w:val="00F56572"/>
    <w:rsid w:val="00F5679B"/>
    <w:rsid w:val="00F56CAD"/>
    <w:rsid w:val="00F571B5"/>
    <w:rsid w:val="00F575F6"/>
    <w:rsid w:val="00F578B9"/>
    <w:rsid w:val="00F57EFE"/>
    <w:rsid w:val="00F60736"/>
    <w:rsid w:val="00F60BDE"/>
    <w:rsid w:val="00F60C2A"/>
    <w:rsid w:val="00F61205"/>
    <w:rsid w:val="00F61536"/>
    <w:rsid w:val="00F61750"/>
    <w:rsid w:val="00F62A3B"/>
    <w:rsid w:val="00F62BA2"/>
    <w:rsid w:val="00F63662"/>
    <w:rsid w:val="00F642F5"/>
    <w:rsid w:val="00F648B2"/>
    <w:rsid w:val="00F64EA9"/>
    <w:rsid w:val="00F64F38"/>
    <w:rsid w:val="00F651A0"/>
    <w:rsid w:val="00F65549"/>
    <w:rsid w:val="00F658E1"/>
    <w:rsid w:val="00F65F8C"/>
    <w:rsid w:val="00F6618B"/>
    <w:rsid w:val="00F664CE"/>
    <w:rsid w:val="00F66FBB"/>
    <w:rsid w:val="00F67186"/>
    <w:rsid w:val="00F67885"/>
    <w:rsid w:val="00F67A12"/>
    <w:rsid w:val="00F67BD2"/>
    <w:rsid w:val="00F7026A"/>
    <w:rsid w:val="00F7054F"/>
    <w:rsid w:val="00F70B31"/>
    <w:rsid w:val="00F70EDF"/>
    <w:rsid w:val="00F70EE7"/>
    <w:rsid w:val="00F70FDC"/>
    <w:rsid w:val="00F7125E"/>
    <w:rsid w:val="00F71268"/>
    <w:rsid w:val="00F716C6"/>
    <w:rsid w:val="00F71760"/>
    <w:rsid w:val="00F71C7D"/>
    <w:rsid w:val="00F71D44"/>
    <w:rsid w:val="00F722CE"/>
    <w:rsid w:val="00F72ABC"/>
    <w:rsid w:val="00F72E31"/>
    <w:rsid w:val="00F72E4A"/>
    <w:rsid w:val="00F733D9"/>
    <w:rsid w:val="00F73FC8"/>
    <w:rsid w:val="00F741F1"/>
    <w:rsid w:val="00F74B66"/>
    <w:rsid w:val="00F74CD6"/>
    <w:rsid w:val="00F75A30"/>
    <w:rsid w:val="00F75A69"/>
    <w:rsid w:val="00F75BB6"/>
    <w:rsid w:val="00F76454"/>
    <w:rsid w:val="00F76A75"/>
    <w:rsid w:val="00F76B1C"/>
    <w:rsid w:val="00F76BD8"/>
    <w:rsid w:val="00F76C93"/>
    <w:rsid w:val="00F76DB1"/>
    <w:rsid w:val="00F7735E"/>
    <w:rsid w:val="00F77A18"/>
    <w:rsid w:val="00F77B9D"/>
    <w:rsid w:val="00F77F1E"/>
    <w:rsid w:val="00F80388"/>
    <w:rsid w:val="00F80AAD"/>
    <w:rsid w:val="00F81076"/>
    <w:rsid w:val="00F813EA"/>
    <w:rsid w:val="00F81BF6"/>
    <w:rsid w:val="00F81C23"/>
    <w:rsid w:val="00F820C6"/>
    <w:rsid w:val="00F82192"/>
    <w:rsid w:val="00F823F9"/>
    <w:rsid w:val="00F8287B"/>
    <w:rsid w:val="00F828A2"/>
    <w:rsid w:val="00F82E5E"/>
    <w:rsid w:val="00F8393F"/>
    <w:rsid w:val="00F83D9E"/>
    <w:rsid w:val="00F8461A"/>
    <w:rsid w:val="00F84812"/>
    <w:rsid w:val="00F8494A"/>
    <w:rsid w:val="00F84C80"/>
    <w:rsid w:val="00F84C8E"/>
    <w:rsid w:val="00F84EDB"/>
    <w:rsid w:val="00F854AA"/>
    <w:rsid w:val="00F85675"/>
    <w:rsid w:val="00F858BC"/>
    <w:rsid w:val="00F85ADF"/>
    <w:rsid w:val="00F85C27"/>
    <w:rsid w:val="00F85D85"/>
    <w:rsid w:val="00F85DEE"/>
    <w:rsid w:val="00F86A74"/>
    <w:rsid w:val="00F86C7C"/>
    <w:rsid w:val="00F87482"/>
    <w:rsid w:val="00F87665"/>
    <w:rsid w:val="00F8774D"/>
    <w:rsid w:val="00F906C5"/>
    <w:rsid w:val="00F90FC9"/>
    <w:rsid w:val="00F913F6"/>
    <w:rsid w:val="00F91937"/>
    <w:rsid w:val="00F91C89"/>
    <w:rsid w:val="00F91EC9"/>
    <w:rsid w:val="00F92216"/>
    <w:rsid w:val="00F92395"/>
    <w:rsid w:val="00F92547"/>
    <w:rsid w:val="00F92972"/>
    <w:rsid w:val="00F92D95"/>
    <w:rsid w:val="00F93020"/>
    <w:rsid w:val="00F931A3"/>
    <w:rsid w:val="00F93367"/>
    <w:rsid w:val="00F933D3"/>
    <w:rsid w:val="00F93458"/>
    <w:rsid w:val="00F93EDC"/>
    <w:rsid w:val="00F93EF8"/>
    <w:rsid w:val="00F94183"/>
    <w:rsid w:val="00F94318"/>
    <w:rsid w:val="00F9432E"/>
    <w:rsid w:val="00F94C93"/>
    <w:rsid w:val="00F951D2"/>
    <w:rsid w:val="00F9521D"/>
    <w:rsid w:val="00F9529C"/>
    <w:rsid w:val="00F95442"/>
    <w:rsid w:val="00F956AD"/>
    <w:rsid w:val="00F958C0"/>
    <w:rsid w:val="00F95912"/>
    <w:rsid w:val="00F95CA9"/>
    <w:rsid w:val="00F96027"/>
    <w:rsid w:val="00F960B9"/>
    <w:rsid w:val="00F960EC"/>
    <w:rsid w:val="00F963B4"/>
    <w:rsid w:val="00F969C8"/>
    <w:rsid w:val="00F96B17"/>
    <w:rsid w:val="00F96DB1"/>
    <w:rsid w:val="00F971E7"/>
    <w:rsid w:val="00F9729F"/>
    <w:rsid w:val="00F9770D"/>
    <w:rsid w:val="00F9777A"/>
    <w:rsid w:val="00F979B7"/>
    <w:rsid w:val="00F97EB8"/>
    <w:rsid w:val="00FA02A1"/>
    <w:rsid w:val="00FA0D85"/>
    <w:rsid w:val="00FA0EAC"/>
    <w:rsid w:val="00FA0ECE"/>
    <w:rsid w:val="00FA1AE7"/>
    <w:rsid w:val="00FA1CE3"/>
    <w:rsid w:val="00FA22B2"/>
    <w:rsid w:val="00FA239B"/>
    <w:rsid w:val="00FA2739"/>
    <w:rsid w:val="00FA326F"/>
    <w:rsid w:val="00FA32BB"/>
    <w:rsid w:val="00FA38B0"/>
    <w:rsid w:val="00FA39E5"/>
    <w:rsid w:val="00FA3B4D"/>
    <w:rsid w:val="00FA3FD1"/>
    <w:rsid w:val="00FA4011"/>
    <w:rsid w:val="00FA422B"/>
    <w:rsid w:val="00FA4430"/>
    <w:rsid w:val="00FA49D7"/>
    <w:rsid w:val="00FA5119"/>
    <w:rsid w:val="00FA583C"/>
    <w:rsid w:val="00FA5FA0"/>
    <w:rsid w:val="00FA64B5"/>
    <w:rsid w:val="00FA6E8F"/>
    <w:rsid w:val="00FA6F7D"/>
    <w:rsid w:val="00FA7053"/>
    <w:rsid w:val="00FA70B1"/>
    <w:rsid w:val="00FA71BF"/>
    <w:rsid w:val="00FA7F60"/>
    <w:rsid w:val="00FB0835"/>
    <w:rsid w:val="00FB0DFF"/>
    <w:rsid w:val="00FB1062"/>
    <w:rsid w:val="00FB12AA"/>
    <w:rsid w:val="00FB1810"/>
    <w:rsid w:val="00FB1868"/>
    <w:rsid w:val="00FB1DF3"/>
    <w:rsid w:val="00FB2C2C"/>
    <w:rsid w:val="00FB2DE8"/>
    <w:rsid w:val="00FB2E2D"/>
    <w:rsid w:val="00FB324C"/>
    <w:rsid w:val="00FB330C"/>
    <w:rsid w:val="00FB35CE"/>
    <w:rsid w:val="00FB37A7"/>
    <w:rsid w:val="00FB391A"/>
    <w:rsid w:val="00FB3B9D"/>
    <w:rsid w:val="00FB3CDC"/>
    <w:rsid w:val="00FB4478"/>
    <w:rsid w:val="00FB4675"/>
    <w:rsid w:val="00FB4F3C"/>
    <w:rsid w:val="00FB5512"/>
    <w:rsid w:val="00FB5FC0"/>
    <w:rsid w:val="00FB61E9"/>
    <w:rsid w:val="00FB64CC"/>
    <w:rsid w:val="00FB65E8"/>
    <w:rsid w:val="00FC0233"/>
    <w:rsid w:val="00FC0291"/>
    <w:rsid w:val="00FC08BA"/>
    <w:rsid w:val="00FC0BD4"/>
    <w:rsid w:val="00FC0D3A"/>
    <w:rsid w:val="00FC0FFD"/>
    <w:rsid w:val="00FC11D0"/>
    <w:rsid w:val="00FC12AD"/>
    <w:rsid w:val="00FC1464"/>
    <w:rsid w:val="00FC14F9"/>
    <w:rsid w:val="00FC163B"/>
    <w:rsid w:val="00FC1D03"/>
    <w:rsid w:val="00FC1D1B"/>
    <w:rsid w:val="00FC1D6F"/>
    <w:rsid w:val="00FC1E96"/>
    <w:rsid w:val="00FC2827"/>
    <w:rsid w:val="00FC370E"/>
    <w:rsid w:val="00FC381D"/>
    <w:rsid w:val="00FC3892"/>
    <w:rsid w:val="00FC3C4E"/>
    <w:rsid w:val="00FC4221"/>
    <w:rsid w:val="00FC457A"/>
    <w:rsid w:val="00FC4B4E"/>
    <w:rsid w:val="00FC4FF0"/>
    <w:rsid w:val="00FC5004"/>
    <w:rsid w:val="00FC543F"/>
    <w:rsid w:val="00FC5962"/>
    <w:rsid w:val="00FC5A7A"/>
    <w:rsid w:val="00FC61BE"/>
    <w:rsid w:val="00FC6518"/>
    <w:rsid w:val="00FC6A47"/>
    <w:rsid w:val="00FC76B0"/>
    <w:rsid w:val="00FC77BB"/>
    <w:rsid w:val="00FC7A18"/>
    <w:rsid w:val="00FC7B1E"/>
    <w:rsid w:val="00FC7B44"/>
    <w:rsid w:val="00FD0992"/>
    <w:rsid w:val="00FD0B85"/>
    <w:rsid w:val="00FD0BAB"/>
    <w:rsid w:val="00FD0F0A"/>
    <w:rsid w:val="00FD13E1"/>
    <w:rsid w:val="00FD15F7"/>
    <w:rsid w:val="00FD1A24"/>
    <w:rsid w:val="00FD1FA5"/>
    <w:rsid w:val="00FD2192"/>
    <w:rsid w:val="00FD25C3"/>
    <w:rsid w:val="00FD2A65"/>
    <w:rsid w:val="00FD2E6E"/>
    <w:rsid w:val="00FD30A9"/>
    <w:rsid w:val="00FD43E6"/>
    <w:rsid w:val="00FD4E65"/>
    <w:rsid w:val="00FD5932"/>
    <w:rsid w:val="00FD5A0B"/>
    <w:rsid w:val="00FD5C98"/>
    <w:rsid w:val="00FD6160"/>
    <w:rsid w:val="00FD6694"/>
    <w:rsid w:val="00FD735E"/>
    <w:rsid w:val="00FD7487"/>
    <w:rsid w:val="00FD78E6"/>
    <w:rsid w:val="00FD7923"/>
    <w:rsid w:val="00FD7EC6"/>
    <w:rsid w:val="00FE0E06"/>
    <w:rsid w:val="00FE138F"/>
    <w:rsid w:val="00FE1F2E"/>
    <w:rsid w:val="00FE20CD"/>
    <w:rsid w:val="00FE249F"/>
    <w:rsid w:val="00FE27C7"/>
    <w:rsid w:val="00FE287C"/>
    <w:rsid w:val="00FE36A8"/>
    <w:rsid w:val="00FE39B3"/>
    <w:rsid w:val="00FE3BB0"/>
    <w:rsid w:val="00FE3C86"/>
    <w:rsid w:val="00FE4559"/>
    <w:rsid w:val="00FE4586"/>
    <w:rsid w:val="00FE4884"/>
    <w:rsid w:val="00FE49F4"/>
    <w:rsid w:val="00FE4B2B"/>
    <w:rsid w:val="00FE5A5A"/>
    <w:rsid w:val="00FE5BB1"/>
    <w:rsid w:val="00FE5D61"/>
    <w:rsid w:val="00FE661F"/>
    <w:rsid w:val="00FE70A6"/>
    <w:rsid w:val="00FE7F44"/>
    <w:rsid w:val="00FF0440"/>
    <w:rsid w:val="00FF05C6"/>
    <w:rsid w:val="00FF06AC"/>
    <w:rsid w:val="00FF077B"/>
    <w:rsid w:val="00FF0794"/>
    <w:rsid w:val="00FF0AEE"/>
    <w:rsid w:val="00FF1F4B"/>
    <w:rsid w:val="00FF29D7"/>
    <w:rsid w:val="00FF307B"/>
    <w:rsid w:val="00FF33B8"/>
    <w:rsid w:val="00FF3402"/>
    <w:rsid w:val="00FF38AD"/>
    <w:rsid w:val="00FF3BE0"/>
    <w:rsid w:val="00FF3DF5"/>
    <w:rsid w:val="00FF40A3"/>
    <w:rsid w:val="00FF4798"/>
    <w:rsid w:val="00FF4AE9"/>
    <w:rsid w:val="00FF4DBC"/>
    <w:rsid w:val="00FF5586"/>
    <w:rsid w:val="00FF58E9"/>
    <w:rsid w:val="00FF5A72"/>
    <w:rsid w:val="00FF60A4"/>
    <w:rsid w:val="00FF6778"/>
    <w:rsid w:val="00FF69E9"/>
    <w:rsid w:val="00FF6B9B"/>
    <w:rsid w:val="00FF6BD3"/>
    <w:rsid w:val="00FF7173"/>
    <w:rsid w:val="00FF74C2"/>
    <w:rsid w:val="00FF768D"/>
    <w:rsid w:val="00FF7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445663"/>
  <w15:docId w15:val="{665A5510-BB03-43E0-B45D-451332C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黑体" w:eastAsia="黑体" w:hAnsi="黑体" w:cs="Times New Roman"/>
        <w:kern w:val="2"/>
        <w:sz w:val="24"/>
        <w:szCs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A2D0B"/>
    <w:pPr>
      <w:widowControl w:val="0"/>
      <w:spacing w:line="360" w:lineRule="auto"/>
      <w:ind w:firstLineChars="200" w:firstLine="480"/>
      <w:jc w:val="both"/>
    </w:pPr>
  </w:style>
  <w:style w:type="paragraph" w:styleId="10">
    <w:name w:val="heading 1"/>
    <w:basedOn w:val="a0"/>
    <w:next w:val="a0"/>
    <w:qFormat/>
    <w:rsid w:val="002E5EBD"/>
    <w:pPr>
      <w:keepNext/>
      <w:keepLines/>
      <w:pageBreakBefore/>
      <w:numPr>
        <w:numId w:val="3"/>
      </w:numPr>
      <w:spacing w:before="300" w:line="240" w:lineRule="auto"/>
      <w:ind w:firstLineChars="0"/>
      <w:outlineLvl w:val="0"/>
    </w:pPr>
    <w:rPr>
      <w:rFonts w:cs="黑体"/>
      <w:b/>
      <w:kern w:val="0"/>
      <w:sz w:val="36"/>
      <w:szCs w:val="36"/>
    </w:rPr>
  </w:style>
  <w:style w:type="paragraph" w:styleId="20">
    <w:name w:val="heading 2"/>
    <w:basedOn w:val="a0"/>
    <w:next w:val="a0"/>
    <w:qFormat/>
    <w:rsid w:val="00D73F18"/>
    <w:pPr>
      <w:keepNext/>
      <w:keepLines/>
      <w:numPr>
        <w:ilvl w:val="1"/>
        <w:numId w:val="3"/>
      </w:numPr>
      <w:spacing w:before="200" w:line="240" w:lineRule="auto"/>
      <w:ind w:firstLineChars="0"/>
      <w:outlineLvl w:val="1"/>
    </w:pPr>
    <w:rPr>
      <w:rFonts w:cs="黑体"/>
      <w:b/>
      <w:kern w:val="0"/>
      <w:sz w:val="32"/>
      <w:szCs w:val="32"/>
    </w:rPr>
  </w:style>
  <w:style w:type="paragraph" w:styleId="30">
    <w:name w:val="heading 3"/>
    <w:basedOn w:val="a0"/>
    <w:next w:val="a0"/>
    <w:qFormat/>
    <w:rsid w:val="00131677"/>
    <w:pPr>
      <w:keepNext/>
      <w:keepLines/>
      <w:numPr>
        <w:ilvl w:val="2"/>
        <w:numId w:val="3"/>
      </w:numPr>
      <w:spacing w:before="60" w:line="240" w:lineRule="auto"/>
      <w:ind w:firstLineChars="0"/>
      <w:outlineLvl w:val="2"/>
    </w:pPr>
    <w:rPr>
      <w:rFonts w:cs="黑体"/>
      <w:b/>
      <w:kern w:val="0"/>
      <w:sz w:val="28"/>
      <w:szCs w:val="28"/>
    </w:rPr>
  </w:style>
  <w:style w:type="paragraph" w:styleId="4">
    <w:name w:val="heading 4"/>
    <w:basedOn w:val="a0"/>
    <w:next w:val="a0"/>
    <w:qFormat/>
    <w:rsid w:val="00192F26"/>
    <w:pPr>
      <w:keepNext/>
      <w:keepLines/>
      <w:numPr>
        <w:ilvl w:val="3"/>
        <w:numId w:val="3"/>
      </w:numPr>
      <w:spacing w:before="40" w:line="240" w:lineRule="auto"/>
      <w:ind w:firstLineChars="0"/>
      <w:outlineLvl w:val="3"/>
    </w:pPr>
    <w:rPr>
      <w:rFonts w:cs="Arial"/>
      <w:kern w:val="0"/>
      <w:sz w:val="28"/>
      <w:szCs w:val="28"/>
    </w:rPr>
  </w:style>
  <w:style w:type="paragraph" w:styleId="5">
    <w:name w:val="heading 5"/>
    <w:basedOn w:val="a0"/>
    <w:next w:val="a0"/>
    <w:qFormat/>
    <w:rsid w:val="00BC14E5"/>
    <w:pPr>
      <w:keepNext/>
      <w:keepLines/>
      <w:numPr>
        <w:ilvl w:val="4"/>
        <w:numId w:val="3"/>
      </w:numPr>
      <w:spacing w:before="40" w:line="240" w:lineRule="auto"/>
      <w:ind w:firstLineChars="0"/>
      <w:outlineLvl w:val="4"/>
    </w:pPr>
    <w:rPr>
      <w:rFonts w:ascii="宋体" w:hAnsi="Arial" w:cs="Arial"/>
      <w:b/>
      <w:kern w:val="0"/>
      <w:sz w:val="28"/>
      <w:szCs w:val="28"/>
    </w:rPr>
  </w:style>
  <w:style w:type="paragraph" w:styleId="6">
    <w:name w:val="heading 6"/>
    <w:basedOn w:val="a0"/>
    <w:next w:val="a0"/>
    <w:qFormat/>
    <w:rsid w:val="00BC14E5"/>
    <w:pPr>
      <w:keepNext/>
      <w:keepLines/>
      <w:numPr>
        <w:ilvl w:val="5"/>
        <w:numId w:val="1"/>
      </w:numPr>
      <w:tabs>
        <w:tab w:val="clear" w:pos="1152"/>
        <w:tab w:val="num" w:pos="360"/>
      </w:tabs>
      <w:spacing w:before="240" w:after="64" w:line="320" w:lineRule="auto"/>
      <w:ind w:left="0" w:firstLine="0"/>
      <w:outlineLvl w:val="5"/>
    </w:pPr>
    <w:rPr>
      <w:rFonts w:ascii="Arial" w:hAnsi="Arial"/>
      <w:b/>
      <w:bCs/>
    </w:rPr>
  </w:style>
  <w:style w:type="paragraph" w:styleId="7">
    <w:name w:val="heading 7"/>
    <w:basedOn w:val="a0"/>
    <w:next w:val="a0"/>
    <w:qFormat/>
    <w:rsid w:val="00BC14E5"/>
    <w:pPr>
      <w:keepNext/>
      <w:keepLines/>
      <w:numPr>
        <w:ilvl w:val="6"/>
        <w:numId w:val="1"/>
      </w:numPr>
      <w:tabs>
        <w:tab w:val="clear" w:pos="1296"/>
        <w:tab w:val="num" w:pos="360"/>
      </w:tabs>
      <w:spacing w:before="240" w:after="64" w:line="320" w:lineRule="auto"/>
      <w:ind w:left="0" w:firstLine="0"/>
      <w:outlineLvl w:val="6"/>
    </w:pPr>
    <w:rPr>
      <w:b/>
      <w:bCs/>
    </w:rPr>
  </w:style>
  <w:style w:type="paragraph" w:styleId="8">
    <w:name w:val="heading 8"/>
    <w:basedOn w:val="a0"/>
    <w:next w:val="a0"/>
    <w:qFormat/>
    <w:rsid w:val="00BC14E5"/>
    <w:pPr>
      <w:keepNext/>
      <w:keepLines/>
      <w:numPr>
        <w:ilvl w:val="7"/>
        <w:numId w:val="1"/>
      </w:numPr>
      <w:tabs>
        <w:tab w:val="clear" w:pos="1440"/>
        <w:tab w:val="num" w:pos="360"/>
      </w:tabs>
      <w:spacing w:before="240" w:after="64" w:line="320" w:lineRule="auto"/>
      <w:ind w:left="0" w:firstLine="0"/>
      <w:outlineLvl w:val="7"/>
    </w:pPr>
    <w:rPr>
      <w:rFonts w:ascii="Arial" w:hAnsi="Arial"/>
    </w:rPr>
  </w:style>
  <w:style w:type="paragraph" w:styleId="9">
    <w:name w:val="heading 9"/>
    <w:basedOn w:val="a0"/>
    <w:next w:val="a0"/>
    <w:qFormat/>
    <w:rsid w:val="00BC14E5"/>
    <w:pPr>
      <w:keepNext/>
      <w:keepLines/>
      <w:numPr>
        <w:ilvl w:val="8"/>
        <w:numId w:val="1"/>
      </w:numPr>
      <w:tabs>
        <w:tab w:val="clear" w:pos="1584"/>
        <w:tab w:val="num" w:pos="360"/>
      </w:tabs>
      <w:spacing w:before="240" w:after="64" w:line="320" w:lineRule="auto"/>
      <w:ind w:left="0" w:firstLine="0"/>
      <w:outlineLvl w:val="8"/>
    </w:pPr>
    <w:rPr>
      <w:rFonts w:ascii="Arial"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模板说明"/>
    <w:basedOn w:val="21"/>
    <w:rsid w:val="00ED49AE"/>
    <w:rPr>
      <w:i/>
    </w:rPr>
  </w:style>
  <w:style w:type="paragraph" w:styleId="a5">
    <w:name w:val="header"/>
    <w:basedOn w:val="a0"/>
    <w:link w:val="a6"/>
    <w:autoRedefine/>
    <w:uiPriority w:val="99"/>
    <w:rsid w:val="00BC14E5"/>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autoRedefine/>
    <w:uiPriority w:val="99"/>
    <w:rsid w:val="00BC14E5"/>
    <w:pPr>
      <w:tabs>
        <w:tab w:val="center" w:pos="4153"/>
        <w:tab w:val="right" w:pos="8306"/>
      </w:tabs>
      <w:snapToGrid w:val="0"/>
      <w:jc w:val="center"/>
    </w:pPr>
    <w:rPr>
      <w:kern w:val="0"/>
      <w:sz w:val="18"/>
      <w:szCs w:val="21"/>
    </w:rPr>
  </w:style>
  <w:style w:type="paragraph" w:styleId="a9">
    <w:name w:val="Document Map"/>
    <w:basedOn w:val="a0"/>
    <w:semiHidden/>
    <w:rsid w:val="00BC14E5"/>
    <w:pPr>
      <w:shd w:val="clear" w:color="auto" w:fill="000080"/>
    </w:pPr>
  </w:style>
  <w:style w:type="paragraph" w:styleId="aa">
    <w:name w:val="Balloon Text"/>
    <w:basedOn w:val="a0"/>
    <w:semiHidden/>
    <w:rsid w:val="00BC14E5"/>
    <w:rPr>
      <w:sz w:val="18"/>
      <w:szCs w:val="18"/>
    </w:rPr>
  </w:style>
  <w:style w:type="paragraph" w:styleId="TOC1">
    <w:name w:val="toc 1"/>
    <w:basedOn w:val="a0"/>
    <w:next w:val="a0"/>
    <w:autoRedefine/>
    <w:uiPriority w:val="39"/>
    <w:rsid w:val="009C1FD2"/>
    <w:pPr>
      <w:tabs>
        <w:tab w:val="left" w:pos="480"/>
        <w:tab w:val="right" w:leader="dot" w:pos="8834"/>
      </w:tabs>
      <w:spacing w:before="120" w:after="120"/>
      <w:jc w:val="left"/>
    </w:pPr>
    <w:rPr>
      <w:b/>
      <w:bCs/>
      <w:caps/>
    </w:rPr>
  </w:style>
  <w:style w:type="paragraph" w:styleId="TOC2">
    <w:name w:val="toc 2"/>
    <w:basedOn w:val="a0"/>
    <w:next w:val="a0"/>
    <w:autoRedefine/>
    <w:uiPriority w:val="39"/>
    <w:rsid w:val="00BC14E5"/>
    <w:pPr>
      <w:ind w:left="240"/>
      <w:jc w:val="left"/>
    </w:pPr>
    <w:rPr>
      <w:smallCaps/>
    </w:rPr>
  </w:style>
  <w:style w:type="paragraph" w:styleId="TOC3">
    <w:name w:val="toc 3"/>
    <w:basedOn w:val="a0"/>
    <w:next w:val="a0"/>
    <w:autoRedefine/>
    <w:uiPriority w:val="39"/>
    <w:rsid w:val="007E21CE"/>
    <w:pPr>
      <w:tabs>
        <w:tab w:val="left" w:pos="1440"/>
        <w:tab w:val="right" w:leader="dot" w:pos="8834"/>
      </w:tabs>
      <w:ind w:left="480"/>
      <w:jc w:val="left"/>
    </w:pPr>
  </w:style>
  <w:style w:type="paragraph" w:styleId="TOC4">
    <w:name w:val="toc 4"/>
    <w:basedOn w:val="a0"/>
    <w:next w:val="a0"/>
    <w:autoRedefine/>
    <w:uiPriority w:val="39"/>
    <w:rsid w:val="00BC14E5"/>
    <w:pPr>
      <w:ind w:left="720"/>
      <w:jc w:val="left"/>
    </w:pPr>
    <w:rPr>
      <w:szCs w:val="21"/>
    </w:rPr>
  </w:style>
  <w:style w:type="paragraph" w:styleId="TOC5">
    <w:name w:val="toc 5"/>
    <w:basedOn w:val="a0"/>
    <w:next w:val="a0"/>
    <w:autoRedefine/>
    <w:semiHidden/>
    <w:rsid w:val="00BC14E5"/>
    <w:pPr>
      <w:ind w:left="960"/>
      <w:jc w:val="left"/>
    </w:pPr>
    <w:rPr>
      <w:szCs w:val="21"/>
    </w:rPr>
  </w:style>
  <w:style w:type="paragraph" w:styleId="TOC6">
    <w:name w:val="toc 6"/>
    <w:basedOn w:val="a0"/>
    <w:next w:val="a0"/>
    <w:autoRedefine/>
    <w:semiHidden/>
    <w:rsid w:val="00BC14E5"/>
    <w:pPr>
      <w:ind w:left="1200"/>
      <w:jc w:val="left"/>
    </w:pPr>
    <w:rPr>
      <w:szCs w:val="21"/>
    </w:rPr>
  </w:style>
  <w:style w:type="paragraph" w:styleId="TOC7">
    <w:name w:val="toc 7"/>
    <w:basedOn w:val="a0"/>
    <w:next w:val="a0"/>
    <w:autoRedefine/>
    <w:semiHidden/>
    <w:rsid w:val="00BC14E5"/>
    <w:pPr>
      <w:ind w:left="1440"/>
      <w:jc w:val="left"/>
    </w:pPr>
    <w:rPr>
      <w:szCs w:val="21"/>
    </w:rPr>
  </w:style>
  <w:style w:type="paragraph" w:styleId="TOC8">
    <w:name w:val="toc 8"/>
    <w:basedOn w:val="a0"/>
    <w:next w:val="a0"/>
    <w:autoRedefine/>
    <w:semiHidden/>
    <w:rsid w:val="00BC14E5"/>
    <w:pPr>
      <w:ind w:left="1680"/>
      <w:jc w:val="left"/>
    </w:pPr>
    <w:rPr>
      <w:szCs w:val="21"/>
    </w:rPr>
  </w:style>
  <w:style w:type="paragraph" w:styleId="TOC9">
    <w:name w:val="toc 9"/>
    <w:basedOn w:val="a0"/>
    <w:next w:val="a0"/>
    <w:autoRedefine/>
    <w:semiHidden/>
    <w:rsid w:val="00BC14E5"/>
    <w:pPr>
      <w:ind w:left="1920"/>
      <w:jc w:val="left"/>
    </w:pPr>
    <w:rPr>
      <w:szCs w:val="21"/>
    </w:rPr>
  </w:style>
  <w:style w:type="character" w:styleId="ab">
    <w:name w:val="Hyperlink"/>
    <w:basedOn w:val="a1"/>
    <w:uiPriority w:val="99"/>
    <w:rsid w:val="00C3407D"/>
    <w:rPr>
      <w:color w:val="0000FF"/>
      <w:u w:val="single"/>
    </w:rPr>
  </w:style>
  <w:style w:type="paragraph" w:customStyle="1" w:styleId="ac">
    <w:name w:val="文档信息表格正文"/>
    <w:basedOn w:val="a0"/>
    <w:rsid w:val="00BC14E5"/>
    <w:pPr>
      <w:widowControl/>
      <w:spacing w:before="60" w:after="60" w:line="240" w:lineRule="auto"/>
      <w:jc w:val="left"/>
    </w:pPr>
    <w:rPr>
      <w:kern w:val="0"/>
      <w:sz w:val="20"/>
      <w:szCs w:val="20"/>
      <w:lang w:eastAsia="en-US"/>
    </w:rPr>
  </w:style>
  <w:style w:type="paragraph" w:customStyle="1" w:styleId="ad">
    <w:name w:val="文档信息表格表头"/>
    <w:basedOn w:val="a0"/>
    <w:rsid w:val="004401CB"/>
    <w:pPr>
      <w:keepNext/>
      <w:keepLines/>
      <w:widowControl/>
      <w:spacing w:before="60" w:after="40" w:line="240" w:lineRule="auto"/>
      <w:jc w:val="center"/>
    </w:pPr>
    <w:rPr>
      <w:rFonts w:ascii="PMingLiU" w:hAnsi="PMingLiU"/>
      <w:b/>
      <w:kern w:val="0"/>
      <w:sz w:val="16"/>
      <w:szCs w:val="20"/>
    </w:rPr>
  </w:style>
  <w:style w:type="paragraph" w:customStyle="1" w:styleId="3">
    <w:name w:val="正文编号3级"/>
    <w:basedOn w:val="a0"/>
    <w:rsid w:val="004401CB"/>
    <w:pPr>
      <w:numPr>
        <w:ilvl w:val="2"/>
        <w:numId w:val="7"/>
      </w:numPr>
    </w:pPr>
  </w:style>
  <w:style w:type="paragraph" w:customStyle="1" w:styleId="1">
    <w:name w:val="正文编号1级"/>
    <w:basedOn w:val="a0"/>
    <w:rsid w:val="0027639D"/>
    <w:pPr>
      <w:numPr>
        <w:numId w:val="7"/>
      </w:numPr>
    </w:pPr>
  </w:style>
  <w:style w:type="paragraph" w:customStyle="1" w:styleId="2">
    <w:name w:val="正文编号2级"/>
    <w:basedOn w:val="a0"/>
    <w:rsid w:val="004401CB"/>
    <w:pPr>
      <w:numPr>
        <w:ilvl w:val="1"/>
        <w:numId w:val="7"/>
      </w:numPr>
    </w:pPr>
  </w:style>
  <w:style w:type="character" w:styleId="ae">
    <w:name w:val="annotation reference"/>
    <w:basedOn w:val="a1"/>
    <w:semiHidden/>
    <w:rsid w:val="00BC14E5"/>
    <w:rPr>
      <w:sz w:val="21"/>
      <w:szCs w:val="21"/>
    </w:rPr>
  </w:style>
  <w:style w:type="paragraph" w:styleId="af">
    <w:name w:val="annotation text"/>
    <w:basedOn w:val="a0"/>
    <w:semiHidden/>
    <w:rsid w:val="00BC14E5"/>
    <w:pPr>
      <w:jc w:val="left"/>
    </w:pPr>
  </w:style>
  <w:style w:type="paragraph" w:styleId="af0">
    <w:name w:val="annotation subject"/>
    <w:basedOn w:val="af"/>
    <w:next w:val="af"/>
    <w:semiHidden/>
    <w:rsid w:val="00BC14E5"/>
    <w:rPr>
      <w:b/>
      <w:bCs/>
    </w:rPr>
  </w:style>
  <w:style w:type="character" w:styleId="af1">
    <w:name w:val="page number"/>
    <w:basedOn w:val="a1"/>
    <w:rsid w:val="00BC14E5"/>
  </w:style>
  <w:style w:type="table" w:styleId="af2">
    <w:name w:val="Table Grid"/>
    <w:basedOn w:val="a2"/>
    <w:rsid w:val="00557D6C"/>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文档编号"/>
    <w:basedOn w:val="a1"/>
    <w:rsid w:val="00C826FC"/>
    <w:rPr>
      <w:rFonts w:eastAsia="隶书"/>
      <w:sz w:val="44"/>
    </w:rPr>
  </w:style>
  <w:style w:type="paragraph" w:styleId="11">
    <w:name w:val="index 1"/>
    <w:basedOn w:val="a0"/>
    <w:next w:val="a0"/>
    <w:autoRedefine/>
    <w:semiHidden/>
    <w:rsid w:val="00B03968"/>
    <w:pPr>
      <w:keepNext/>
      <w:spacing w:line="240" w:lineRule="auto"/>
    </w:pPr>
    <w:rPr>
      <w:sz w:val="21"/>
    </w:rPr>
  </w:style>
  <w:style w:type="paragraph" w:customStyle="1" w:styleId="af4">
    <w:name w:val="表格正文"/>
    <w:basedOn w:val="a0"/>
    <w:rsid w:val="00C826FC"/>
    <w:pPr>
      <w:spacing w:line="240" w:lineRule="auto"/>
    </w:pPr>
    <w:rPr>
      <w:sz w:val="21"/>
      <w:szCs w:val="21"/>
    </w:rPr>
  </w:style>
  <w:style w:type="paragraph" w:customStyle="1" w:styleId="af5">
    <w:name w:val="表格标题"/>
    <w:basedOn w:val="a0"/>
    <w:rsid w:val="00C826FC"/>
    <w:pPr>
      <w:spacing w:line="240" w:lineRule="auto"/>
      <w:jc w:val="center"/>
    </w:pPr>
    <w:rPr>
      <w:b/>
      <w:sz w:val="20"/>
      <w:szCs w:val="20"/>
    </w:rPr>
  </w:style>
  <w:style w:type="paragraph" w:customStyle="1" w:styleId="af6">
    <w:name w:val="目录"/>
    <w:basedOn w:val="a0"/>
    <w:rsid w:val="00C826FC"/>
    <w:pPr>
      <w:jc w:val="center"/>
    </w:pPr>
    <w:rPr>
      <w:rFonts w:ascii="Arial" w:hAnsi="Arial" w:cs="Arial"/>
      <w:b/>
      <w:bCs/>
      <w:sz w:val="32"/>
    </w:rPr>
  </w:style>
  <w:style w:type="paragraph" w:customStyle="1" w:styleId="af7">
    <w:name w:val="文档信息标题"/>
    <w:basedOn w:val="a0"/>
    <w:rsid w:val="00C3407D"/>
    <w:pPr>
      <w:keepNext/>
      <w:keepLines/>
      <w:widowControl/>
      <w:spacing w:before="640" w:after="60" w:line="240" w:lineRule="auto"/>
    </w:pPr>
    <w:rPr>
      <w:rFonts w:ascii="PMingLiU" w:hAnsi="PMingLiU"/>
      <w:b/>
      <w:kern w:val="0"/>
      <w:sz w:val="18"/>
      <w:szCs w:val="20"/>
    </w:rPr>
  </w:style>
  <w:style w:type="paragraph" w:styleId="af8">
    <w:name w:val="Title"/>
    <w:basedOn w:val="a0"/>
    <w:qFormat/>
    <w:rsid w:val="00C826FC"/>
    <w:pPr>
      <w:jc w:val="center"/>
    </w:pPr>
    <w:rPr>
      <w:rFonts w:ascii="Arial" w:eastAsia="仿宋_GB2312" w:hAnsi="Arial" w:cs="Arial"/>
      <w:b/>
      <w:bCs/>
      <w:sz w:val="52"/>
    </w:rPr>
  </w:style>
  <w:style w:type="paragraph" w:customStyle="1" w:styleId="a">
    <w:name w:val="正文符号"/>
    <w:basedOn w:val="21"/>
    <w:rsid w:val="00E95BB5"/>
    <w:pPr>
      <w:numPr>
        <w:numId w:val="8"/>
      </w:numPr>
      <w:ind w:firstLineChars="0" w:firstLine="0"/>
    </w:pPr>
  </w:style>
  <w:style w:type="paragraph" w:customStyle="1" w:styleId="af9">
    <w:name w:val="公司名词"/>
    <w:basedOn w:val="a0"/>
    <w:rsid w:val="00C826FC"/>
    <w:pPr>
      <w:jc w:val="center"/>
    </w:pPr>
    <w:rPr>
      <w:rFonts w:ascii="隶书" w:eastAsia="隶书"/>
      <w:sz w:val="44"/>
      <w:szCs w:val="44"/>
    </w:rPr>
  </w:style>
  <w:style w:type="paragraph" w:customStyle="1" w:styleId="21">
    <w:name w:val="正文首行缩进2字符"/>
    <w:basedOn w:val="a0"/>
    <w:rsid w:val="00E95BB5"/>
  </w:style>
  <w:style w:type="paragraph" w:customStyle="1" w:styleId="afa">
    <w:name w:val="正文居中"/>
    <w:basedOn w:val="a0"/>
    <w:rsid w:val="00C3407D"/>
    <w:pPr>
      <w:jc w:val="center"/>
    </w:pPr>
  </w:style>
  <w:style w:type="paragraph" w:customStyle="1" w:styleId="CharChar7CharChar1CharCharCharCharCharCharCharCharCharCharCharCharCharCharCharCharCharCharCharCharCharCharCharChar1">
    <w:name w:val="Char Char7 Char Char1 Char Char Char Char Char Char Char Char Char Char Char Char Char Char Char Char Char Char Char Char Char Char Char Char1"/>
    <w:basedOn w:val="a0"/>
    <w:autoRedefine/>
    <w:rsid w:val="00ED49AE"/>
    <w:rPr>
      <w:rFonts w:ascii="宋体" w:hAnsi="宋体"/>
      <w:sz w:val="22"/>
    </w:rPr>
  </w:style>
  <w:style w:type="paragraph" w:customStyle="1" w:styleId="Table-Text">
    <w:name w:val="Table - Text"/>
    <w:basedOn w:val="a0"/>
    <w:rsid w:val="008A3FFD"/>
    <w:pPr>
      <w:widowControl/>
      <w:spacing w:before="60" w:after="60" w:line="240" w:lineRule="auto"/>
      <w:jc w:val="left"/>
    </w:pPr>
    <w:rPr>
      <w:kern w:val="0"/>
      <w:sz w:val="20"/>
      <w:szCs w:val="20"/>
      <w:lang w:eastAsia="en-US"/>
    </w:rPr>
  </w:style>
  <w:style w:type="paragraph" w:customStyle="1" w:styleId="TableMedium">
    <w:name w:val="Table_Medium"/>
    <w:basedOn w:val="a0"/>
    <w:rsid w:val="008A3FFD"/>
    <w:pPr>
      <w:widowControl/>
      <w:spacing w:before="40" w:after="40" w:line="240" w:lineRule="auto"/>
      <w:jc w:val="left"/>
    </w:pPr>
    <w:rPr>
      <w:rFonts w:ascii="Arial" w:hAnsi="Arial"/>
      <w:kern w:val="0"/>
      <w:sz w:val="18"/>
      <w:szCs w:val="20"/>
      <w:lang w:eastAsia="en-US"/>
    </w:rPr>
  </w:style>
  <w:style w:type="paragraph" w:styleId="afb">
    <w:name w:val="List Paragraph"/>
    <w:basedOn w:val="a0"/>
    <w:uiPriority w:val="34"/>
    <w:qFormat/>
    <w:rsid w:val="00207AB4"/>
    <w:pPr>
      <w:ind w:firstLine="420"/>
    </w:pPr>
  </w:style>
  <w:style w:type="paragraph" w:customStyle="1" w:styleId="Comment">
    <w:name w:val="Comment"/>
    <w:basedOn w:val="a0"/>
    <w:rsid w:val="007A45F6"/>
    <w:pPr>
      <w:widowControl/>
      <w:spacing w:after="120" w:line="240" w:lineRule="auto"/>
    </w:pPr>
    <w:rPr>
      <w:i/>
      <w:color w:val="000080"/>
      <w:kern w:val="0"/>
      <w:sz w:val="22"/>
      <w:szCs w:val="20"/>
      <w:lang w:eastAsia="en-US"/>
    </w:rPr>
  </w:style>
  <w:style w:type="character" w:customStyle="1" w:styleId="a6">
    <w:name w:val="页眉 字符"/>
    <w:basedOn w:val="a1"/>
    <w:link w:val="a5"/>
    <w:uiPriority w:val="99"/>
    <w:rsid w:val="001F6DEF"/>
    <w:rPr>
      <w:noProof/>
      <w:kern w:val="2"/>
      <w:sz w:val="18"/>
      <w:szCs w:val="18"/>
    </w:rPr>
  </w:style>
  <w:style w:type="character" w:customStyle="1" w:styleId="a8">
    <w:name w:val="页脚 字符"/>
    <w:basedOn w:val="a1"/>
    <w:link w:val="a7"/>
    <w:uiPriority w:val="99"/>
    <w:rsid w:val="001F6DEF"/>
    <w:rPr>
      <w:noProof/>
      <w:sz w:val="18"/>
      <w:szCs w:val="21"/>
    </w:rPr>
  </w:style>
  <w:style w:type="paragraph" w:styleId="afc">
    <w:name w:val="Normal Indent"/>
    <w:aliases w:val="表正文,正文非缩进,特点,ALT+Z,正文（首行缩进两字）"/>
    <w:basedOn w:val="a0"/>
    <w:rsid w:val="00A5793F"/>
    <w:pPr>
      <w:spacing w:line="240" w:lineRule="auto"/>
      <w:ind w:firstLine="420"/>
    </w:pPr>
    <w:rPr>
      <w:sz w:val="21"/>
    </w:rPr>
  </w:style>
  <w:style w:type="paragraph" w:styleId="afd">
    <w:name w:val="Body Text Indent"/>
    <w:basedOn w:val="a0"/>
    <w:link w:val="afe"/>
    <w:uiPriority w:val="99"/>
    <w:unhideWhenUsed/>
    <w:rsid w:val="00333EAF"/>
    <w:pPr>
      <w:spacing w:after="120" w:line="240" w:lineRule="auto"/>
      <w:ind w:leftChars="200" w:left="420"/>
    </w:pPr>
    <w:rPr>
      <w:sz w:val="21"/>
    </w:rPr>
  </w:style>
  <w:style w:type="character" w:customStyle="1" w:styleId="afe">
    <w:name w:val="正文文本缩进 字符"/>
    <w:basedOn w:val="a1"/>
    <w:link w:val="afd"/>
    <w:uiPriority w:val="99"/>
    <w:rsid w:val="00333EAF"/>
    <w:rPr>
      <w:kern w:val="2"/>
      <w:sz w:val="21"/>
      <w:szCs w:val="24"/>
    </w:rPr>
  </w:style>
  <w:style w:type="character" w:styleId="aff">
    <w:name w:val="Subtle Emphasis"/>
    <w:basedOn w:val="a1"/>
    <w:uiPriority w:val="19"/>
    <w:qFormat/>
    <w:rsid w:val="003930EE"/>
    <w:rPr>
      <w:i/>
      <w:iCs/>
      <w:color w:val="404040" w:themeColor="text1" w:themeTint="BF"/>
    </w:rPr>
  </w:style>
  <w:style w:type="paragraph" w:styleId="22">
    <w:name w:val="Body Text Indent 2"/>
    <w:basedOn w:val="a0"/>
    <w:link w:val="23"/>
    <w:unhideWhenUsed/>
    <w:rsid w:val="000C2298"/>
    <w:pPr>
      <w:spacing w:line="276" w:lineRule="auto"/>
      <w:ind w:firstLineChars="175" w:firstLine="420"/>
    </w:pPr>
  </w:style>
  <w:style w:type="character" w:customStyle="1" w:styleId="23">
    <w:name w:val="正文文本缩进 2 字符"/>
    <w:basedOn w:val="a1"/>
    <w:link w:val="22"/>
    <w:rsid w:val="000C2298"/>
    <w:rPr>
      <w:noProof/>
      <w:kern w:val="2"/>
      <w:sz w:val="24"/>
      <w:szCs w:val="24"/>
    </w:rPr>
  </w:style>
  <w:style w:type="paragraph" w:styleId="HTML">
    <w:name w:val="HTML Preformatted"/>
    <w:basedOn w:val="a0"/>
    <w:link w:val="HTML0"/>
    <w:uiPriority w:val="99"/>
    <w:unhideWhenUsed/>
    <w:rsid w:val="00F61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1"/>
    <w:link w:val="HTML"/>
    <w:uiPriority w:val="99"/>
    <w:rsid w:val="00F61536"/>
    <w:rPr>
      <w:rFonts w:ascii="宋体" w:hAnsi="宋体" w:cs="宋体"/>
      <w:sz w:val="24"/>
      <w:szCs w:val="24"/>
    </w:rPr>
  </w:style>
  <w:style w:type="character" w:customStyle="1" w:styleId="tag">
    <w:name w:val="tag"/>
    <w:basedOn w:val="a1"/>
    <w:rsid w:val="00F61536"/>
  </w:style>
  <w:style w:type="character" w:customStyle="1" w:styleId="pln">
    <w:name w:val="pln"/>
    <w:basedOn w:val="a1"/>
    <w:rsid w:val="00F61536"/>
  </w:style>
  <w:style w:type="character" w:customStyle="1" w:styleId="atn">
    <w:name w:val="atn"/>
    <w:basedOn w:val="a1"/>
    <w:rsid w:val="00AF145C"/>
  </w:style>
  <w:style w:type="character" w:customStyle="1" w:styleId="pun">
    <w:name w:val="pun"/>
    <w:basedOn w:val="a1"/>
    <w:rsid w:val="00AF145C"/>
  </w:style>
  <w:style w:type="character" w:customStyle="1" w:styleId="atv">
    <w:name w:val="atv"/>
    <w:basedOn w:val="a1"/>
    <w:rsid w:val="00AF145C"/>
  </w:style>
  <w:style w:type="character" w:customStyle="1" w:styleId="com">
    <w:name w:val="com"/>
    <w:basedOn w:val="a1"/>
    <w:rsid w:val="00005BB5"/>
  </w:style>
  <w:style w:type="character" w:customStyle="1" w:styleId="lit">
    <w:name w:val="lit"/>
    <w:basedOn w:val="a1"/>
    <w:rsid w:val="009043FE"/>
  </w:style>
  <w:style w:type="character" w:customStyle="1" w:styleId="typ">
    <w:name w:val="typ"/>
    <w:basedOn w:val="a1"/>
    <w:rsid w:val="009043FE"/>
  </w:style>
  <w:style w:type="character" w:customStyle="1" w:styleId="kwd">
    <w:name w:val="kwd"/>
    <w:basedOn w:val="a1"/>
    <w:rsid w:val="009043FE"/>
  </w:style>
  <w:style w:type="paragraph" w:customStyle="1" w:styleId="aff0">
    <w:name w:val="代码和配置"/>
    <w:next w:val="a0"/>
    <w:autoRedefine/>
    <w:qFormat/>
    <w:rsid w:val="0044365B"/>
    <w:pPr>
      <w:framePr w:w="7938" w:wrap="around" w:vAnchor="text" w:hAnchor="text" w:xAlign="center" w:y="1" w:anchorLock="1"/>
      <w:pBdr>
        <w:top w:val="single" w:sz="2" w:space="2" w:color="auto"/>
        <w:left w:val="single" w:sz="2" w:space="4" w:color="auto"/>
        <w:bottom w:val="single" w:sz="2" w:space="2" w:color="auto"/>
        <w:right w:val="single" w:sz="2" w:space="4" w:color="auto"/>
      </w:pBdr>
      <w:shd w:val="clear" w:color="auto" w:fill="F2F2F2" w:themeFill="background1" w:themeFillShade="F2"/>
      <w:tabs>
        <w:tab w:val="left" w:pos="480"/>
      </w:tabs>
      <w:adjustRightInd w:val="0"/>
      <w:snapToGrid w:val="0"/>
      <w:spacing w:line="276" w:lineRule="auto"/>
      <w:jc w:val="both"/>
    </w:pPr>
    <w:rPr>
      <w:rFonts w:ascii="Consolas" w:hAnsi="Consolas" w:cs="Consolas"/>
      <w:snapToGrid w:val="0"/>
      <w:sz w:val="20"/>
      <w:szCs w:val="20"/>
    </w:rPr>
  </w:style>
  <w:style w:type="character" w:styleId="HTML1">
    <w:name w:val="HTML Typewriter"/>
    <w:basedOn w:val="a1"/>
    <w:uiPriority w:val="99"/>
    <w:semiHidden/>
    <w:unhideWhenUsed/>
    <w:rsid w:val="00120944"/>
    <w:rPr>
      <w:rFonts w:ascii="宋体" w:eastAsia="宋体" w:hAnsi="宋体" w:cs="宋体"/>
      <w:sz w:val="24"/>
      <w:szCs w:val="24"/>
    </w:rPr>
  </w:style>
  <w:style w:type="paragraph" w:styleId="aff1">
    <w:name w:val="Subtitle"/>
    <w:basedOn w:val="a0"/>
    <w:next w:val="a0"/>
    <w:link w:val="aff2"/>
    <w:qFormat/>
    <w:rsid w:val="00712414"/>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2">
    <w:name w:val="副标题 字符"/>
    <w:basedOn w:val="a1"/>
    <w:link w:val="aff1"/>
    <w:rsid w:val="00712414"/>
    <w:rPr>
      <w:rFonts w:asciiTheme="minorHAnsi" w:eastAsiaTheme="minorEastAsia" w:hAnsiTheme="minorHAnsi" w:cstheme="minorBidi"/>
      <w:b/>
      <w:bCs/>
      <w:kern w:val="28"/>
      <w:sz w:val="32"/>
      <w:szCs w:val="32"/>
    </w:rPr>
  </w:style>
  <w:style w:type="paragraph" w:styleId="aff3">
    <w:name w:val="Normal (Web)"/>
    <w:basedOn w:val="a0"/>
    <w:uiPriority w:val="99"/>
    <w:semiHidden/>
    <w:unhideWhenUsed/>
    <w:rsid w:val="00A348BB"/>
    <w:pPr>
      <w:widowControl/>
      <w:spacing w:before="100" w:beforeAutospacing="1" w:after="100" w:afterAutospacing="1" w:line="240" w:lineRule="auto"/>
      <w:ind w:firstLineChars="0" w:firstLine="0"/>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0916">
      <w:bodyDiv w:val="1"/>
      <w:marLeft w:val="0"/>
      <w:marRight w:val="0"/>
      <w:marTop w:val="0"/>
      <w:marBottom w:val="0"/>
      <w:divBdr>
        <w:top w:val="none" w:sz="0" w:space="0" w:color="auto"/>
        <w:left w:val="none" w:sz="0" w:space="0" w:color="auto"/>
        <w:bottom w:val="none" w:sz="0" w:space="0" w:color="auto"/>
        <w:right w:val="none" w:sz="0" w:space="0" w:color="auto"/>
      </w:divBdr>
    </w:div>
    <w:div w:id="117573438">
      <w:bodyDiv w:val="1"/>
      <w:marLeft w:val="0"/>
      <w:marRight w:val="0"/>
      <w:marTop w:val="0"/>
      <w:marBottom w:val="0"/>
      <w:divBdr>
        <w:top w:val="none" w:sz="0" w:space="0" w:color="auto"/>
        <w:left w:val="none" w:sz="0" w:space="0" w:color="auto"/>
        <w:bottom w:val="none" w:sz="0" w:space="0" w:color="auto"/>
        <w:right w:val="none" w:sz="0" w:space="0" w:color="auto"/>
      </w:divBdr>
    </w:div>
    <w:div w:id="120734014">
      <w:bodyDiv w:val="1"/>
      <w:marLeft w:val="0"/>
      <w:marRight w:val="0"/>
      <w:marTop w:val="0"/>
      <w:marBottom w:val="0"/>
      <w:divBdr>
        <w:top w:val="none" w:sz="0" w:space="0" w:color="auto"/>
        <w:left w:val="none" w:sz="0" w:space="0" w:color="auto"/>
        <w:bottom w:val="none" w:sz="0" w:space="0" w:color="auto"/>
        <w:right w:val="none" w:sz="0" w:space="0" w:color="auto"/>
      </w:divBdr>
    </w:div>
    <w:div w:id="216207734">
      <w:bodyDiv w:val="1"/>
      <w:marLeft w:val="0"/>
      <w:marRight w:val="0"/>
      <w:marTop w:val="0"/>
      <w:marBottom w:val="0"/>
      <w:divBdr>
        <w:top w:val="none" w:sz="0" w:space="0" w:color="auto"/>
        <w:left w:val="none" w:sz="0" w:space="0" w:color="auto"/>
        <w:bottom w:val="none" w:sz="0" w:space="0" w:color="auto"/>
        <w:right w:val="none" w:sz="0" w:space="0" w:color="auto"/>
      </w:divBdr>
    </w:div>
    <w:div w:id="237639821">
      <w:bodyDiv w:val="1"/>
      <w:marLeft w:val="0"/>
      <w:marRight w:val="0"/>
      <w:marTop w:val="0"/>
      <w:marBottom w:val="0"/>
      <w:divBdr>
        <w:top w:val="none" w:sz="0" w:space="0" w:color="auto"/>
        <w:left w:val="none" w:sz="0" w:space="0" w:color="auto"/>
        <w:bottom w:val="none" w:sz="0" w:space="0" w:color="auto"/>
        <w:right w:val="none" w:sz="0" w:space="0" w:color="auto"/>
      </w:divBdr>
    </w:div>
    <w:div w:id="239142367">
      <w:bodyDiv w:val="1"/>
      <w:marLeft w:val="0"/>
      <w:marRight w:val="0"/>
      <w:marTop w:val="0"/>
      <w:marBottom w:val="0"/>
      <w:divBdr>
        <w:top w:val="none" w:sz="0" w:space="0" w:color="auto"/>
        <w:left w:val="none" w:sz="0" w:space="0" w:color="auto"/>
        <w:bottom w:val="none" w:sz="0" w:space="0" w:color="auto"/>
        <w:right w:val="none" w:sz="0" w:space="0" w:color="auto"/>
      </w:divBdr>
      <w:divsChild>
        <w:div w:id="1086341945">
          <w:marLeft w:val="0"/>
          <w:marRight w:val="0"/>
          <w:marTop w:val="0"/>
          <w:marBottom w:val="0"/>
          <w:divBdr>
            <w:top w:val="none" w:sz="0" w:space="0" w:color="auto"/>
            <w:left w:val="none" w:sz="0" w:space="0" w:color="auto"/>
            <w:bottom w:val="none" w:sz="0" w:space="0" w:color="auto"/>
            <w:right w:val="none" w:sz="0" w:space="0" w:color="auto"/>
          </w:divBdr>
        </w:div>
      </w:divsChild>
    </w:div>
    <w:div w:id="265775927">
      <w:bodyDiv w:val="1"/>
      <w:marLeft w:val="0"/>
      <w:marRight w:val="0"/>
      <w:marTop w:val="0"/>
      <w:marBottom w:val="0"/>
      <w:divBdr>
        <w:top w:val="none" w:sz="0" w:space="0" w:color="auto"/>
        <w:left w:val="none" w:sz="0" w:space="0" w:color="auto"/>
        <w:bottom w:val="none" w:sz="0" w:space="0" w:color="auto"/>
        <w:right w:val="none" w:sz="0" w:space="0" w:color="auto"/>
      </w:divBdr>
    </w:div>
    <w:div w:id="274948352">
      <w:bodyDiv w:val="1"/>
      <w:marLeft w:val="0"/>
      <w:marRight w:val="0"/>
      <w:marTop w:val="0"/>
      <w:marBottom w:val="0"/>
      <w:divBdr>
        <w:top w:val="none" w:sz="0" w:space="0" w:color="auto"/>
        <w:left w:val="none" w:sz="0" w:space="0" w:color="auto"/>
        <w:bottom w:val="none" w:sz="0" w:space="0" w:color="auto"/>
        <w:right w:val="none" w:sz="0" w:space="0" w:color="auto"/>
      </w:divBdr>
    </w:div>
    <w:div w:id="315574341">
      <w:bodyDiv w:val="1"/>
      <w:marLeft w:val="0"/>
      <w:marRight w:val="0"/>
      <w:marTop w:val="0"/>
      <w:marBottom w:val="0"/>
      <w:divBdr>
        <w:top w:val="none" w:sz="0" w:space="0" w:color="auto"/>
        <w:left w:val="none" w:sz="0" w:space="0" w:color="auto"/>
        <w:bottom w:val="none" w:sz="0" w:space="0" w:color="auto"/>
        <w:right w:val="none" w:sz="0" w:space="0" w:color="auto"/>
      </w:divBdr>
      <w:divsChild>
        <w:div w:id="1141993692">
          <w:marLeft w:val="0"/>
          <w:marRight w:val="60"/>
          <w:marTop w:val="0"/>
          <w:marBottom w:val="0"/>
          <w:divBdr>
            <w:top w:val="none" w:sz="0" w:space="0" w:color="auto"/>
            <w:left w:val="none" w:sz="0" w:space="0" w:color="auto"/>
            <w:bottom w:val="none" w:sz="0" w:space="0" w:color="auto"/>
            <w:right w:val="none" w:sz="0" w:space="0" w:color="auto"/>
          </w:divBdr>
        </w:div>
        <w:div w:id="1333602958">
          <w:marLeft w:val="0"/>
          <w:marRight w:val="240"/>
          <w:marTop w:val="15"/>
          <w:marBottom w:val="0"/>
          <w:divBdr>
            <w:top w:val="none" w:sz="0" w:space="0" w:color="auto"/>
            <w:left w:val="none" w:sz="0" w:space="0" w:color="auto"/>
            <w:bottom w:val="none" w:sz="0" w:space="0" w:color="auto"/>
            <w:right w:val="none" w:sz="0" w:space="0" w:color="auto"/>
          </w:divBdr>
        </w:div>
      </w:divsChild>
    </w:div>
    <w:div w:id="350687832">
      <w:bodyDiv w:val="1"/>
      <w:marLeft w:val="0"/>
      <w:marRight w:val="0"/>
      <w:marTop w:val="0"/>
      <w:marBottom w:val="0"/>
      <w:divBdr>
        <w:top w:val="none" w:sz="0" w:space="0" w:color="auto"/>
        <w:left w:val="none" w:sz="0" w:space="0" w:color="auto"/>
        <w:bottom w:val="none" w:sz="0" w:space="0" w:color="auto"/>
        <w:right w:val="none" w:sz="0" w:space="0" w:color="auto"/>
      </w:divBdr>
    </w:div>
    <w:div w:id="354429339">
      <w:bodyDiv w:val="1"/>
      <w:marLeft w:val="0"/>
      <w:marRight w:val="0"/>
      <w:marTop w:val="0"/>
      <w:marBottom w:val="0"/>
      <w:divBdr>
        <w:top w:val="none" w:sz="0" w:space="0" w:color="auto"/>
        <w:left w:val="none" w:sz="0" w:space="0" w:color="auto"/>
        <w:bottom w:val="none" w:sz="0" w:space="0" w:color="auto"/>
        <w:right w:val="none" w:sz="0" w:space="0" w:color="auto"/>
      </w:divBdr>
    </w:div>
    <w:div w:id="406465717">
      <w:bodyDiv w:val="1"/>
      <w:marLeft w:val="0"/>
      <w:marRight w:val="0"/>
      <w:marTop w:val="0"/>
      <w:marBottom w:val="0"/>
      <w:divBdr>
        <w:top w:val="none" w:sz="0" w:space="0" w:color="auto"/>
        <w:left w:val="none" w:sz="0" w:space="0" w:color="auto"/>
        <w:bottom w:val="none" w:sz="0" w:space="0" w:color="auto"/>
        <w:right w:val="none" w:sz="0" w:space="0" w:color="auto"/>
      </w:divBdr>
    </w:div>
    <w:div w:id="508182942">
      <w:bodyDiv w:val="1"/>
      <w:marLeft w:val="0"/>
      <w:marRight w:val="0"/>
      <w:marTop w:val="0"/>
      <w:marBottom w:val="0"/>
      <w:divBdr>
        <w:top w:val="none" w:sz="0" w:space="0" w:color="auto"/>
        <w:left w:val="none" w:sz="0" w:space="0" w:color="auto"/>
        <w:bottom w:val="none" w:sz="0" w:space="0" w:color="auto"/>
        <w:right w:val="none" w:sz="0" w:space="0" w:color="auto"/>
      </w:divBdr>
      <w:divsChild>
        <w:div w:id="783766768">
          <w:marLeft w:val="0"/>
          <w:marRight w:val="0"/>
          <w:marTop w:val="0"/>
          <w:marBottom w:val="0"/>
          <w:divBdr>
            <w:top w:val="none" w:sz="0" w:space="0" w:color="auto"/>
            <w:left w:val="none" w:sz="0" w:space="0" w:color="auto"/>
            <w:bottom w:val="none" w:sz="0" w:space="0" w:color="auto"/>
            <w:right w:val="none" w:sz="0" w:space="0" w:color="auto"/>
          </w:divBdr>
        </w:div>
      </w:divsChild>
    </w:div>
    <w:div w:id="646907383">
      <w:bodyDiv w:val="1"/>
      <w:marLeft w:val="0"/>
      <w:marRight w:val="0"/>
      <w:marTop w:val="0"/>
      <w:marBottom w:val="0"/>
      <w:divBdr>
        <w:top w:val="none" w:sz="0" w:space="0" w:color="auto"/>
        <w:left w:val="none" w:sz="0" w:space="0" w:color="auto"/>
        <w:bottom w:val="none" w:sz="0" w:space="0" w:color="auto"/>
        <w:right w:val="none" w:sz="0" w:space="0" w:color="auto"/>
      </w:divBdr>
    </w:div>
    <w:div w:id="679427687">
      <w:bodyDiv w:val="1"/>
      <w:marLeft w:val="0"/>
      <w:marRight w:val="0"/>
      <w:marTop w:val="0"/>
      <w:marBottom w:val="0"/>
      <w:divBdr>
        <w:top w:val="none" w:sz="0" w:space="0" w:color="auto"/>
        <w:left w:val="none" w:sz="0" w:space="0" w:color="auto"/>
        <w:bottom w:val="none" w:sz="0" w:space="0" w:color="auto"/>
        <w:right w:val="none" w:sz="0" w:space="0" w:color="auto"/>
      </w:divBdr>
    </w:div>
    <w:div w:id="683243242">
      <w:bodyDiv w:val="1"/>
      <w:marLeft w:val="0"/>
      <w:marRight w:val="0"/>
      <w:marTop w:val="0"/>
      <w:marBottom w:val="0"/>
      <w:divBdr>
        <w:top w:val="none" w:sz="0" w:space="0" w:color="auto"/>
        <w:left w:val="none" w:sz="0" w:space="0" w:color="auto"/>
        <w:bottom w:val="none" w:sz="0" w:space="0" w:color="auto"/>
        <w:right w:val="none" w:sz="0" w:space="0" w:color="auto"/>
      </w:divBdr>
    </w:div>
    <w:div w:id="700205890">
      <w:bodyDiv w:val="1"/>
      <w:marLeft w:val="0"/>
      <w:marRight w:val="0"/>
      <w:marTop w:val="0"/>
      <w:marBottom w:val="0"/>
      <w:divBdr>
        <w:top w:val="none" w:sz="0" w:space="0" w:color="auto"/>
        <w:left w:val="none" w:sz="0" w:space="0" w:color="auto"/>
        <w:bottom w:val="none" w:sz="0" w:space="0" w:color="auto"/>
        <w:right w:val="none" w:sz="0" w:space="0" w:color="auto"/>
      </w:divBdr>
    </w:div>
    <w:div w:id="728118530">
      <w:bodyDiv w:val="1"/>
      <w:marLeft w:val="0"/>
      <w:marRight w:val="0"/>
      <w:marTop w:val="0"/>
      <w:marBottom w:val="0"/>
      <w:divBdr>
        <w:top w:val="none" w:sz="0" w:space="0" w:color="auto"/>
        <w:left w:val="none" w:sz="0" w:space="0" w:color="auto"/>
        <w:bottom w:val="none" w:sz="0" w:space="0" w:color="auto"/>
        <w:right w:val="none" w:sz="0" w:space="0" w:color="auto"/>
      </w:divBdr>
    </w:div>
    <w:div w:id="828325534">
      <w:bodyDiv w:val="1"/>
      <w:marLeft w:val="0"/>
      <w:marRight w:val="0"/>
      <w:marTop w:val="0"/>
      <w:marBottom w:val="0"/>
      <w:divBdr>
        <w:top w:val="none" w:sz="0" w:space="0" w:color="auto"/>
        <w:left w:val="none" w:sz="0" w:space="0" w:color="auto"/>
        <w:bottom w:val="none" w:sz="0" w:space="0" w:color="auto"/>
        <w:right w:val="none" w:sz="0" w:space="0" w:color="auto"/>
      </w:divBdr>
    </w:div>
    <w:div w:id="938027738">
      <w:bodyDiv w:val="1"/>
      <w:marLeft w:val="0"/>
      <w:marRight w:val="0"/>
      <w:marTop w:val="0"/>
      <w:marBottom w:val="0"/>
      <w:divBdr>
        <w:top w:val="none" w:sz="0" w:space="0" w:color="auto"/>
        <w:left w:val="none" w:sz="0" w:space="0" w:color="auto"/>
        <w:bottom w:val="none" w:sz="0" w:space="0" w:color="auto"/>
        <w:right w:val="none" w:sz="0" w:space="0" w:color="auto"/>
      </w:divBdr>
      <w:divsChild>
        <w:div w:id="73356145">
          <w:marLeft w:val="0"/>
          <w:marRight w:val="0"/>
          <w:marTop w:val="0"/>
          <w:marBottom w:val="0"/>
          <w:divBdr>
            <w:top w:val="none" w:sz="0" w:space="0" w:color="auto"/>
            <w:left w:val="none" w:sz="0" w:space="0" w:color="auto"/>
            <w:bottom w:val="none" w:sz="0" w:space="0" w:color="auto"/>
            <w:right w:val="none" w:sz="0" w:space="0" w:color="auto"/>
          </w:divBdr>
          <w:divsChild>
            <w:div w:id="1216618785">
              <w:marLeft w:val="0"/>
              <w:marRight w:val="0"/>
              <w:marTop w:val="0"/>
              <w:marBottom w:val="0"/>
              <w:divBdr>
                <w:top w:val="none" w:sz="0" w:space="0" w:color="auto"/>
                <w:left w:val="none" w:sz="0" w:space="0" w:color="auto"/>
                <w:bottom w:val="none" w:sz="0" w:space="0" w:color="auto"/>
                <w:right w:val="none" w:sz="0" w:space="0" w:color="auto"/>
              </w:divBdr>
              <w:divsChild>
                <w:div w:id="2120560545">
                  <w:marLeft w:val="0"/>
                  <w:marRight w:val="0"/>
                  <w:marTop w:val="0"/>
                  <w:marBottom w:val="0"/>
                  <w:divBdr>
                    <w:top w:val="none" w:sz="0" w:space="0" w:color="auto"/>
                    <w:left w:val="none" w:sz="0" w:space="0" w:color="auto"/>
                    <w:bottom w:val="none" w:sz="0" w:space="0" w:color="auto"/>
                    <w:right w:val="none" w:sz="0" w:space="0" w:color="auto"/>
                  </w:divBdr>
                  <w:divsChild>
                    <w:div w:id="1148593408">
                      <w:marLeft w:val="0"/>
                      <w:marRight w:val="0"/>
                      <w:marTop w:val="0"/>
                      <w:marBottom w:val="0"/>
                      <w:divBdr>
                        <w:top w:val="none" w:sz="0" w:space="0" w:color="auto"/>
                        <w:left w:val="none" w:sz="0" w:space="0" w:color="auto"/>
                        <w:bottom w:val="none" w:sz="0" w:space="0" w:color="auto"/>
                        <w:right w:val="none" w:sz="0" w:space="0" w:color="auto"/>
                      </w:divBdr>
                      <w:divsChild>
                        <w:div w:id="878669683">
                          <w:marLeft w:val="0"/>
                          <w:marRight w:val="0"/>
                          <w:marTop w:val="0"/>
                          <w:marBottom w:val="0"/>
                          <w:divBdr>
                            <w:top w:val="none" w:sz="0" w:space="0" w:color="auto"/>
                            <w:left w:val="none" w:sz="0" w:space="0" w:color="auto"/>
                            <w:bottom w:val="none" w:sz="0" w:space="0" w:color="auto"/>
                            <w:right w:val="none" w:sz="0" w:space="0" w:color="auto"/>
                          </w:divBdr>
                          <w:divsChild>
                            <w:div w:id="903494361">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Child>
                    </w:div>
                  </w:divsChild>
                </w:div>
              </w:divsChild>
            </w:div>
          </w:divsChild>
        </w:div>
      </w:divsChild>
    </w:div>
    <w:div w:id="943684416">
      <w:bodyDiv w:val="1"/>
      <w:marLeft w:val="0"/>
      <w:marRight w:val="0"/>
      <w:marTop w:val="0"/>
      <w:marBottom w:val="0"/>
      <w:divBdr>
        <w:top w:val="none" w:sz="0" w:space="0" w:color="auto"/>
        <w:left w:val="none" w:sz="0" w:space="0" w:color="auto"/>
        <w:bottom w:val="none" w:sz="0" w:space="0" w:color="auto"/>
        <w:right w:val="none" w:sz="0" w:space="0" w:color="auto"/>
      </w:divBdr>
    </w:div>
    <w:div w:id="952901795">
      <w:bodyDiv w:val="1"/>
      <w:marLeft w:val="0"/>
      <w:marRight w:val="0"/>
      <w:marTop w:val="0"/>
      <w:marBottom w:val="0"/>
      <w:divBdr>
        <w:top w:val="none" w:sz="0" w:space="0" w:color="auto"/>
        <w:left w:val="none" w:sz="0" w:space="0" w:color="auto"/>
        <w:bottom w:val="none" w:sz="0" w:space="0" w:color="auto"/>
        <w:right w:val="none" w:sz="0" w:space="0" w:color="auto"/>
      </w:divBdr>
    </w:div>
    <w:div w:id="954559051">
      <w:bodyDiv w:val="1"/>
      <w:marLeft w:val="0"/>
      <w:marRight w:val="0"/>
      <w:marTop w:val="0"/>
      <w:marBottom w:val="0"/>
      <w:divBdr>
        <w:top w:val="none" w:sz="0" w:space="0" w:color="auto"/>
        <w:left w:val="none" w:sz="0" w:space="0" w:color="auto"/>
        <w:bottom w:val="none" w:sz="0" w:space="0" w:color="auto"/>
        <w:right w:val="none" w:sz="0" w:space="0" w:color="auto"/>
      </w:divBdr>
    </w:div>
    <w:div w:id="959916079">
      <w:bodyDiv w:val="1"/>
      <w:marLeft w:val="0"/>
      <w:marRight w:val="0"/>
      <w:marTop w:val="0"/>
      <w:marBottom w:val="0"/>
      <w:divBdr>
        <w:top w:val="none" w:sz="0" w:space="0" w:color="auto"/>
        <w:left w:val="none" w:sz="0" w:space="0" w:color="auto"/>
        <w:bottom w:val="none" w:sz="0" w:space="0" w:color="auto"/>
        <w:right w:val="none" w:sz="0" w:space="0" w:color="auto"/>
      </w:divBdr>
    </w:div>
    <w:div w:id="1023676588">
      <w:bodyDiv w:val="1"/>
      <w:marLeft w:val="0"/>
      <w:marRight w:val="0"/>
      <w:marTop w:val="0"/>
      <w:marBottom w:val="0"/>
      <w:divBdr>
        <w:top w:val="none" w:sz="0" w:space="0" w:color="auto"/>
        <w:left w:val="none" w:sz="0" w:space="0" w:color="auto"/>
        <w:bottom w:val="none" w:sz="0" w:space="0" w:color="auto"/>
        <w:right w:val="none" w:sz="0" w:space="0" w:color="auto"/>
      </w:divBdr>
      <w:divsChild>
        <w:div w:id="90904796">
          <w:marLeft w:val="0"/>
          <w:marRight w:val="0"/>
          <w:marTop w:val="0"/>
          <w:marBottom w:val="0"/>
          <w:divBdr>
            <w:top w:val="none" w:sz="0" w:space="0" w:color="auto"/>
            <w:left w:val="none" w:sz="0" w:space="0" w:color="auto"/>
            <w:bottom w:val="none" w:sz="0" w:space="0" w:color="auto"/>
            <w:right w:val="none" w:sz="0" w:space="0" w:color="auto"/>
          </w:divBdr>
        </w:div>
      </w:divsChild>
    </w:div>
    <w:div w:id="1108891843">
      <w:bodyDiv w:val="1"/>
      <w:marLeft w:val="0"/>
      <w:marRight w:val="0"/>
      <w:marTop w:val="0"/>
      <w:marBottom w:val="0"/>
      <w:divBdr>
        <w:top w:val="none" w:sz="0" w:space="0" w:color="auto"/>
        <w:left w:val="none" w:sz="0" w:space="0" w:color="auto"/>
        <w:bottom w:val="none" w:sz="0" w:space="0" w:color="auto"/>
        <w:right w:val="none" w:sz="0" w:space="0" w:color="auto"/>
      </w:divBdr>
    </w:div>
    <w:div w:id="1157115602">
      <w:bodyDiv w:val="1"/>
      <w:marLeft w:val="0"/>
      <w:marRight w:val="0"/>
      <w:marTop w:val="0"/>
      <w:marBottom w:val="0"/>
      <w:divBdr>
        <w:top w:val="none" w:sz="0" w:space="0" w:color="auto"/>
        <w:left w:val="none" w:sz="0" w:space="0" w:color="auto"/>
        <w:bottom w:val="none" w:sz="0" w:space="0" w:color="auto"/>
        <w:right w:val="none" w:sz="0" w:space="0" w:color="auto"/>
      </w:divBdr>
      <w:divsChild>
        <w:div w:id="1791239396">
          <w:marLeft w:val="0"/>
          <w:marRight w:val="0"/>
          <w:marTop w:val="0"/>
          <w:marBottom w:val="0"/>
          <w:divBdr>
            <w:top w:val="none" w:sz="0" w:space="0" w:color="auto"/>
            <w:left w:val="none" w:sz="0" w:space="0" w:color="auto"/>
            <w:bottom w:val="none" w:sz="0" w:space="0" w:color="auto"/>
            <w:right w:val="none" w:sz="0" w:space="0" w:color="auto"/>
          </w:divBdr>
          <w:divsChild>
            <w:div w:id="165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6404">
      <w:bodyDiv w:val="1"/>
      <w:marLeft w:val="0"/>
      <w:marRight w:val="0"/>
      <w:marTop w:val="0"/>
      <w:marBottom w:val="0"/>
      <w:divBdr>
        <w:top w:val="none" w:sz="0" w:space="0" w:color="auto"/>
        <w:left w:val="none" w:sz="0" w:space="0" w:color="auto"/>
        <w:bottom w:val="none" w:sz="0" w:space="0" w:color="auto"/>
        <w:right w:val="none" w:sz="0" w:space="0" w:color="auto"/>
      </w:divBdr>
    </w:div>
    <w:div w:id="1219777304">
      <w:bodyDiv w:val="1"/>
      <w:marLeft w:val="0"/>
      <w:marRight w:val="0"/>
      <w:marTop w:val="0"/>
      <w:marBottom w:val="0"/>
      <w:divBdr>
        <w:top w:val="none" w:sz="0" w:space="0" w:color="auto"/>
        <w:left w:val="none" w:sz="0" w:space="0" w:color="auto"/>
        <w:bottom w:val="none" w:sz="0" w:space="0" w:color="auto"/>
        <w:right w:val="none" w:sz="0" w:space="0" w:color="auto"/>
      </w:divBdr>
    </w:div>
    <w:div w:id="1247182750">
      <w:bodyDiv w:val="1"/>
      <w:marLeft w:val="0"/>
      <w:marRight w:val="0"/>
      <w:marTop w:val="0"/>
      <w:marBottom w:val="0"/>
      <w:divBdr>
        <w:top w:val="none" w:sz="0" w:space="0" w:color="auto"/>
        <w:left w:val="none" w:sz="0" w:space="0" w:color="auto"/>
        <w:bottom w:val="none" w:sz="0" w:space="0" w:color="auto"/>
        <w:right w:val="none" w:sz="0" w:space="0" w:color="auto"/>
      </w:divBdr>
    </w:div>
    <w:div w:id="1306199798">
      <w:bodyDiv w:val="1"/>
      <w:marLeft w:val="0"/>
      <w:marRight w:val="0"/>
      <w:marTop w:val="0"/>
      <w:marBottom w:val="0"/>
      <w:divBdr>
        <w:top w:val="none" w:sz="0" w:space="0" w:color="auto"/>
        <w:left w:val="none" w:sz="0" w:space="0" w:color="auto"/>
        <w:bottom w:val="none" w:sz="0" w:space="0" w:color="auto"/>
        <w:right w:val="none" w:sz="0" w:space="0" w:color="auto"/>
      </w:divBdr>
    </w:div>
    <w:div w:id="1322536892">
      <w:bodyDiv w:val="1"/>
      <w:marLeft w:val="0"/>
      <w:marRight w:val="0"/>
      <w:marTop w:val="0"/>
      <w:marBottom w:val="0"/>
      <w:divBdr>
        <w:top w:val="none" w:sz="0" w:space="0" w:color="auto"/>
        <w:left w:val="none" w:sz="0" w:space="0" w:color="auto"/>
        <w:bottom w:val="none" w:sz="0" w:space="0" w:color="auto"/>
        <w:right w:val="none" w:sz="0" w:space="0" w:color="auto"/>
      </w:divBdr>
    </w:div>
    <w:div w:id="1352993295">
      <w:bodyDiv w:val="1"/>
      <w:marLeft w:val="0"/>
      <w:marRight w:val="0"/>
      <w:marTop w:val="0"/>
      <w:marBottom w:val="0"/>
      <w:divBdr>
        <w:top w:val="none" w:sz="0" w:space="0" w:color="auto"/>
        <w:left w:val="none" w:sz="0" w:space="0" w:color="auto"/>
        <w:bottom w:val="none" w:sz="0" w:space="0" w:color="auto"/>
        <w:right w:val="none" w:sz="0" w:space="0" w:color="auto"/>
      </w:divBdr>
    </w:div>
    <w:div w:id="1386950895">
      <w:bodyDiv w:val="1"/>
      <w:marLeft w:val="0"/>
      <w:marRight w:val="0"/>
      <w:marTop w:val="0"/>
      <w:marBottom w:val="0"/>
      <w:divBdr>
        <w:top w:val="none" w:sz="0" w:space="0" w:color="auto"/>
        <w:left w:val="none" w:sz="0" w:space="0" w:color="auto"/>
        <w:bottom w:val="none" w:sz="0" w:space="0" w:color="auto"/>
        <w:right w:val="none" w:sz="0" w:space="0" w:color="auto"/>
      </w:divBdr>
    </w:div>
    <w:div w:id="1456174196">
      <w:bodyDiv w:val="1"/>
      <w:marLeft w:val="0"/>
      <w:marRight w:val="0"/>
      <w:marTop w:val="0"/>
      <w:marBottom w:val="0"/>
      <w:divBdr>
        <w:top w:val="none" w:sz="0" w:space="0" w:color="auto"/>
        <w:left w:val="none" w:sz="0" w:space="0" w:color="auto"/>
        <w:bottom w:val="none" w:sz="0" w:space="0" w:color="auto"/>
        <w:right w:val="none" w:sz="0" w:space="0" w:color="auto"/>
      </w:divBdr>
    </w:div>
    <w:div w:id="1546674830">
      <w:bodyDiv w:val="1"/>
      <w:marLeft w:val="0"/>
      <w:marRight w:val="0"/>
      <w:marTop w:val="0"/>
      <w:marBottom w:val="0"/>
      <w:divBdr>
        <w:top w:val="none" w:sz="0" w:space="0" w:color="auto"/>
        <w:left w:val="none" w:sz="0" w:space="0" w:color="auto"/>
        <w:bottom w:val="none" w:sz="0" w:space="0" w:color="auto"/>
        <w:right w:val="none" w:sz="0" w:space="0" w:color="auto"/>
      </w:divBdr>
    </w:div>
    <w:div w:id="1553423766">
      <w:bodyDiv w:val="1"/>
      <w:marLeft w:val="0"/>
      <w:marRight w:val="0"/>
      <w:marTop w:val="0"/>
      <w:marBottom w:val="0"/>
      <w:divBdr>
        <w:top w:val="none" w:sz="0" w:space="0" w:color="auto"/>
        <w:left w:val="none" w:sz="0" w:space="0" w:color="auto"/>
        <w:bottom w:val="none" w:sz="0" w:space="0" w:color="auto"/>
        <w:right w:val="none" w:sz="0" w:space="0" w:color="auto"/>
      </w:divBdr>
    </w:div>
    <w:div w:id="1555386108">
      <w:bodyDiv w:val="1"/>
      <w:marLeft w:val="0"/>
      <w:marRight w:val="0"/>
      <w:marTop w:val="0"/>
      <w:marBottom w:val="0"/>
      <w:divBdr>
        <w:top w:val="none" w:sz="0" w:space="0" w:color="auto"/>
        <w:left w:val="none" w:sz="0" w:space="0" w:color="auto"/>
        <w:bottom w:val="none" w:sz="0" w:space="0" w:color="auto"/>
        <w:right w:val="none" w:sz="0" w:space="0" w:color="auto"/>
      </w:divBdr>
    </w:div>
    <w:div w:id="1630864208">
      <w:bodyDiv w:val="1"/>
      <w:marLeft w:val="0"/>
      <w:marRight w:val="0"/>
      <w:marTop w:val="0"/>
      <w:marBottom w:val="0"/>
      <w:divBdr>
        <w:top w:val="none" w:sz="0" w:space="0" w:color="auto"/>
        <w:left w:val="none" w:sz="0" w:space="0" w:color="auto"/>
        <w:bottom w:val="none" w:sz="0" w:space="0" w:color="auto"/>
        <w:right w:val="none" w:sz="0" w:space="0" w:color="auto"/>
      </w:divBdr>
    </w:div>
    <w:div w:id="1661883752">
      <w:bodyDiv w:val="1"/>
      <w:marLeft w:val="0"/>
      <w:marRight w:val="0"/>
      <w:marTop w:val="0"/>
      <w:marBottom w:val="0"/>
      <w:divBdr>
        <w:top w:val="none" w:sz="0" w:space="0" w:color="auto"/>
        <w:left w:val="none" w:sz="0" w:space="0" w:color="auto"/>
        <w:bottom w:val="none" w:sz="0" w:space="0" w:color="auto"/>
        <w:right w:val="none" w:sz="0" w:space="0" w:color="auto"/>
      </w:divBdr>
      <w:divsChild>
        <w:div w:id="2053917545">
          <w:marLeft w:val="0"/>
          <w:marRight w:val="0"/>
          <w:marTop w:val="0"/>
          <w:marBottom w:val="0"/>
          <w:divBdr>
            <w:top w:val="none" w:sz="0" w:space="0" w:color="auto"/>
            <w:left w:val="none" w:sz="0" w:space="0" w:color="auto"/>
            <w:bottom w:val="none" w:sz="0" w:space="0" w:color="auto"/>
            <w:right w:val="none" w:sz="0" w:space="0" w:color="auto"/>
          </w:divBdr>
        </w:div>
        <w:div w:id="386076972">
          <w:marLeft w:val="0"/>
          <w:marRight w:val="0"/>
          <w:marTop w:val="0"/>
          <w:marBottom w:val="0"/>
          <w:divBdr>
            <w:top w:val="none" w:sz="0" w:space="0" w:color="auto"/>
            <w:left w:val="none" w:sz="0" w:space="0" w:color="auto"/>
            <w:bottom w:val="none" w:sz="0" w:space="0" w:color="auto"/>
            <w:right w:val="none" w:sz="0" w:space="0" w:color="auto"/>
          </w:divBdr>
        </w:div>
      </w:divsChild>
    </w:div>
    <w:div w:id="1676960835">
      <w:bodyDiv w:val="1"/>
      <w:marLeft w:val="0"/>
      <w:marRight w:val="0"/>
      <w:marTop w:val="0"/>
      <w:marBottom w:val="0"/>
      <w:divBdr>
        <w:top w:val="none" w:sz="0" w:space="0" w:color="auto"/>
        <w:left w:val="none" w:sz="0" w:space="0" w:color="auto"/>
        <w:bottom w:val="none" w:sz="0" w:space="0" w:color="auto"/>
        <w:right w:val="none" w:sz="0" w:space="0" w:color="auto"/>
      </w:divBdr>
    </w:div>
    <w:div w:id="1742098877">
      <w:bodyDiv w:val="1"/>
      <w:marLeft w:val="0"/>
      <w:marRight w:val="0"/>
      <w:marTop w:val="0"/>
      <w:marBottom w:val="0"/>
      <w:divBdr>
        <w:top w:val="none" w:sz="0" w:space="0" w:color="auto"/>
        <w:left w:val="none" w:sz="0" w:space="0" w:color="auto"/>
        <w:bottom w:val="none" w:sz="0" w:space="0" w:color="auto"/>
        <w:right w:val="none" w:sz="0" w:space="0" w:color="auto"/>
      </w:divBdr>
    </w:div>
    <w:div w:id="1745688368">
      <w:bodyDiv w:val="1"/>
      <w:marLeft w:val="0"/>
      <w:marRight w:val="0"/>
      <w:marTop w:val="0"/>
      <w:marBottom w:val="0"/>
      <w:divBdr>
        <w:top w:val="none" w:sz="0" w:space="0" w:color="auto"/>
        <w:left w:val="none" w:sz="0" w:space="0" w:color="auto"/>
        <w:bottom w:val="none" w:sz="0" w:space="0" w:color="auto"/>
        <w:right w:val="none" w:sz="0" w:space="0" w:color="auto"/>
      </w:divBdr>
    </w:div>
    <w:div w:id="1785151433">
      <w:bodyDiv w:val="1"/>
      <w:marLeft w:val="0"/>
      <w:marRight w:val="0"/>
      <w:marTop w:val="0"/>
      <w:marBottom w:val="0"/>
      <w:divBdr>
        <w:top w:val="none" w:sz="0" w:space="0" w:color="auto"/>
        <w:left w:val="none" w:sz="0" w:space="0" w:color="auto"/>
        <w:bottom w:val="none" w:sz="0" w:space="0" w:color="auto"/>
        <w:right w:val="none" w:sz="0" w:space="0" w:color="auto"/>
      </w:divBdr>
    </w:div>
    <w:div w:id="1822383157">
      <w:bodyDiv w:val="1"/>
      <w:marLeft w:val="0"/>
      <w:marRight w:val="0"/>
      <w:marTop w:val="0"/>
      <w:marBottom w:val="0"/>
      <w:divBdr>
        <w:top w:val="none" w:sz="0" w:space="0" w:color="auto"/>
        <w:left w:val="none" w:sz="0" w:space="0" w:color="auto"/>
        <w:bottom w:val="none" w:sz="0" w:space="0" w:color="auto"/>
        <w:right w:val="none" w:sz="0" w:space="0" w:color="auto"/>
      </w:divBdr>
    </w:div>
    <w:div w:id="1854881925">
      <w:bodyDiv w:val="1"/>
      <w:marLeft w:val="0"/>
      <w:marRight w:val="0"/>
      <w:marTop w:val="0"/>
      <w:marBottom w:val="0"/>
      <w:divBdr>
        <w:top w:val="none" w:sz="0" w:space="0" w:color="auto"/>
        <w:left w:val="none" w:sz="0" w:space="0" w:color="auto"/>
        <w:bottom w:val="none" w:sz="0" w:space="0" w:color="auto"/>
        <w:right w:val="none" w:sz="0" w:space="0" w:color="auto"/>
      </w:divBdr>
    </w:div>
    <w:div w:id="1864396922">
      <w:bodyDiv w:val="1"/>
      <w:marLeft w:val="0"/>
      <w:marRight w:val="0"/>
      <w:marTop w:val="0"/>
      <w:marBottom w:val="0"/>
      <w:divBdr>
        <w:top w:val="none" w:sz="0" w:space="0" w:color="auto"/>
        <w:left w:val="none" w:sz="0" w:space="0" w:color="auto"/>
        <w:bottom w:val="none" w:sz="0" w:space="0" w:color="auto"/>
        <w:right w:val="none" w:sz="0" w:space="0" w:color="auto"/>
      </w:divBdr>
    </w:div>
    <w:div w:id="1913076890">
      <w:bodyDiv w:val="1"/>
      <w:marLeft w:val="0"/>
      <w:marRight w:val="0"/>
      <w:marTop w:val="0"/>
      <w:marBottom w:val="0"/>
      <w:divBdr>
        <w:top w:val="none" w:sz="0" w:space="0" w:color="auto"/>
        <w:left w:val="none" w:sz="0" w:space="0" w:color="auto"/>
        <w:bottom w:val="none" w:sz="0" w:space="0" w:color="auto"/>
        <w:right w:val="none" w:sz="0" w:space="0" w:color="auto"/>
      </w:divBdr>
    </w:div>
    <w:div w:id="1922909542">
      <w:bodyDiv w:val="1"/>
      <w:marLeft w:val="0"/>
      <w:marRight w:val="0"/>
      <w:marTop w:val="0"/>
      <w:marBottom w:val="0"/>
      <w:divBdr>
        <w:top w:val="none" w:sz="0" w:space="0" w:color="auto"/>
        <w:left w:val="none" w:sz="0" w:space="0" w:color="auto"/>
        <w:bottom w:val="none" w:sz="0" w:space="0" w:color="auto"/>
        <w:right w:val="none" w:sz="0" w:space="0" w:color="auto"/>
      </w:divBdr>
    </w:div>
    <w:div w:id="1938247117">
      <w:bodyDiv w:val="1"/>
      <w:marLeft w:val="0"/>
      <w:marRight w:val="0"/>
      <w:marTop w:val="0"/>
      <w:marBottom w:val="0"/>
      <w:divBdr>
        <w:top w:val="none" w:sz="0" w:space="0" w:color="auto"/>
        <w:left w:val="none" w:sz="0" w:space="0" w:color="auto"/>
        <w:bottom w:val="none" w:sz="0" w:space="0" w:color="auto"/>
        <w:right w:val="none" w:sz="0" w:space="0" w:color="auto"/>
      </w:divBdr>
    </w:div>
    <w:div w:id="1954555734">
      <w:bodyDiv w:val="1"/>
      <w:marLeft w:val="0"/>
      <w:marRight w:val="0"/>
      <w:marTop w:val="0"/>
      <w:marBottom w:val="0"/>
      <w:divBdr>
        <w:top w:val="none" w:sz="0" w:space="0" w:color="auto"/>
        <w:left w:val="none" w:sz="0" w:space="0" w:color="auto"/>
        <w:bottom w:val="none" w:sz="0" w:space="0" w:color="auto"/>
        <w:right w:val="none" w:sz="0" w:space="0" w:color="auto"/>
      </w:divBdr>
    </w:div>
    <w:div w:id="1961524609">
      <w:bodyDiv w:val="1"/>
      <w:marLeft w:val="0"/>
      <w:marRight w:val="0"/>
      <w:marTop w:val="0"/>
      <w:marBottom w:val="0"/>
      <w:divBdr>
        <w:top w:val="none" w:sz="0" w:space="0" w:color="auto"/>
        <w:left w:val="none" w:sz="0" w:space="0" w:color="auto"/>
        <w:bottom w:val="none" w:sz="0" w:space="0" w:color="auto"/>
        <w:right w:val="none" w:sz="0" w:space="0" w:color="auto"/>
      </w:divBdr>
      <w:divsChild>
        <w:div w:id="664552403">
          <w:marLeft w:val="0"/>
          <w:marRight w:val="60"/>
          <w:marTop w:val="0"/>
          <w:marBottom w:val="0"/>
          <w:divBdr>
            <w:top w:val="none" w:sz="0" w:space="0" w:color="auto"/>
            <w:left w:val="none" w:sz="0" w:space="0" w:color="auto"/>
            <w:bottom w:val="none" w:sz="0" w:space="0" w:color="auto"/>
            <w:right w:val="none" w:sz="0" w:space="0" w:color="auto"/>
          </w:divBdr>
        </w:div>
        <w:div w:id="32311823">
          <w:marLeft w:val="0"/>
          <w:marRight w:val="240"/>
          <w:marTop w:val="15"/>
          <w:marBottom w:val="0"/>
          <w:divBdr>
            <w:top w:val="none" w:sz="0" w:space="0" w:color="auto"/>
            <w:left w:val="none" w:sz="0" w:space="0" w:color="auto"/>
            <w:bottom w:val="none" w:sz="0" w:space="0" w:color="auto"/>
            <w:right w:val="none" w:sz="0" w:space="0" w:color="auto"/>
          </w:divBdr>
        </w:div>
      </w:divsChild>
    </w:div>
    <w:div w:id="1979214836">
      <w:bodyDiv w:val="1"/>
      <w:marLeft w:val="0"/>
      <w:marRight w:val="0"/>
      <w:marTop w:val="0"/>
      <w:marBottom w:val="0"/>
      <w:divBdr>
        <w:top w:val="none" w:sz="0" w:space="0" w:color="auto"/>
        <w:left w:val="none" w:sz="0" w:space="0" w:color="auto"/>
        <w:bottom w:val="none" w:sz="0" w:space="0" w:color="auto"/>
        <w:right w:val="none" w:sz="0" w:space="0" w:color="auto"/>
      </w:divBdr>
    </w:div>
    <w:div w:id="1988239421">
      <w:bodyDiv w:val="1"/>
      <w:marLeft w:val="0"/>
      <w:marRight w:val="0"/>
      <w:marTop w:val="0"/>
      <w:marBottom w:val="0"/>
      <w:divBdr>
        <w:top w:val="none" w:sz="0" w:space="0" w:color="auto"/>
        <w:left w:val="none" w:sz="0" w:space="0" w:color="auto"/>
        <w:bottom w:val="none" w:sz="0" w:space="0" w:color="auto"/>
        <w:right w:val="none" w:sz="0" w:space="0" w:color="auto"/>
      </w:divBdr>
    </w:div>
    <w:div w:id="2043285142">
      <w:bodyDiv w:val="1"/>
      <w:marLeft w:val="0"/>
      <w:marRight w:val="0"/>
      <w:marTop w:val="0"/>
      <w:marBottom w:val="0"/>
      <w:divBdr>
        <w:top w:val="none" w:sz="0" w:space="0" w:color="auto"/>
        <w:left w:val="none" w:sz="0" w:space="0" w:color="auto"/>
        <w:bottom w:val="none" w:sz="0" w:space="0" w:color="auto"/>
        <w:right w:val="none" w:sz="0" w:space="0" w:color="auto"/>
      </w:divBdr>
    </w:div>
    <w:div w:id="2045475702">
      <w:bodyDiv w:val="1"/>
      <w:marLeft w:val="0"/>
      <w:marRight w:val="0"/>
      <w:marTop w:val="0"/>
      <w:marBottom w:val="0"/>
      <w:divBdr>
        <w:top w:val="none" w:sz="0" w:space="0" w:color="auto"/>
        <w:left w:val="none" w:sz="0" w:space="0" w:color="auto"/>
        <w:bottom w:val="none" w:sz="0" w:space="0" w:color="auto"/>
        <w:right w:val="none" w:sz="0" w:space="0" w:color="auto"/>
      </w:divBdr>
    </w:div>
    <w:div w:id="2073691291">
      <w:bodyDiv w:val="1"/>
      <w:marLeft w:val="0"/>
      <w:marRight w:val="0"/>
      <w:marTop w:val="0"/>
      <w:marBottom w:val="0"/>
      <w:divBdr>
        <w:top w:val="none" w:sz="0" w:space="0" w:color="auto"/>
        <w:left w:val="none" w:sz="0" w:space="0" w:color="auto"/>
        <w:bottom w:val="none" w:sz="0" w:space="0" w:color="auto"/>
        <w:right w:val="none" w:sz="0" w:space="0" w:color="auto"/>
      </w:divBdr>
    </w:div>
    <w:div w:id="2074162124">
      <w:bodyDiv w:val="1"/>
      <w:marLeft w:val="0"/>
      <w:marRight w:val="0"/>
      <w:marTop w:val="0"/>
      <w:marBottom w:val="0"/>
      <w:divBdr>
        <w:top w:val="none" w:sz="0" w:space="0" w:color="auto"/>
        <w:left w:val="none" w:sz="0" w:space="0" w:color="auto"/>
        <w:bottom w:val="none" w:sz="0" w:space="0" w:color="auto"/>
        <w:right w:val="none" w:sz="0" w:space="0" w:color="auto"/>
      </w:divBdr>
    </w:div>
    <w:div w:id="2119056722">
      <w:bodyDiv w:val="1"/>
      <w:marLeft w:val="0"/>
      <w:marRight w:val="0"/>
      <w:marTop w:val="0"/>
      <w:marBottom w:val="0"/>
      <w:divBdr>
        <w:top w:val="none" w:sz="0" w:space="0" w:color="auto"/>
        <w:left w:val="none" w:sz="0" w:space="0" w:color="auto"/>
        <w:bottom w:val="none" w:sz="0" w:space="0" w:color="auto"/>
        <w:right w:val="none" w:sz="0" w:space="0" w:color="auto"/>
      </w:divBdr>
      <w:divsChild>
        <w:div w:id="179005264">
          <w:marLeft w:val="0"/>
          <w:marRight w:val="0"/>
          <w:marTop w:val="0"/>
          <w:marBottom w:val="0"/>
          <w:divBdr>
            <w:top w:val="none" w:sz="0" w:space="0" w:color="auto"/>
            <w:left w:val="none" w:sz="0" w:space="0" w:color="auto"/>
            <w:bottom w:val="none" w:sz="0" w:space="0" w:color="auto"/>
            <w:right w:val="none" w:sz="0" w:space="0" w:color="auto"/>
          </w:divBdr>
        </w:div>
      </w:divsChild>
    </w:div>
    <w:div w:id="2134203437">
      <w:bodyDiv w:val="1"/>
      <w:marLeft w:val="0"/>
      <w:marRight w:val="0"/>
      <w:marTop w:val="0"/>
      <w:marBottom w:val="0"/>
      <w:divBdr>
        <w:top w:val="none" w:sz="0" w:space="0" w:color="auto"/>
        <w:left w:val="none" w:sz="0" w:space="0" w:color="auto"/>
        <w:bottom w:val="none" w:sz="0" w:space="0" w:color="auto"/>
        <w:right w:val="none" w:sz="0" w:space="0" w:color="auto"/>
      </w:divBdr>
      <w:divsChild>
        <w:div w:id="347488571">
          <w:marLeft w:val="0"/>
          <w:marRight w:val="0"/>
          <w:marTop w:val="0"/>
          <w:marBottom w:val="0"/>
          <w:divBdr>
            <w:top w:val="none" w:sz="0" w:space="0" w:color="auto"/>
            <w:left w:val="none" w:sz="0" w:space="0" w:color="auto"/>
            <w:bottom w:val="none" w:sz="0" w:space="0" w:color="auto"/>
            <w:right w:val="none" w:sz="0" w:space="0" w:color="auto"/>
          </w:divBdr>
          <w:divsChild>
            <w:div w:id="403722123">
              <w:marLeft w:val="0"/>
              <w:marRight w:val="0"/>
              <w:marTop w:val="0"/>
              <w:marBottom w:val="0"/>
              <w:divBdr>
                <w:top w:val="none" w:sz="0" w:space="0" w:color="auto"/>
                <w:left w:val="none" w:sz="0" w:space="0" w:color="auto"/>
                <w:bottom w:val="none" w:sz="0" w:space="0" w:color="auto"/>
                <w:right w:val="none" w:sz="0" w:space="0" w:color="auto"/>
              </w:divBdr>
              <w:divsChild>
                <w:div w:id="2056150026">
                  <w:marLeft w:val="0"/>
                  <w:marRight w:val="0"/>
                  <w:marTop w:val="0"/>
                  <w:marBottom w:val="0"/>
                  <w:divBdr>
                    <w:top w:val="none" w:sz="0" w:space="0" w:color="auto"/>
                    <w:left w:val="none" w:sz="0" w:space="0" w:color="auto"/>
                    <w:bottom w:val="none" w:sz="0" w:space="0" w:color="auto"/>
                    <w:right w:val="none" w:sz="0" w:space="0" w:color="auto"/>
                  </w:divBdr>
                  <w:divsChild>
                    <w:div w:id="1170558551">
                      <w:marLeft w:val="0"/>
                      <w:marRight w:val="0"/>
                      <w:marTop w:val="0"/>
                      <w:marBottom w:val="0"/>
                      <w:divBdr>
                        <w:top w:val="none" w:sz="0" w:space="0" w:color="auto"/>
                        <w:left w:val="none" w:sz="0" w:space="0" w:color="auto"/>
                        <w:bottom w:val="none" w:sz="0" w:space="0" w:color="auto"/>
                        <w:right w:val="none" w:sz="0" w:space="0" w:color="auto"/>
                      </w:divBdr>
                    </w:div>
                    <w:div w:id="1460564555">
                      <w:marLeft w:val="0"/>
                      <w:marRight w:val="0"/>
                      <w:marTop w:val="0"/>
                      <w:marBottom w:val="0"/>
                      <w:divBdr>
                        <w:top w:val="none" w:sz="0" w:space="0" w:color="auto"/>
                        <w:left w:val="none" w:sz="0" w:space="0" w:color="auto"/>
                        <w:bottom w:val="none" w:sz="0" w:space="0" w:color="auto"/>
                        <w:right w:val="none" w:sz="0" w:space="0" w:color="auto"/>
                      </w:divBdr>
                    </w:div>
                    <w:div w:id="1919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G\AppData\Roaming\Microsoft\Templates\XX&#31995;&#32479;&#25913;&#36896;&#35774;&#35745;&#26041;&#26696;&#65288;&#26085;&#24120;&#38656;&#27714;&#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57BB-C4FD-48CA-B86E-809C93C87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XX系统改造设计方案（日常需求）.dotx</Template>
  <TotalTime>6735</TotalTime>
  <Pages>18</Pages>
  <Words>2596</Words>
  <Characters>14801</Characters>
  <Application>Microsoft Office Word</Application>
  <DocSecurity>0</DocSecurity>
  <Lines>123</Lines>
  <Paragraphs>34</Paragraphs>
  <ScaleCrop>false</ScaleCrop>
  <Company>linkage</Company>
  <LinksUpToDate>false</LinksUpToDate>
  <CharactersWithSpaces>17363</CharactersWithSpaces>
  <SharedDoc>false</SharedDoc>
  <HLinks>
    <vt:vector size="204" baseType="variant">
      <vt:variant>
        <vt:i4>1179701</vt:i4>
      </vt:variant>
      <vt:variant>
        <vt:i4>206</vt:i4>
      </vt:variant>
      <vt:variant>
        <vt:i4>0</vt:i4>
      </vt:variant>
      <vt:variant>
        <vt:i4>5</vt:i4>
      </vt:variant>
      <vt:variant>
        <vt:lpwstr/>
      </vt:variant>
      <vt:variant>
        <vt:lpwstr>_Toc271812787</vt:lpwstr>
      </vt:variant>
      <vt:variant>
        <vt:i4>1179701</vt:i4>
      </vt:variant>
      <vt:variant>
        <vt:i4>200</vt:i4>
      </vt:variant>
      <vt:variant>
        <vt:i4>0</vt:i4>
      </vt:variant>
      <vt:variant>
        <vt:i4>5</vt:i4>
      </vt:variant>
      <vt:variant>
        <vt:lpwstr/>
      </vt:variant>
      <vt:variant>
        <vt:lpwstr>_Toc271812786</vt:lpwstr>
      </vt:variant>
      <vt:variant>
        <vt:i4>1179701</vt:i4>
      </vt:variant>
      <vt:variant>
        <vt:i4>194</vt:i4>
      </vt:variant>
      <vt:variant>
        <vt:i4>0</vt:i4>
      </vt:variant>
      <vt:variant>
        <vt:i4>5</vt:i4>
      </vt:variant>
      <vt:variant>
        <vt:lpwstr/>
      </vt:variant>
      <vt:variant>
        <vt:lpwstr>_Toc271812785</vt:lpwstr>
      </vt:variant>
      <vt:variant>
        <vt:i4>1179701</vt:i4>
      </vt:variant>
      <vt:variant>
        <vt:i4>188</vt:i4>
      </vt:variant>
      <vt:variant>
        <vt:i4>0</vt:i4>
      </vt:variant>
      <vt:variant>
        <vt:i4>5</vt:i4>
      </vt:variant>
      <vt:variant>
        <vt:lpwstr/>
      </vt:variant>
      <vt:variant>
        <vt:lpwstr>_Toc271812784</vt:lpwstr>
      </vt:variant>
      <vt:variant>
        <vt:i4>1179701</vt:i4>
      </vt:variant>
      <vt:variant>
        <vt:i4>182</vt:i4>
      </vt:variant>
      <vt:variant>
        <vt:i4>0</vt:i4>
      </vt:variant>
      <vt:variant>
        <vt:i4>5</vt:i4>
      </vt:variant>
      <vt:variant>
        <vt:lpwstr/>
      </vt:variant>
      <vt:variant>
        <vt:lpwstr>_Toc271812783</vt:lpwstr>
      </vt:variant>
      <vt:variant>
        <vt:i4>1179701</vt:i4>
      </vt:variant>
      <vt:variant>
        <vt:i4>176</vt:i4>
      </vt:variant>
      <vt:variant>
        <vt:i4>0</vt:i4>
      </vt:variant>
      <vt:variant>
        <vt:i4>5</vt:i4>
      </vt:variant>
      <vt:variant>
        <vt:lpwstr/>
      </vt:variant>
      <vt:variant>
        <vt:lpwstr>_Toc271812782</vt:lpwstr>
      </vt:variant>
      <vt:variant>
        <vt:i4>1179701</vt:i4>
      </vt:variant>
      <vt:variant>
        <vt:i4>170</vt:i4>
      </vt:variant>
      <vt:variant>
        <vt:i4>0</vt:i4>
      </vt:variant>
      <vt:variant>
        <vt:i4>5</vt:i4>
      </vt:variant>
      <vt:variant>
        <vt:lpwstr/>
      </vt:variant>
      <vt:variant>
        <vt:lpwstr>_Toc271812781</vt:lpwstr>
      </vt:variant>
      <vt:variant>
        <vt:i4>1179701</vt:i4>
      </vt:variant>
      <vt:variant>
        <vt:i4>164</vt:i4>
      </vt:variant>
      <vt:variant>
        <vt:i4>0</vt:i4>
      </vt:variant>
      <vt:variant>
        <vt:i4>5</vt:i4>
      </vt:variant>
      <vt:variant>
        <vt:lpwstr/>
      </vt:variant>
      <vt:variant>
        <vt:lpwstr>_Toc271812780</vt:lpwstr>
      </vt:variant>
      <vt:variant>
        <vt:i4>1900597</vt:i4>
      </vt:variant>
      <vt:variant>
        <vt:i4>158</vt:i4>
      </vt:variant>
      <vt:variant>
        <vt:i4>0</vt:i4>
      </vt:variant>
      <vt:variant>
        <vt:i4>5</vt:i4>
      </vt:variant>
      <vt:variant>
        <vt:lpwstr/>
      </vt:variant>
      <vt:variant>
        <vt:lpwstr>_Toc271812779</vt:lpwstr>
      </vt:variant>
      <vt:variant>
        <vt:i4>1900597</vt:i4>
      </vt:variant>
      <vt:variant>
        <vt:i4>152</vt:i4>
      </vt:variant>
      <vt:variant>
        <vt:i4>0</vt:i4>
      </vt:variant>
      <vt:variant>
        <vt:i4>5</vt:i4>
      </vt:variant>
      <vt:variant>
        <vt:lpwstr/>
      </vt:variant>
      <vt:variant>
        <vt:lpwstr>_Toc271812778</vt:lpwstr>
      </vt:variant>
      <vt:variant>
        <vt:i4>1900597</vt:i4>
      </vt:variant>
      <vt:variant>
        <vt:i4>146</vt:i4>
      </vt:variant>
      <vt:variant>
        <vt:i4>0</vt:i4>
      </vt:variant>
      <vt:variant>
        <vt:i4>5</vt:i4>
      </vt:variant>
      <vt:variant>
        <vt:lpwstr/>
      </vt:variant>
      <vt:variant>
        <vt:lpwstr>_Toc271812777</vt:lpwstr>
      </vt:variant>
      <vt:variant>
        <vt:i4>1900597</vt:i4>
      </vt:variant>
      <vt:variant>
        <vt:i4>140</vt:i4>
      </vt:variant>
      <vt:variant>
        <vt:i4>0</vt:i4>
      </vt:variant>
      <vt:variant>
        <vt:i4>5</vt:i4>
      </vt:variant>
      <vt:variant>
        <vt:lpwstr/>
      </vt:variant>
      <vt:variant>
        <vt:lpwstr>_Toc271812776</vt:lpwstr>
      </vt:variant>
      <vt:variant>
        <vt:i4>1900597</vt:i4>
      </vt:variant>
      <vt:variant>
        <vt:i4>134</vt:i4>
      </vt:variant>
      <vt:variant>
        <vt:i4>0</vt:i4>
      </vt:variant>
      <vt:variant>
        <vt:i4>5</vt:i4>
      </vt:variant>
      <vt:variant>
        <vt:lpwstr/>
      </vt:variant>
      <vt:variant>
        <vt:lpwstr>_Toc271812775</vt:lpwstr>
      </vt:variant>
      <vt:variant>
        <vt:i4>1900597</vt:i4>
      </vt:variant>
      <vt:variant>
        <vt:i4>128</vt:i4>
      </vt:variant>
      <vt:variant>
        <vt:i4>0</vt:i4>
      </vt:variant>
      <vt:variant>
        <vt:i4>5</vt:i4>
      </vt:variant>
      <vt:variant>
        <vt:lpwstr/>
      </vt:variant>
      <vt:variant>
        <vt:lpwstr>_Toc271812774</vt:lpwstr>
      </vt:variant>
      <vt:variant>
        <vt:i4>1900597</vt:i4>
      </vt:variant>
      <vt:variant>
        <vt:i4>122</vt:i4>
      </vt:variant>
      <vt:variant>
        <vt:i4>0</vt:i4>
      </vt:variant>
      <vt:variant>
        <vt:i4>5</vt:i4>
      </vt:variant>
      <vt:variant>
        <vt:lpwstr/>
      </vt:variant>
      <vt:variant>
        <vt:lpwstr>_Toc271812773</vt:lpwstr>
      </vt:variant>
      <vt:variant>
        <vt:i4>1900597</vt:i4>
      </vt:variant>
      <vt:variant>
        <vt:i4>116</vt:i4>
      </vt:variant>
      <vt:variant>
        <vt:i4>0</vt:i4>
      </vt:variant>
      <vt:variant>
        <vt:i4>5</vt:i4>
      </vt:variant>
      <vt:variant>
        <vt:lpwstr/>
      </vt:variant>
      <vt:variant>
        <vt:lpwstr>_Toc271812772</vt:lpwstr>
      </vt:variant>
      <vt:variant>
        <vt:i4>1900597</vt:i4>
      </vt:variant>
      <vt:variant>
        <vt:i4>110</vt:i4>
      </vt:variant>
      <vt:variant>
        <vt:i4>0</vt:i4>
      </vt:variant>
      <vt:variant>
        <vt:i4>5</vt:i4>
      </vt:variant>
      <vt:variant>
        <vt:lpwstr/>
      </vt:variant>
      <vt:variant>
        <vt:lpwstr>_Toc271812771</vt:lpwstr>
      </vt:variant>
      <vt:variant>
        <vt:i4>1900597</vt:i4>
      </vt:variant>
      <vt:variant>
        <vt:i4>104</vt:i4>
      </vt:variant>
      <vt:variant>
        <vt:i4>0</vt:i4>
      </vt:variant>
      <vt:variant>
        <vt:i4>5</vt:i4>
      </vt:variant>
      <vt:variant>
        <vt:lpwstr/>
      </vt:variant>
      <vt:variant>
        <vt:lpwstr>_Toc271812770</vt:lpwstr>
      </vt:variant>
      <vt:variant>
        <vt:i4>1835061</vt:i4>
      </vt:variant>
      <vt:variant>
        <vt:i4>98</vt:i4>
      </vt:variant>
      <vt:variant>
        <vt:i4>0</vt:i4>
      </vt:variant>
      <vt:variant>
        <vt:i4>5</vt:i4>
      </vt:variant>
      <vt:variant>
        <vt:lpwstr/>
      </vt:variant>
      <vt:variant>
        <vt:lpwstr>_Toc271812769</vt:lpwstr>
      </vt:variant>
      <vt:variant>
        <vt:i4>1835061</vt:i4>
      </vt:variant>
      <vt:variant>
        <vt:i4>92</vt:i4>
      </vt:variant>
      <vt:variant>
        <vt:i4>0</vt:i4>
      </vt:variant>
      <vt:variant>
        <vt:i4>5</vt:i4>
      </vt:variant>
      <vt:variant>
        <vt:lpwstr/>
      </vt:variant>
      <vt:variant>
        <vt:lpwstr>_Toc271812768</vt:lpwstr>
      </vt:variant>
      <vt:variant>
        <vt:i4>1835061</vt:i4>
      </vt:variant>
      <vt:variant>
        <vt:i4>86</vt:i4>
      </vt:variant>
      <vt:variant>
        <vt:i4>0</vt:i4>
      </vt:variant>
      <vt:variant>
        <vt:i4>5</vt:i4>
      </vt:variant>
      <vt:variant>
        <vt:lpwstr/>
      </vt:variant>
      <vt:variant>
        <vt:lpwstr>_Toc271812767</vt:lpwstr>
      </vt:variant>
      <vt:variant>
        <vt:i4>1835061</vt:i4>
      </vt:variant>
      <vt:variant>
        <vt:i4>80</vt:i4>
      </vt:variant>
      <vt:variant>
        <vt:i4>0</vt:i4>
      </vt:variant>
      <vt:variant>
        <vt:i4>5</vt:i4>
      </vt:variant>
      <vt:variant>
        <vt:lpwstr/>
      </vt:variant>
      <vt:variant>
        <vt:lpwstr>_Toc271812766</vt:lpwstr>
      </vt:variant>
      <vt:variant>
        <vt:i4>1835061</vt:i4>
      </vt:variant>
      <vt:variant>
        <vt:i4>74</vt:i4>
      </vt:variant>
      <vt:variant>
        <vt:i4>0</vt:i4>
      </vt:variant>
      <vt:variant>
        <vt:i4>5</vt:i4>
      </vt:variant>
      <vt:variant>
        <vt:lpwstr/>
      </vt:variant>
      <vt:variant>
        <vt:lpwstr>_Toc271812765</vt:lpwstr>
      </vt:variant>
      <vt:variant>
        <vt:i4>1835061</vt:i4>
      </vt:variant>
      <vt:variant>
        <vt:i4>68</vt:i4>
      </vt:variant>
      <vt:variant>
        <vt:i4>0</vt:i4>
      </vt:variant>
      <vt:variant>
        <vt:i4>5</vt:i4>
      </vt:variant>
      <vt:variant>
        <vt:lpwstr/>
      </vt:variant>
      <vt:variant>
        <vt:lpwstr>_Toc271812764</vt:lpwstr>
      </vt:variant>
      <vt:variant>
        <vt:i4>1835061</vt:i4>
      </vt:variant>
      <vt:variant>
        <vt:i4>62</vt:i4>
      </vt:variant>
      <vt:variant>
        <vt:i4>0</vt:i4>
      </vt:variant>
      <vt:variant>
        <vt:i4>5</vt:i4>
      </vt:variant>
      <vt:variant>
        <vt:lpwstr/>
      </vt:variant>
      <vt:variant>
        <vt:lpwstr>_Toc271812763</vt:lpwstr>
      </vt:variant>
      <vt:variant>
        <vt:i4>1835061</vt:i4>
      </vt:variant>
      <vt:variant>
        <vt:i4>56</vt:i4>
      </vt:variant>
      <vt:variant>
        <vt:i4>0</vt:i4>
      </vt:variant>
      <vt:variant>
        <vt:i4>5</vt:i4>
      </vt:variant>
      <vt:variant>
        <vt:lpwstr/>
      </vt:variant>
      <vt:variant>
        <vt:lpwstr>_Toc271812762</vt:lpwstr>
      </vt:variant>
      <vt:variant>
        <vt:i4>1835061</vt:i4>
      </vt:variant>
      <vt:variant>
        <vt:i4>50</vt:i4>
      </vt:variant>
      <vt:variant>
        <vt:i4>0</vt:i4>
      </vt:variant>
      <vt:variant>
        <vt:i4>5</vt:i4>
      </vt:variant>
      <vt:variant>
        <vt:lpwstr/>
      </vt:variant>
      <vt:variant>
        <vt:lpwstr>_Toc271812761</vt:lpwstr>
      </vt:variant>
      <vt:variant>
        <vt:i4>1835061</vt:i4>
      </vt:variant>
      <vt:variant>
        <vt:i4>44</vt:i4>
      </vt:variant>
      <vt:variant>
        <vt:i4>0</vt:i4>
      </vt:variant>
      <vt:variant>
        <vt:i4>5</vt:i4>
      </vt:variant>
      <vt:variant>
        <vt:lpwstr/>
      </vt:variant>
      <vt:variant>
        <vt:lpwstr>_Toc271812760</vt:lpwstr>
      </vt:variant>
      <vt:variant>
        <vt:i4>2031669</vt:i4>
      </vt:variant>
      <vt:variant>
        <vt:i4>38</vt:i4>
      </vt:variant>
      <vt:variant>
        <vt:i4>0</vt:i4>
      </vt:variant>
      <vt:variant>
        <vt:i4>5</vt:i4>
      </vt:variant>
      <vt:variant>
        <vt:lpwstr/>
      </vt:variant>
      <vt:variant>
        <vt:lpwstr>_Toc271812759</vt:lpwstr>
      </vt:variant>
      <vt:variant>
        <vt:i4>2031669</vt:i4>
      </vt:variant>
      <vt:variant>
        <vt:i4>32</vt:i4>
      </vt:variant>
      <vt:variant>
        <vt:i4>0</vt:i4>
      </vt:variant>
      <vt:variant>
        <vt:i4>5</vt:i4>
      </vt:variant>
      <vt:variant>
        <vt:lpwstr/>
      </vt:variant>
      <vt:variant>
        <vt:lpwstr>_Toc271812758</vt:lpwstr>
      </vt:variant>
      <vt:variant>
        <vt:i4>2031669</vt:i4>
      </vt:variant>
      <vt:variant>
        <vt:i4>26</vt:i4>
      </vt:variant>
      <vt:variant>
        <vt:i4>0</vt:i4>
      </vt:variant>
      <vt:variant>
        <vt:i4>5</vt:i4>
      </vt:variant>
      <vt:variant>
        <vt:lpwstr/>
      </vt:variant>
      <vt:variant>
        <vt:lpwstr>_Toc271812757</vt:lpwstr>
      </vt:variant>
      <vt:variant>
        <vt:i4>2031669</vt:i4>
      </vt:variant>
      <vt:variant>
        <vt:i4>20</vt:i4>
      </vt:variant>
      <vt:variant>
        <vt:i4>0</vt:i4>
      </vt:variant>
      <vt:variant>
        <vt:i4>5</vt:i4>
      </vt:variant>
      <vt:variant>
        <vt:lpwstr/>
      </vt:variant>
      <vt:variant>
        <vt:lpwstr>_Toc271812756</vt:lpwstr>
      </vt:variant>
      <vt:variant>
        <vt:i4>2031669</vt:i4>
      </vt:variant>
      <vt:variant>
        <vt:i4>14</vt:i4>
      </vt:variant>
      <vt:variant>
        <vt:i4>0</vt:i4>
      </vt:variant>
      <vt:variant>
        <vt:i4>5</vt:i4>
      </vt:variant>
      <vt:variant>
        <vt:lpwstr/>
      </vt:variant>
      <vt:variant>
        <vt:lpwstr>_Toc271812755</vt:lpwstr>
      </vt:variant>
      <vt:variant>
        <vt:i4>2031669</vt:i4>
      </vt:variant>
      <vt:variant>
        <vt:i4>8</vt:i4>
      </vt:variant>
      <vt:variant>
        <vt:i4>0</vt:i4>
      </vt:variant>
      <vt:variant>
        <vt:i4>5</vt:i4>
      </vt:variant>
      <vt:variant>
        <vt:lpwstr/>
      </vt:variant>
      <vt:variant>
        <vt:lpwstr>_Toc271812754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 ：LC-XXBOSS-ONLINE REPORT</dc:title>
  <dc:subject>XX项目(系统)</dc:subject>
  <dc:creator>WANGWG</dc:creator>
  <cp:keywords/>
  <cp:lastModifiedBy>瑞 王</cp:lastModifiedBy>
  <cp:revision>5763</cp:revision>
  <cp:lastPrinted>2011-05-16T03:27:00Z</cp:lastPrinted>
  <dcterms:created xsi:type="dcterms:W3CDTF">2018-05-09T08:59:00Z</dcterms:created>
  <dcterms:modified xsi:type="dcterms:W3CDTF">2019-08-22T01:52:00Z</dcterms:modified>
</cp:coreProperties>
</file>